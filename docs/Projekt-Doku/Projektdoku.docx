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06" w:rsidRPr="00030CE6" w:rsidRDefault="00967006" w:rsidP="00967006">
      <w:pPr>
        <w:rPr>
          <w:rFonts w:cstheme="minorHAnsi"/>
          <w:b/>
        </w:rPr>
      </w:pPr>
      <w:r w:rsidRPr="00030CE6">
        <w:rPr>
          <w:rFonts w:cstheme="minorHAnsi"/>
          <w:b/>
        </w:rPr>
        <w:t>Projektarbeit Informatik</w:t>
      </w:r>
    </w:p>
    <w:p w:rsidR="00967006" w:rsidRDefault="00967006" w:rsidP="00967006">
      <w:pPr>
        <w:pStyle w:val="Untertitel"/>
      </w:pPr>
    </w:p>
    <w:p w:rsidR="00967006" w:rsidRPr="00711BF9" w:rsidRDefault="00967006" w:rsidP="00967006">
      <w:pPr>
        <w:pStyle w:val="Titel"/>
        <w:jc w:val="left"/>
        <w:rPr>
          <w:sz w:val="66"/>
        </w:rPr>
      </w:pPr>
      <w:r>
        <w:rPr>
          <w:rFonts w:ascii="HelveticaNeue LT 65 Medium" w:hAnsi="HelveticaNeue LT 65 Medium"/>
          <w:sz w:val="50"/>
        </w:rPr>
        <w:t>Projekt</w:t>
      </w:r>
      <w:r w:rsidRPr="00711BF9">
        <w:rPr>
          <w:rFonts w:ascii="HelveticaNeue LT 65 Medium" w:hAnsi="HelveticaNeue LT 65 Medium"/>
          <w:sz w:val="50"/>
        </w:rPr>
        <w:t xml:space="preserve">dokumentation </w:t>
      </w:r>
      <w:r w:rsidRPr="00711BF9">
        <w:rPr>
          <w:rFonts w:ascii="HelveticaNeue LT 65 Medium" w:hAnsi="HelveticaNeue LT 65 Medium"/>
          <w:sz w:val="50"/>
        </w:rPr>
        <w:br/>
        <w:t>LaserChess</w:t>
      </w:r>
      <w:r>
        <w:rPr>
          <w:rFonts w:ascii="HelveticaNeue LT 65 Medium" w:hAnsi="HelveticaNeue LT 65 Medium"/>
          <w:sz w:val="50"/>
        </w:rPr>
        <w:t xml:space="preserve"> V1</w:t>
      </w:r>
      <w:r w:rsidRPr="00711BF9">
        <w:rPr>
          <w:rFonts w:ascii="HelveticaNeue LT 65 Medium" w:hAnsi="HelveticaNeue LT 65 Medium"/>
          <w:sz w:val="50"/>
        </w:rPr>
        <w:t>.</w:t>
      </w:r>
      <w:r>
        <w:rPr>
          <w:rFonts w:ascii="HelveticaNeue LT 65 Medium" w:hAnsi="HelveticaNeue LT 65 Medium"/>
          <w:sz w:val="50"/>
        </w:rPr>
        <w:t>2</w:t>
      </w:r>
      <w:r w:rsidRPr="00711BF9">
        <w:rPr>
          <w:rFonts w:ascii="HelveticaNeue LT 65 Medium" w:hAnsi="HelveticaNeue LT 65 Medium"/>
          <w:sz w:val="50"/>
        </w:rPr>
        <w:t xml:space="preserve"> </w:t>
      </w:r>
    </w:p>
    <w:p w:rsidR="00967006" w:rsidRDefault="00EF0B21" w:rsidP="00967006">
      <w:pPr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941060" cy="4646680"/>
            <wp:effectExtent l="0" t="0" r="0" b="0"/>
            <wp:docPr id="4" name="Grafik 4" descr="C:\Users\Jascha\myCarmeWorkspace\LaserChess\docs\img\in-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cha\myCarmeWorkspace\LaserChess\docs\img\in-gam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B21" w:rsidRPr="00030CE6" w:rsidRDefault="00EF0B21" w:rsidP="00967006">
      <w:pPr>
        <w:rPr>
          <w:rFonts w:cstheme="minorHAnsi"/>
        </w:rPr>
      </w:pP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 xml:space="preserve">Website: </w:t>
      </w:r>
      <w:hyperlink r:id="rId24" w:history="1">
        <w:r w:rsidRPr="00030CE6">
          <w:rPr>
            <w:rStyle w:val="Hyperlink"/>
            <w:rFonts w:cstheme="minorHAnsi"/>
          </w:rPr>
          <w:t>stocyr.github.com/LaserChess</w:t>
        </w:r>
      </w:hyperlink>
    </w:p>
    <w:p w:rsidR="00967006" w:rsidRPr="00030CE6" w:rsidRDefault="00967006" w:rsidP="00967006">
      <w:pPr>
        <w:rPr>
          <w:rFonts w:cstheme="minorHAnsi"/>
        </w:rPr>
      </w:pP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Dozent: Ivo Oesch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Autoren: Marcel Bärtschi, Jascha Haldemann, Nicola Käser, Cyril Stoller</w:t>
      </w:r>
    </w:p>
    <w:p w:rsidR="00967006" w:rsidRPr="00030CE6" w:rsidRDefault="00967006" w:rsidP="00967006">
      <w:pPr>
        <w:rPr>
          <w:rFonts w:cstheme="minorHAnsi"/>
        </w:rPr>
      </w:pPr>
      <w:r w:rsidRPr="00030CE6">
        <w:rPr>
          <w:rFonts w:cstheme="minorHAnsi"/>
        </w:rPr>
        <w:t>2 Semester 2012</w:t>
      </w:r>
      <w:r w:rsidRPr="00030CE6">
        <w:rPr>
          <w:rFonts w:cstheme="minorHAnsi"/>
        </w:rPr>
        <w:br w:type="page"/>
      </w:r>
    </w:p>
    <w:p w:rsidR="002530E5" w:rsidRPr="00030CE6" w:rsidRDefault="002530E5" w:rsidP="00B6011A">
      <w:pPr>
        <w:rPr>
          <w:rFonts w:cstheme="minorHAnsi"/>
        </w:rPr>
      </w:pPr>
    </w:p>
    <w:p w:rsidR="002530E5" w:rsidRPr="00030CE6" w:rsidRDefault="002530E5" w:rsidP="00B6011A">
      <w:pPr>
        <w:rPr>
          <w:rFonts w:cstheme="minorHAnsi"/>
        </w:rPr>
        <w:sectPr w:rsidR="002530E5" w:rsidRPr="00030CE6" w:rsidSect="00121B13">
          <w:headerReference w:type="first" r:id="rId25"/>
          <w:pgSz w:w="11906" w:h="16838"/>
          <w:pgMar w:top="1669" w:right="1133" w:bottom="1276" w:left="1417" w:header="708" w:footer="708" w:gutter="0"/>
          <w:cols w:space="708"/>
          <w:titlePg/>
          <w:docGrid w:linePitch="360"/>
        </w:sectPr>
      </w:pPr>
    </w:p>
    <w:p w:rsidR="007A6539" w:rsidRDefault="007A6539" w:rsidP="007A6539">
      <w:pPr>
        <w:jc w:val="center"/>
        <w:rPr>
          <w:rFonts w:cstheme="minorHAnsi"/>
          <w:b/>
          <w:sz w:val="48"/>
        </w:rPr>
      </w:pPr>
      <w:r w:rsidRPr="00B31EFA">
        <w:rPr>
          <w:rFonts w:cstheme="minorHAnsi"/>
          <w:b/>
          <w:sz w:val="48"/>
        </w:rPr>
        <w:lastRenderedPageBreak/>
        <w:t>Inhaltsverzeichnis</w:t>
      </w:r>
    </w:p>
    <w:p w:rsidR="008E45B3" w:rsidRDefault="0062258C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r>
        <w:fldChar w:fldCharType="begin"/>
      </w:r>
      <w:r w:rsidR="007A6539">
        <w:instrText xml:space="preserve"> TOC \o "1-3" \h \z \u </w:instrText>
      </w:r>
      <w:r>
        <w:fldChar w:fldCharType="separate"/>
      </w:r>
      <w:hyperlink w:anchor="_Toc328334633" w:history="1">
        <w:r w:rsidR="008E45B3" w:rsidRPr="003C168B">
          <w:rPr>
            <w:rStyle w:val="Hyperlink"/>
            <w:noProof/>
          </w:rPr>
          <w:t>1</w:t>
        </w:r>
        <w:r w:rsidR="008E45B3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="008E45B3" w:rsidRPr="003C168B">
          <w:rPr>
            <w:rStyle w:val="Hyperlink"/>
            <w:noProof/>
          </w:rPr>
          <w:t>Einleitung</w:t>
        </w:r>
        <w:r w:rsidR="008E45B3">
          <w:rPr>
            <w:noProof/>
            <w:webHidden/>
          </w:rPr>
          <w:tab/>
        </w:r>
        <w:r w:rsidR="008E45B3">
          <w:rPr>
            <w:noProof/>
            <w:webHidden/>
          </w:rPr>
          <w:fldChar w:fldCharType="begin"/>
        </w:r>
        <w:r w:rsidR="008E45B3">
          <w:rPr>
            <w:noProof/>
            <w:webHidden/>
          </w:rPr>
          <w:instrText xml:space="preserve"> PAGEREF _Toc328334633 \h </w:instrText>
        </w:r>
        <w:r w:rsidR="008E45B3">
          <w:rPr>
            <w:noProof/>
            <w:webHidden/>
          </w:rPr>
        </w:r>
        <w:r w:rsidR="008E45B3">
          <w:rPr>
            <w:noProof/>
            <w:webHidden/>
          </w:rPr>
          <w:fldChar w:fldCharType="separate"/>
        </w:r>
        <w:r w:rsidR="008E45B3">
          <w:rPr>
            <w:noProof/>
            <w:webHidden/>
          </w:rPr>
          <w:t>1</w:t>
        </w:r>
        <w:r w:rsidR="008E45B3"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4" w:history="1">
        <w:r w:rsidRPr="003C168B">
          <w:rPr>
            <w:rStyle w:val="Hyperlink"/>
            <w:noProof/>
          </w:rPr>
          <w:t>1.1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Aufgabenstellung: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5" w:history="1">
        <w:r w:rsidRPr="003C168B">
          <w:rPr>
            <w:rStyle w:val="Hyperlink"/>
            <w:noProof/>
          </w:rPr>
          <w:t>1.2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LaserChess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36" w:history="1">
        <w:r w:rsidRPr="003C168B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Planungsvorgehen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37" w:history="1">
        <w:r w:rsidRPr="003C168B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Realisation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8" w:history="1">
        <w:r w:rsidRPr="003C168B">
          <w:rPr>
            <w:rStyle w:val="Hyperlink"/>
            <w:noProof/>
          </w:rPr>
          <w:t>3.1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Team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39" w:history="1">
        <w:r w:rsidRPr="003C168B">
          <w:rPr>
            <w:rStyle w:val="Hyperlink"/>
            <w:noProof/>
          </w:rPr>
          <w:t>3.2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Versionskontrollsystem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0" w:history="1">
        <w:r w:rsidRPr="003C168B">
          <w:rPr>
            <w:rStyle w:val="Hyperlink"/>
            <w:noProof/>
          </w:rPr>
          <w:t>3.3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Main (LaserChess)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1" w:history="1">
        <w:r w:rsidRPr="003C168B">
          <w:rPr>
            <w:rStyle w:val="Hyperlink"/>
            <w:noProof/>
          </w:rPr>
          <w:t>3.4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Spiel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2" w:history="1">
        <w:r w:rsidRPr="003C168B">
          <w:rPr>
            <w:rStyle w:val="Hyperlink"/>
            <w:noProof/>
          </w:rPr>
          <w:t>3.5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Logik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3" w:history="1">
        <w:r w:rsidRPr="003C168B">
          <w:rPr>
            <w:rStyle w:val="Hyperlink"/>
            <w:noProof/>
          </w:rPr>
          <w:t>3.6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Grafik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44" w:history="1">
        <w:r w:rsidRPr="003C168B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Testvorgehen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45" w:history="1">
        <w:r w:rsidRPr="003C168B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Dokumentationsvorgehen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6" w:history="1">
        <w:r w:rsidRPr="003C168B">
          <w:rPr>
            <w:rStyle w:val="Hyperlink"/>
            <w:noProof/>
          </w:rPr>
          <w:t>5.1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Arbeitsjournal/Laborjournal: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7" w:history="1">
        <w:r w:rsidRPr="003C168B">
          <w:rPr>
            <w:rStyle w:val="Hyperlink"/>
            <w:noProof/>
          </w:rPr>
          <w:t>5.2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Zeitplan: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48" w:history="1">
        <w:r w:rsidRPr="003C168B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Spielanleitung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49" w:history="1">
        <w:r w:rsidRPr="003C168B">
          <w:rPr>
            <w:rStyle w:val="Hyperlink"/>
            <w:noProof/>
          </w:rPr>
          <w:t>6.1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Hauptmenü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0" w:history="1">
        <w:r w:rsidRPr="003C168B">
          <w:rPr>
            <w:rStyle w:val="Hyperlink"/>
            <w:noProof/>
          </w:rPr>
          <w:t>6.2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Normaler Spielablauf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1" w:history="1">
        <w:r w:rsidRPr="003C168B">
          <w:rPr>
            <w:rStyle w:val="Hyperlink"/>
            <w:noProof/>
          </w:rPr>
          <w:t>6.3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Platziermodus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2" w:history="1">
        <w:r w:rsidRPr="003C168B">
          <w:rPr>
            <w:rStyle w:val="Hyperlink"/>
            <w:noProof/>
          </w:rPr>
          <w:t>6.4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Spiel speichern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3" w:history="1">
        <w:r w:rsidRPr="003C168B">
          <w:rPr>
            <w:rStyle w:val="Hyperlink"/>
            <w:noProof/>
          </w:rPr>
          <w:t>6.5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Gespeicherte Aufstellung öffnen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2"/>
        <w:tabs>
          <w:tab w:val="left" w:pos="660"/>
          <w:tab w:val="right" w:leader="dot" w:pos="9346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de-CH"/>
        </w:rPr>
      </w:pPr>
      <w:hyperlink w:anchor="_Toc328334654" w:history="1">
        <w:r w:rsidRPr="003C168B">
          <w:rPr>
            <w:rStyle w:val="Hyperlink"/>
            <w:noProof/>
          </w:rPr>
          <w:t>6.6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Easter Eggs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55" w:history="1">
        <w:r w:rsidRPr="003C168B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Schlusswort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E45B3" w:rsidRDefault="008E45B3">
      <w:pPr>
        <w:pStyle w:val="Verzeichnis1"/>
        <w:tabs>
          <w:tab w:val="left" w:pos="440"/>
          <w:tab w:val="right" w:leader="dot" w:pos="9346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de-CH"/>
        </w:rPr>
      </w:pPr>
      <w:hyperlink w:anchor="_Toc328334656" w:history="1">
        <w:r w:rsidRPr="003C168B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de-CH"/>
          </w:rPr>
          <w:tab/>
        </w:r>
        <w:r w:rsidRPr="003C168B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_Toc328334656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10194" w:rsidRPr="00A44BCC" w:rsidRDefault="0062258C" w:rsidP="00B6011A">
      <w:pPr>
        <w:sectPr w:rsidR="00910194" w:rsidRPr="00A44BCC" w:rsidSect="00A820BF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pgSz w:w="11906" w:h="16838"/>
          <w:pgMar w:top="1669" w:right="1133" w:bottom="1276" w:left="1417" w:header="708" w:footer="708" w:gutter="0"/>
          <w:pgNumType w:fmt="upperRoman" w:start="1"/>
          <w:cols w:space="708"/>
          <w:docGrid w:linePitch="360"/>
        </w:sectPr>
      </w:pPr>
      <w:r>
        <w:fldChar w:fldCharType="end"/>
      </w:r>
    </w:p>
    <w:p w:rsidR="002530E5" w:rsidRDefault="0095341A" w:rsidP="001F180A">
      <w:pPr>
        <w:pStyle w:val="berschrift1"/>
      </w:pPr>
      <w:bookmarkStart w:id="0" w:name="_Toc323386627"/>
      <w:bookmarkStart w:id="1" w:name="_Toc323387046"/>
      <w:bookmarkStart w:id="2" w:name="_Ref323469823"/>
      <w:bookmarkStart w:id="3" w:name="_Toc323474566"/>
      <w:bookmarkStart w:id="4" w:name="_Toc323474727"/>
      <w:bookmarkStart w:id="5" w:name="_Toc323756481"/>
      <w:bookmarkStart w:id="6" w:name="_Toc328130716"/>
      <w:bookmarkStart w:id="7" w:name="_Toc328334633"/>
      <w:r w:rsidRPr="001F180A">
        <w:lastRenderedPageBreak/>
        <w:t>Einleitung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5775F7" w:rsidRDefault="005775F7" w:rsidP="00D02FB9">
      <w:pPr>
        <w:pStyle w:val="berschrift2"/>
      </w:pPr>
      <w:bookmarkStart w:id="8" w:name="_Toc328334634"/>
      <w:r>
        <w:t>Aufgabenstellung:</w:t>
      </w:r>
      <w:bookmarkEnd w:id="8"/>
    </w:p>
    <w:p w:rsidR="001D11B9" w:rsidRDefault="005775F7" w:rsidP="00D247C0">
      <w:pPr>
        <w:rPr>
          <w:rFonts w:cstheme="minorHAnsi"/>
        </w:rPr>
      </w:pPr>
      <w:r>
        <w:rPr>
          <w:rFonts w:cstheme="minorHAnsi"/>
        </w:rPr>
        <w:t xml:space="preserve">Innerhalb </w:t>
      </w:r>
      <w:r w:rsidR="00275C9B">
        <w:rPr>
          <w:rFonts w:cstheme="minorHAnsi"/>
        </w:rPr>
        <w:t xml:space="preserve">von </w:t>
      </w:r>
      <w:r>
        <w:rPr>
          <w:rFonts w:cstheme="minorHAnsi"/>
        </w:rPr>
        <w:t>8 Wochen plan</w:t>
      </w:r>
      <w:r w:rsidR="00682815">
        <w:rPr>
          <w:rFonts w:cstheme="minorHAnsi"/>
        </w:rPr>
        <w:t>t</w:t>
      </w:r>
      <w:r>
        <w:rPr>
          <w:rFonts w:cstheme="minorHAnsi"/>
        </w:rPr>
        <w:t>en und realisierten wir ein ‘kleines‘ C-Programm</w:t>
      </w:r>
      <w:r w:rsidR="00B00CFD">
        <w:rPr>
          <w:rFonts w:cstheme="minorHAnsi"/>
        </w:rPr>
        <w:t xml:space="preserve"> in Form eines Spieles</w:t>
      </w:r>
      <w:r>
        <w:rPr>
          <w:rFonts w:cstheme="minorHAnsi"/>
        </w:rPr>
        <w:t>.</w:t>
      </w:r>
      <w:r w:rsidR="00275C9B">
        <w:rPr>
          <w:rFonts w:cstheme="minorHAnsi"/>
        </w:rPr>
        <w:t xml:space="preserve"> </w:t>
      </w:r>
      <w:bookmarkStart w:id="9" w:name="_GoBack"/>
      <w:bookmarkEnd w:id="9"/>
      <w:r w:rsidR="001D11B9">
        <w:rPr>
          <w:rFonts w:cstheme="minorHAnsi"/>
        </w:rPr>
        <w:t>Am Ende der 8 Wochen hielten wir eine Kurzpräsentation um unsere Vorgehensweise und Resultate aufz</w:t>
      </w:r>
      <w:r w:rsidR="001D11B9">
        <w:rPr>
          <w:rFonts w:cstheme="minorHAnsi"/>
        </w:rPr>
        <w:t>u</w:t>
      </w:r>
      <w:r w:rsidR="001D11B9">
        <w:rPr>
          <w:rFonts w:cstheme="minorHAnsi"/>
        </w:rPr>
        <w:t>zeigen.</w:t>
      </w:r>
    </w:p>
    <w:p w:rsidR="005775F7" w:rsidRDefault="001D11B9" w:rsidP="00D247C0">
      <w:pPr>
        <w:rPr>
          <w:rFonts w:cstheme="minorHAnsi"/>
        </w:rPr>
      </w:pPr>
      <w:r>
        <w:rPr>
          <w:rFonts w:cstheme="minorHAnsi"/>
        </w:rPr>
        <w:t>Da wir</w:t>
      </w:r>
      <w:r w:rsidR="00275C9B">
        <w:rPr>
          <w:rFonts w:cstheme="minorHAnsi"/>
        </w:rPr>
        <w:t xml:space="preserve"> das von uns definierten Pflichtenheft schon früh erfüllt hatten</w:t>
      </w:r>
      <w:r>
        <w:rPr>
          <w:rFonts w:cstheme="minorHAnsi"/>
        </w:rPr>
        <w:t>, fügten wir</w:t>
      </w:r>
      <w:r w:rsidR="00275C9B">
        <w:rPr>
          <w:rFonts w:cstheme="minorHAnsi"/>
        </w:rPr>
        <w:t xml:space="preserve"> mehrere kleine Verbe</w:t>
      </w:r>
      <w:r w:rsidR="00275C9B">
        <w:rPr>
          <w:rFonts w:cstheme="minorHAnsi"/>
        </w:rPr>
        <w:t>s</w:t>
      </w:r>
      <w:r w:rsidR="00275C9B">
        <w:rPr>
          <w:rFonts w:cstheme="minorHAnsi"/>
        </w:rPr>
        <w:t>serungen und Ergänzungen (</w:t>
      </w:r>
      <w:r w:rsidR="00D02FB9">
        <w:rPr>
          <w:rFonts w:cstheme="minorHAnsi"/>
        </w:rPr>
        <w:t xml:space="preserve">unter anderem auch </w:t>
      </w:r>
      <w:proofErr w:type="spellStart"/>
      <w:r>
        <w:rPr>
          <w:rFonts w:cstheme="minorHAnsi"/>
        </w:rPr>
        <w:t>E</w:t>
      </w:r>
      <w:r w:rsidR="00275C9B">
        <w:rPr>
          <w:rFonts w:cstheme="minorHAnsi"/>
        </w:rPr>
        <w:t>aster</w:t>
      </w:r>
      <w:proofErr w:type="spellEnd"/>
      <w:r w:rsidR="00F341A1">
        <w:rPr>
          <w:rFonts w:cstheme="minorHAnsi"/>
        </w:rPr>
        <w:t xml:space="preserve"> E</w:t>
      </w:r>
      <w:r w:rsidR="00275C9B">
        <w:rPr>
          <w:rFonts w:cstheme="minorHAnsi"/>
        </w:rPr>
        <w:t>ggs) über das ganze Semester hinweg hinzu.</w:t>
      </w:r>
      <w:r>
        <w:rPr>
          <w:rFonts w:cstheme="minorHAnsi"/>
        </w:rPr>
        <w:t xml:space="preserve"> </w:t>
      </w:r>
    </w:p>
    <w:p w:rsidR="00385ADA" w:rsidRDefault="001D11B9" w:rsidP="00D247C0">
      <w:pPr>
        <w:rPr>
          <w:rFonts w:cstheme="minorHAnsi"/>
        </w:rPr>
      </w:pPr>
      <w:r>
        <w:rPr>
          <w:rFonts w:cstheme="minorHAnsi"/>
        </w:rPr>
        <w:t>Dieses Projekt zählt 25% zur Modulqualifikation des 2. Semesters. Der Abgabetermin ist der 25.06.2012.</w:t>
      </w:r>
    </w:p>
    <w:p w:rsidR="001D11B9" w:rsidRDefault="00385ADA" w:rsidP="00D02FB9">
      <w:pPr>
        <w:pStyle w:val="berschrift2"/>
      </w:pPr>
      <w:bookmarkStart w:id="10" w:name="_Toc328334635"/>
      <w:r>
        <w:t>LaserChess</w:t>
      </w:r>
      <w:bookmarkEnd w:id="10"/>
    </w:p>
    <w:p w:rsidR="006E0926" w:rsidRPr="00030CE6" w:rsidRDefault="006E0926" w:rsidP="00D247C0">
      <w:pPr>
        <w:rPr>
          <w:rFonts w:cstheme="minorHAnsi"/>
        </w:rPr>
      </w:pPr>
      <w:r w:rsidRPr="00030CE6">
        <w:rPr>
          <w:rFonts w:cstheme="minorHAnsi"/>
        </w:rPr>
        <w:t xml:space="preserve">Die Idee </w:t>
      </w:r>
      <w:r w:rsidRPr="00D02FB9">
        <w:rPr>
          <w:rFonts w:cstheme="minorHAnsi"/>
          <w:i/>
        </w:rPr>
        <w:t>LaserChess</w:t>
      </w:r>
      <w:r w:rsidRPr="00030CE6">
        <w:rPr>
          <w:rFonts w:cstheme="minorHAnsi"/>
        </w:rPr>
        <w:t xml:space="preserve"> </w:t>
      </w:r>
      <w:r w:rsidR="00E502F3" w:rsidRPr="00030CE6">
        <w:rPr>
          <w:rFonts w:cstheme="minorHAnsi"/>
        </w:rPr>
        <w:t>entstand urs</w:t>
      </w:r>
      <w:r w:rsidR="007A2CC4" w:rsidRPr="00030CE6">
        <w:rPr>
          <w:rFonts w:cstheme="minorHAnsi"/>
        </w:rPr>
        <w:t>prünglich von dem Brettspiel K</w:t>
      </w:r>
      <w:r w:rsidR="00E502F3" w:rsidRPr="00030CE6">
        <w:rPr>
          <w:rFonts w:cstheme="minorHAnsi"/>
        </w:rPr>
        <w:t>H</w:t>
      </w:r>
      <w:r w:rsidR="007A2CC4" w:rsidRPr="00030CE6">
        <w:rPr>
          <w:rFonts w:cstheme="minorHAnsi"/>
        </w:rPr>
        <w:t>ET</w:t>
      </w:r>
      <w:r w:rsidR="00E502F3" w:rsidRPr="00030CE6">
        <w:rPr>
          <w:rFonts w:cstheme="minorHAnsi"/>
        </w:rPr>
        <w:t xml:space="preserve"> 2.0 (Abbildung 1). Wir haben aber lediglich das Spielprinzip übernommen. Die Regeln, sowie Grundaufstellungen und Figuren passten wir unseren Bedürfnissen an.</w:t>
      </w:r>
    </w:p>
    <w:p w:rsidR="005F5143" w:rsidRDefault="00E502F3" w:rsidP="00D247C0">
      <w:pPr>
        <w:rPr>
          <w:rFonts w:cstheme="minorHAnsi"/>
        </w:rPr>
      </w:pPr>
      <w:r w:rsidRPr="00030CE6">
        <w:rPr>
          <w:rFonts w:cstheme="minorHAnsi"/>
        </w:rPr>
        <w:t>In dieser Dokumentation gehen wir näher auf die Entwicklung von LaserChess ein. Wir betrachten die einzelnen Planungs</w:t>
      </w:r>
      <w:r w:rsidR="005F5143" w:rsidRPr="00030CE6">
        <w:rPr>
          <w:rFonts w:cstheme="minorHAnsi"/>
        </w:rPr>
        <w:t>-und Realisations</w:t>
      </w:r>
      <w:r w:rsidRPr="00030CE6">
        <w:rPr>
          <w:rFonts w:cstheme="minorHAnsi"/>
        </w:rPr>
        <w:t>schritte</w:t>
      </w:r>
      <w:r w:rsidR="005F5143" w:rsidRPr="00030CE6">
        <w:rPr>
          <w:rFonts w:cstheme="minorHAnsi"/>
        </w:rPr>
        <w:t>, sowie</w:t>
      </w:r>
      <w:r w:rsidRPr="00030CE6">
        <w:rPr>
          <w:rFonts w:cstheme="minorHAnsi"/>
        </w:rPr>
        <w:t xml:space="preserve"> </w:t>
      </w:r>
      <w:r w:rsidR="005F5143" w:rsidRPr="00030CE6">
        <w:rPr>
          <w:rFonts w:cstheme="minorHAnsi"/>
        </w:rPr>
        <w:t xml:space="preserve">die </w:t>
      </w:r>
      <w:r w:rsidRPr="00030CE6">
        <w:rPr>
          <w:rFonts w:cstheme="minorHAnsi"/>
        </w:rPr>
        <w:t>Resultate</w:t>
      </w:r>
      <w:r w:rsidR="005F5143" w:rsidRPr="00030CE6">
        <w:rPr>
          <w:rFonts w:cstheme="minorHAnsi"/>
        </w:rPr>
        <w:t>.</w:t>
      </w:r>
      <w:r w:rsidR="001D11B9">
        <w:rPr>
          <w:rFonts w:cstheme="minorHAnsi"/>
        </w:rPr>
        <w:t xml:space="preserve"> Näheres zur Software von LaserChess ist in der Softwaredokumentation zu finden.</w:t>
      </w:r>
    </w:p>
    <w:p w:rsidR="005F5143" w:rsidRPr="00030CE6" w:rsidRDefault="005F5143" w:rsidP="005F5143">
      <w:pPr>
        <w:spacing w:after="200" w:line="276" w:lineRule="auto"/>
        <w:jc w:val="center"/>
        <w:rPr>
          <w:rFonts w:cstheme="minorHAnsi"/>
        </w:rPr>
      </w:pPr>
      <w:bookmarkStart w:id="11" w:name="_Toc323756496"/>
      <w:r w:rsidRPr="00030CE6">
        <w:rPr>
          <w:rFonts w:cstheme="minorHAnsi"/>
          <w:noProof/>
          <w:lang w:eastAsia="de-CH"/>
        </w:rPr>
        <w:drawing>
          <wp:inline distT="0" distB="0" distL="0" distR="0">
            <wp:extent cx="4164941" cy="2943225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941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7C0" w:rsidRPr="00030CE6" w:rsidRDefault="007A2CC4" w:rsidP="005F5143">
      <w:pPr>
        <w:spacing w:after="200" w:line="276" w:lineRule="auto"/>
        <w:jc w:val="center"/>
        <w:rPr>
          <w:rFonts w:cstheme="minorHAnsi"/>
          <w:b/>
        </w:rPr>
      </w:pPr>
      <w:r w:rsidRPr="00030CE6">
        <w:rPr>
          <w:rFonts w:cstheme="minorHAnsi"/>
        </w:rPr>
        <w:t>Abbildung 1: K</w:t>
      </w:r>
      <w:r w:rsidR="005F5143" w:rsidRPr="00030CE6">
        <w:rPr>
          <w:rFonts w:cstheme="minorHAnsi"/>
        </w:rPr>
        <w:t>H</w:t>
      </w:r>
      <w:r w:rsidRPr="00030CE6">
        <w:rPr>
          <w:rFonts w:cstheme="minorHAnsi"/>
        </w:rPr>
        <w:t>ET</w:t>
      </w:r>
      <w:r w:rsidR="005F5143" w:rsidRPr="00030CE6">
        <w:rPr>
          <w:rFonts w:cstheme="minorHAnsi"/>
        </w:rPr>
        <w:t xml:space="preserve"> 2.0</w:t>
      </w:r>
      <w:r w:rsidR="00D247C0" w:rsidRPr="00030CE6">
        <w:rPr>
          <w:rFonts w:cstheme="minorHAnsi"/>
        </w:rPr>
        <w:br w:type="page"/>
      </w:r>
    </w:p>
    <w:p w:rsidR="00E502F3" w:rsidRDefault="005F5143" w:rsidP="005F5143">
      <w:pPr>
        <w:pStyle w:val="berschrift1"/>
      </w:pPr>
      <w:bookmarkStart w:id="12" w:name="_Toc328130717"/>
      <w:bookmarkStart w:id="13" w:name="_Toc328334636"/>
      <w:r>
        <w:lastRenderedPageBreak/>
        <w:t>Planungsvorgehen</w:t>
      </w:r>
      <w:bookmarkEnd w:id="12"/>
      <w:bookmarkEnd w:id="13"/>
    </w:p>
    <w:p w:rsidR="000E6F1B" w:rsidRDefault="005F5143" w:rsidP="00D50AF5">
      <w:pPr>
        <w:rPr>
          <w:rFonts w:cstheme="minorHAnsi"/>
        </w:rPr>
      </w:pPr>
      <w:r w:rsidRPr="00030CE6">
        <w:rPr>
          <w:rFonts w:cstheme="minorHAnsi"/>
        </w:rPr>
        <w:t>Als die Spielidee nach einer erstau</w:t>
      </w:r>
      <w:r w:rsidR="00D02FB9">
        <w:rPr>
          <w:rFonts w:cstheme="minorHAnsi"/>
        </w:rPr>
        <w:t>nlich kurzen Suche gefunden war</w:t>
      </w:r>
      <w:r w:rsidRPr="00030CE6">
        <w:rPr>
          <w:rFonts w:cstheme="minorHAnsi"/>
        </w:rPr>
        <w:t xml:space="preserve"> und das Spielprinzip von </w:t>
      </w:r>
      <w:r w:rsidR="001913D5" w:rsidRPr="00030CE6">
        <w:rPr>
          <w:rFonts w:cstheme="minorHAnsi"/>
        </w:rPr>
        <w:t>KHET</w:t>
      </w:r>
      <w:r w:rsidRPr="00030CE6">
        <w:rPr>
          <w:rFonts w:cstheme="minorHAnsi"/>
        </w:rPr>
        <w:t xml:space="preserve"> ve</w:t>
      </w:r>
      <w:r w:rsidRPr="00030CE6">
        <w:rPr>
          <w:rFonts w:cstheme="minorHAnsi"/>
        </w:rPr>
        <w:t>r</w:t>
      </w:r>
      <w:r w:rsidRPr="00030CE6">
        <w:rPr>
          <w:rFonts w:cstheme="minorHAnsi"/>
        </w:rPr>
        <w:t xml:space="preserve">innerlicht wurde, </w:t>
      </w:r>
      <w:r w:rsidR="00B00CFD">
        <w:rPr>
          <w:rFonts w:cstheme="minorHAnsi"/>
        </w:rPr>
        <w:t>befassten</w:t>
      </w:r>
      <w:r w:rsidRPr="00030CE6">
        <w:rPr>
          <w:rFonts w:cstheme="minorHAnsi"/>
        </w:rPr>
        <w:t xml:space="preserve"> wir uns als erstes </w:t>
      </w:r>
      <w:r w:rsidR="00B00CFD">
        <w:rPr>
          <w:rFonts w:cstheme="minorHAnsi"/>
        </w:rPr>
        <w:t>mit dem</w:t>
      </w:r>
      <w:r w:rsidRPr="00030CE6">
        <w:rPr>
          <w:rFonts w:cstheme="minorHAnsi"/>
        </w:rPr>
        <w:t xml:space="preserve"> </w:t>
      </w:r>
      <w:r w:rsidRPr="00B00CFD">
        <w:rPr>
          <w:rFonts w:cstheme="minorHAnsi"/>
          <w:color w:val="FF0000"/>
        </w:rPr>
        <w:t>Pflichtenheft (Anhang 1).</w:t>
      </w:r>
      <w:r w:rsidR="00E97BB7" w:rsidRPr="00030CE6">
        <w:rPr>
          <w:rFonts w:cstheme="minorHAnsi"/>
        </w:rPr>
        <w:t xml:space="preserve"> Im Pflichtenheft def</w:t>
      </w:r>
      <w:r w:rsidR="00E97BB7" w:rsidRPr="00030CE6">
        <w:rPr>
          <w:rFonts w:cstheme="minorHAnsi"/>
        </w:rPr>
        <w:t>i</w:t>
      </w:r>
      <w:r w:rsidR="00E97BB7" w:rsidRPr="00030CE6">
        <w:rPr>
          <w:rFonts w:cstheme="minorHAnsi"/>
        </w:rPr>
        <w:t>nierten wir unsere Spielregeln, die Spielumgebung, de</w:t>
      </w:r>
      <w:r w:rsidR="00D02FB9">
        <w:rPr>
          <w:rFonts w:cstheme="minorHAnsi"/>
        </w:rPr>
        <w:t>n</w:t>
      </w:r>
      <w:r w:rsidR="00E97BB7" w:rsidRPr="00030CE6">
        <w:rPr>
          <w:rFonts w:cstheme="minorHAnsi"/>
        </w:rPr>
        <w:t xml:space="preserve"> Spielablauf und de</w:t>
      </w:r>
      <w:r w:rsidR="00D02FB9">
        <w:rPr>
          <w:rFonts w:cstheme="minorHAnsi"/>
        </w:rPr>
        <w:t>n</w:t>
      </w:r>
      <w:r w:rsidR="00E97BB7" w:rsidRPr="00030CE6">
        <w:rPr>
          <w:rFonts w:cstheme="minorHAnsi"/>
        </w:rPr>
        <w:t xml:space="preserve"> Grafikumfang der Beta-Version.</w:t>
      </w:r>
      <w:r w:rsidR="000E6F1B">
        <w:rPr>
          <w:rFonts w:cstheme="minorHAnsi"/>
        </w:rPr>
        <w:t xml:space="preserve"> </w:t>
      </w:r>
      <w:r w:rsidR="00AF4DBB" w:rsidRPr="00030CE6">
        <w:rPr>
          <w:rFonts w:cstheme="minorHAnsi"/>
        </w:rPr>
        <w:t>Mit diesem Pflichtenheft konnten wir eine ungefähre</w:t>
      </w:r>
      <w:r w:rsidR="00AF4DBB" w:rsidRPr="00B00CFD">
        <w:rPr>
          <w:rFonts w:cstheme="minorHAnsi"/>
          <w:color w:val="FF0000"/>
        </w:rPr>
        <w:t xml:space="preserve"> Zeitplanung </w:t>
      </w:r>
      <w:r w:rsidR="00897F3C" w:rsidRPr="00B00CFD">
        <w:rPr>
          <w:rFonts w:cstheme="minorHAnsi"/>
          <w:color w:val="FF0000"/>
        </w:rPr>
        <w:t>(Anhang 2)</w:t>
      </w:r>
      <w:r w:rsidR="00897F3C" w:rsidRPr="00030CE6">
        <w:rPr>
          <w:rFonts w:cstheme="minorHAnsi"/>
        </w:rPr>
        <w:t xml:space="preserve"> </w:t>
      </w:r>
      <w:r w:rsidR="000E6F1B">
        <w:rPr>
          <w:rFonts w:cstheme="minorHAnsi"/>
        </w:rPr>
        <w:t>erstellen.</w:t>
      </w:r>
    </w:p>
    <w:p w:rsidR="000E6F1B" w:rsidRDefault="00AF4DBB" w:rsidP="00D50AF5">
      <w:pPr>
        <w:rPr>
          <w:rFonts w:cstheme="minorHAnsi"/>
        </w:rPr>
      </w:pPr>
      <w:r w:rsidRPr="00030CE6">
        <w:rPr>
          <w:rFonts w:cstheme="minorHAnsi"/>
        </w:rPr>
        <w:t xml:space="preserve">Dann folgte die erste Softwareanalyse. Um uns einen Überblick </w:t>
      </w:r>
      <w:r w:rsidR="003A221F" w:rsidRPr="00030CE6">
        <w:rPr>
          <w:rFonts w:cstheme="minorHAnsi"/>
        </w:rPr>
        <w:t>über den Spieleablauf</w:t>
      </w:r>
      <w:r w:rsidRPr="00030CE6">
        <w:rPr>
          <w:rFonts w:cstheme="minorHAnsi"/>
        </w:rPr>
        <w:t xml:space="preserve"> zu </w:t>
      </w:r>
      <w:r w:rsidR="00B00CFD">
        <w:rPr>
          <w:rFonts w:cstheme="minorHAnsi"/>
        </w:rPr>
        <w:t>ver</w:t>
      </w:r>
      <w:r w:rsidRPr="00030CE6">
        <w:rPr>
          <w:rFonts w:cstheme="minorHAnsi"/>
        </w:rPr>
        <w:t>schaffen, erstell</w:t>
      </w:r>
      <w:r w:rsidR="003A221F" w:rsidRPr="00030CE6">
        <w:rPr>
          <w:rFonts w:cstheme="minorHAnsi"/>
        </w:rPr>
        <w:t>t</w:t>
      </w:r>
      <w:r w:rsidRPr="00030CE6">
        <w:rPr>
          <w:rFonts w:cstheme="minorHAnsi"/>
        </w:rPr>
        <w:t xml:space="preserve">en wir ein </w:t>
      </w:r>
      <w:proofErr w:type="spellStart"/>
      <w:r w:rsidRPr="00030CE6">
        <w:rPr>
          <w:rFonts w:cstheme="minorHAnsi"/>
        </w:rPr>
        <w:t>Flowchart</w:t>
      </w:r>
      <w:proofErr w:type="spellEnd"/>
      <w:r w:rsidR="00897F3C" w:rsidRPr="00030CE6">
        <w:rPr>
          <w:rFonts w:cstheme="minorHAnsi"/>
        </w:rPr>
        <w:t xml:space="preserve"> (</w:t>
      </w:r>
      <w:r w:rsidR="00C00E21" w:rsidRPr="00030CE6">
        <w:rPr>
          <w:rFonts w:cstheme="minorHAnsi"/>
        </w:rPr>
        <w:t>Abbildung 2</w:t>
      </w:r>
      <w:r w:rsidR="00897F3C" w:rsidRPr="00030CE6">
        <w:rPr>
          <w:rFonts w:cstheme="minorHAnsi"/>
        </w:rPr>
        <w:t>)</w:t>
      </w:r>
      <w:r w:rsidR="00D02FB9">
        <w:rPr>
          <w:rFonts w:cstheme="minorHAnsi"/>
        </w:rPr>
        <w:t xml:space="preserve"> und a</w:t>
      </w:r>
      <w:r w:rsidRPr="00030CE6">
        <w:rPr>
          <w:rFonts w:cstheme="minorHAnsi"/>
        </w:rPr>
        <w:t xml:space="preserve">us diesem eine </w:t>
      </w:r>
      <w:r w:rsidR="00D02FB9">
        <w:rPr>
          <w:rFonts w:cstheme="minorHAnsi"/>
        </w:rPr>
        <w:t>grobe Modulaufteilung</w:t>
      </w:r>
      <w:r w:rsidR="00B00CFD">
        <w:rPr>
          <w:rFonts w:cstheme="minorHAnsi"/>
        </w:rPr>
        <w:t xml:space="preserve"> in</w:t>
      </w:r>
      <w:r w:rsidRPr="00030CE6">
        <w:rPr>
          <w:rFonts w:cstheme="minorHAnsi"/>
        </w:rPr>
        <w:t xml:space="preserve"> </w:t>
      </w:r>
      <w:r w:rsidRPr="00D02FB9">
        <w:rPr>
          <w:rFonts w:cstheme="minorHAnsi"/>
          <w:i/>
        </w:rPr>
        <w:t>Grafik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Spiel</w:t>
      </w:r>
      <w:r w:rsidRPr="00030CE6">
        <w:rPr>
          <w:rFonts w:cstheme="minorHAnsi"/>
        </w:rPr>
        <w:t xml:space="preserve">, </w:t>
      </w:r>
      <w:r w:rsidRPr="00D02FB9">
        <w:rPr>
          <w:rFonts w:cstheme="minorHAnsi"/>
          <w:i/>
        </w:rPr>
        <w:t>Logik</w:t>
      </w:r>
      <w:r w:rsidRPr="00030CE6">
        <w:rPr>
          <w:rFonts w:cstheme="minorHAnsi"/>
        </w:rPr>
        <w:t xml:space="preserve"> und </w:t>
      </w:r>
      <w:r w:rsidR="00D02FB9" w:rsidRPr="00D02FB9">
        <w:rPr>
          <w:rFonts w:cstheme="minorHAnsi"/>
          <w:i/>
        </w:rPr>
        <w:t>M</w:t>
      </w:r>
      <w:r w:rsidRPr="00D02FB9">
        <w:rPr>
          <w:rFonts w:cstheme="minorHAnsi"/>
          <w:i/>
        </w:rPr>
        <w:t>ain</w:t>
      </w:r>
      <w:r w:rsidRPr="00030CE6">
        <w:rPr>
          <w:rFonts w:cstheme="minorHAnsi"/>
        </w:rPr>
        <w:t xml:space="preserve"> (LaserChess).</w:t>
      </w:r>
      <w:r w:rsidR="00D50AF5" w:rsidRPr="00030CE6">
        <w:rPr>
          <w:rFonts w:cstheme="minorHAnsi"/>
        </w:rPr>
        <w:t xml:space="preserve"> Um die Module dann in seine Funktionen aufzuspalten und diese unter uns aufzuteilen, verwendeten wir das Prinzip mit den CRC</w:t>
      </w:r>
      <w:r w:rsidR="00897F3C" w:rsidRPr="00030CE6">
        <w:rPr>
          <w:rFonts w:cstheme="minorHAnsi"/>
        </w:rPr>
        <w:t xml:space="preserve"> </w:t>
      </w:r>
      <w:r w:rsidR="003A221F" w:rsidRPr="00030CE6">
        <w:rPr>
          <w:rFonts w:cstheme="minorHAnsi"/>
        </w:rPr>
        <w:t xml:space="preserve">und erstellten daraus ein </w:t>
      </w:r>
      <w:r w:rsidR="003A221F" w:rsidRPr="00682815">
        <w:rPr>
          <w:rFonts w:cstheme="minorHAnsi"/>
          <w:color w:val="FF0000"/>
        </w:rPr>
        <w:t xml:space="preserve">‘Structured Design‘ </w:t>
      </w:r>
      <w:r w:rsidR="00897F3C" w:rsidRPr="00682815">
        <w:rPr>
          <w:rFonts w:cstheme="minorHAnsi"/>
          <w:color w:val="FF0000"/>
        </w:rPr>
        <w:t xml:space="preserve">(Anhang </w:t>
      </w:r>
      <w:r w:rsidR="00682815">
        <w:rPr>
          <w:rFonts w:cstheme="minorHAnsi"/>
          <w:color w:val="FF0000"/>
        </w:rPr>
        <w:t>5</w:t>
      </w:r>
      <w:r w:rsidR="00897F3C" w:rsidRPr="00682815">
        <w:rPr>
          <w:rFonts w:cstheme="minorHAnsi"/>
          <w:color w:val="FF0000"/>
        </w:rPr>
        <w:t>)</w:t>
      </w:r>
      <w:r w:rsidR="00D50AF5" w:rsidRPr="00682815">
        <w:rPr>
          <w:rFonts w:cstheme="minorHAnsi"/>
          <w:color w:val="FF0000"/>
        </w:rPr>
        <w:t xml:space="preserve">. </w:t>
      </w:r>
      <w:r w:rsidR="00D02FB9">
        <w:rPr>
          <w:rFonts w:cstheme="minorHAnsi"/>
        </w:rPr>
        <w:t>Dieses</w:t>
      </w:r>
      <w:r w:rsidR="00D50AF5" w:rsidRPr="00030CE6">
        <w:rPr>
          <w:rFonts w:cstheme="minorHAnsi"/>
        </w:rPr>
        <w:t xml:space="preserve"> Prinzip </w:t>
      </w:r>
      <w:r w:rsidR="00D02FB9">
        <w:rPr>
          <w:rFonts w:cstheme="minorHAnsi"/>
        </w:rPr>
        <w:t>funktionierte aussergewöhnlich gut -</w:t>
      </w:r>
      <w:r w:rsidR="00D50AF5" w:rsidRPr="00030CE6">
        <w:rPr>
          <w:rFonts w:cstheme="minorHAnsi"/>
        </w:rPr>
        <w:t xml:space="preserve"> </w:t>
      </w:r>
      <w:r w:rsidR="00D02FB9">
        <w:rPr>
          <w:rFonts w:cstheme="minorHAnsi"/>
        </w:rPr>
        <w:t>i</w:t>
      </w:r>
      <w:r w:rsidR="00D50AF5" w:rsidRPr="00030CE6">
        <w:rPr>
          <w:rFonts w:cstheme="minorHAnsi"/>
        </w:rPr>
        <w:t xml:space="preserve">nnerhalb von </w:t>
      </w:r>
      <w:r w:rsidR="00682815">
        <w:rPr>
          <w:rFonts w:cstheme="minorHAnsi"/>
        </w:rPr>
        <w:t xml:space="preserve">ungefähr </w:t>
      </w:r>
      <w:r w:rsidR="00D50AF5" w:rsidRPr="00030CE6">
        <w:rPr>
          <w:rFonts w:cstheme="minorHAnsi"/>
        </w:rPr>
        <w:t xml:space="preserve">2 Lektionen hatte jeder von uns mehrere Kärtchen mit Funktionen </w:t>
      </w:r>
      <w:r w:rsidR="000E6F1B">
        <w:rPr>
          <w:rFonts w:cstheme="minorHAnsi"/>
        </w:rPr>
        <w:t>und deren Schnittstellendefinitionen</w:t>
      </w:r>
      <w:r w:rsidR="000E6F1B" w:rsidRPr="00030CE6">
        <w:rPr>
          <w:rFonts w:cstheme="minorHAnsi"/>
        </w:rPr>
        <w:t xml:space="preserve"> </w:t>
      </w:r>
      <w:r w:rsidR="00D50AF5" w:rsidRPr="00030CE6">
        <w:rPr>
          <w:rFonts w:cstheme="minorHAnsi"/>
        </w:rPr>
        <w:t>in den Hä</w:t>
      </w:r>
      <w:r w:rsidR="00D50AF5" w:rsidRPr="00030CE6">
        <w:rPr>
          <w:rFonts w:cstheme="minorHAnsi"/>
        </w:rPr>
        <w:t>n</w:t>
      </w:r>
      <w:r w:rsidR="00D50AF5" w:rsidRPr="00030CE6">
        <w:rPr>
          <w:rFonts w:cstheme="minorHAnsi"/>
        </w:rPr>
        <w:t>den, welche man individuell bearbeiten konnte.</w:t>
      </w:r>
    </w:p>
    <w:p w:rsidR="00D50AF5" w:rsidRPr="00030CE6" w:rsidRDefault="00897F3C" w:rsidP="00D50AF5">
      <w:pPr>
        <w:rPr>
          <w:rFonts w:cstheme="minorHAnsi"/>
        </w:rPr>
      </w:pPr>
      <w:r w:rsidRPr="00030CE6">
        <w:rPr>
          <w:rFonts w:cstheme="minorHAnsi"/>
        </w:rPr>
        <w:t xml:space="preserve">Als unser Spiel mit der Planung erstmals </w:t>
      </w:r>
      <w:r w:rsidR="000E6F1B">
        <w:rPr>
          <w:rFonts w:cstheme="minorHAnsi"/>
        </w:rPr>
        <w:t>etwas Gestalt annahm</w:t>
      </w:r>
      <w:r w:rsidRPr="00030CE6">
        <w:rPr>
          <w:rFonts w:cstheme="minorHAnsi"/>
        </w:rPr>
        <w:t>, bemerkten wir auch diverse Kleinigke</w:t>
      </w:r>
      <w:r w:rsidRPr="00030CE6">
        <w:rPr>
          <w:rFonts w:cstheme="minorHAnsi"/>
        </w:rPr>
        <w:t>i</w:t>
      </w:r>
      <w:r w:rsidRPr="00030CE6">
        <w:rPr>
          <w:rFonts w:cstheme="minorHAnsi"/>
        </w:rPr>
        <w:t xml:space="preserve">ten, welche wir im Pflichtenheft ergänzen mussten. </w:t>
      </w:r>
      <w:r w:rsidR="00E97BB7" w:rsidRPr="00030CE6">
        <w:rPr>
          <w:rFonts w:cstheme="minorHAnsi"/>
        </w:rPr>
        <w:t>Etwas verspätet</w:t>
      </w:r>
      <w:r w:rsidR="00AF4DBB" w:rsidRPr="00030CE6">
        <w:rPr>
          <w:rFonts w:cstheme="minorHAnsi"/>
        </w:rPr>
        <w:t>, aber zum Glück nicht vergessen,</w:t>
      </w:r>
      <w:r w:rsidR="00E97BB7" w:rsidRPr="00030CE6">
        <w:rPr>
          <w:rFonts w:cstheme="minorHAnsi"/>
        </w:rPr>
        <w:t xml:space="preserve"> haben wir </w:t>
      </w:r>
      <w:r w:rsidR="00AF4DBB" w:rsidRPr="00030CE6">
        <w:rPr>
          <w:rFonts w:cstheme="minorHAnsi"/>
        </w:rPr>
        <w:t xml:space="preserve">dann </w:t>
      </w:r>
      <w:r w:rsidR="00D02FB9">
        <w:rPr>
          <w:rFonts w:cstheme="minorHAnsi"/>
        </w:rPr>
        <w:t>die</w:t>
      </w:r>
      <w:r w:rsidR="00E97BB7" w:rsidRPr="00B00CFD">
        <w:rPr>
          <w:rFonts w:cstheme="minorHAnsi"/>
          <w:color w:val="FF0000"/>
        </w:rPr>
        <w:t xml:space="preserve"> </w:t>
      </w:r>
      <w:proofErr w:type="spellStart"/>
      <w:r w:rsidR="00E97BB7" w:rsidRPr="00B00CFD">
        <w:rPr>
          <w:rFonts w:cstheme="minorHAnsi"/>
          <w:color w:val="FF0000"/>
        </w:rPr>
        <w:t>Styleguideline</w:t>
      </w:r>
      <w:proofErr w:type="spellEnd"/>
      <w:r w:rsidRPr="00B00CFD">
        <w:rPr>
          <w:rFonts w:cstheme="minorHAnsi"/>
          <w:color w:val="FF0000"/>
        </w:rPr>
        <w:t xml:space="preserve"> (Anhang </w:t>
      </w:r>
      <w:r w:rsidR="00C00E21" w:rsidRPr="00B00CFD">
        <w:rPr>
          <w:rFonts w:cstheme="minorHAnsi"/>
          <w:color w:val="FF0000"/>
        </w:rPr>
        <w:t>4</w:t>
      </w:r>
      <w:r w:rsidRPr="00030CE6">
        <w:rPr>
          <w:rFonts w:cstheme="minorHAnsi"/>
        </w:rPr>
        <w:t>)</w:t>
      </w:r>
      <w:r w:rsidR="00AF4DBB" w:rsidRPr="00030CE6">
        <w:rPr>
          <w:rFonts w:cstheme="minorHAnsi"/>
        </w:rPr>
        <w:t xml:space="preserve"> definiert.</w:t>
      </w:r>
    </w:p>
    <w:p w:rsidR="00D50AF5" w:rsidRPr="00030CE6" w:rsidRDefault="00D02FB9" w:rsidP="00C00E21">
      <w:pPr>
        <w:jc w:val="center"/>
        <w:rPr>
          <w:rFonts w:cstheme="minorHAnsi"/>
        </w:rPr>
      </w:pPr>
      <w:r w:rsidRPr="00030CE6">
        <w:rPr>
          <w:rFonts w:cstheme="minorHAnsi"/>
        </w:rPr>
        <w:object w:dxaOrig="12353" w:dyaOrig="95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33pt" o:ole="">
            <v:imagedata r:id="rId32" o:title=""/>
          </v:shape>
          <o:OLEObject Type="Embed" ProgID="Visio.Drawing.11" ShapeID="_x0000_i1025" DrawAspect="Content" ObjectID="_1402076501" r:id="rId33"/>
        </w:object>
      </w:r>
      <w:r w:rsidR="00C00E21" w:rsidRPr="00030CE6">
        <w:rPr>
          <w:rFonts w:cstheme="minorHAnsi"/>
        </w:rPr>
        <w:t xml:space="preserve">Abbildung 2: </w:t>
      </w:r>
      <w:proofErr w:type="spellStart"/>
      <w:r w:rsidR="00C00E21" w:rsidRPr="00030CE6">
        <w:rPr>
          <w:rFonts w:cstheme="minorHAnsi"/>
        </w:rPr>
        <w:t>Flowchart</w:t>
      </w:r>
      <w:proofErr w:type="spellEnd"/>
    </w:p>
    <w:p w:rsidR="00D50AF5" w:rsidRDefault="00D50AF5" w:rsidP="00D50AF5">
      <w:pPr>
        <w:pStyle w:val="berschrift1"/>
      </w:pPr>
      <w:bookmarkStart w:id="14" w:name="_Toc328130718"/>
      <w:bookmarkStart w:id="15" w:name="_Toc328334637"/>
      <w:r>
        <w:lastRenderedPageBreak/>
        <w:t>Realisation</w:t>
      </w:r>
      <w:bookmarkEnd w:id="14"/>
      <w:bookmarkEnd w:id="15"/>
    </w:p>
    <w:p w:rsidR="003011FB" w:rsidRDefault="003011FB" w:rsidP="003011FB">
      <w:pPr>
        <w:pStyle w:val="berschrift2"/>
      </w:pPr>
      <w:bookmarkStart w:id="16" w:name="_Toc328334638"/>
      <w:r>
        <w:t>Team</w:t>
      </w:r>
      <w:bookmarkEnd w:id="16"/>
    </w:p>
    <w:p w:rsidR="003011FB" w:rsidRDefault="003011FB" w:rsidP="003011FB">
      <w:r>
        <w:t>Das Team bestand aus den folgenden Mitgliedern: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Cyril Stoller (Projektleiter)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Marcel Bärtschi</w:t>
      </w:r>
    </w:p>
    <w:p w:rsidR="003011FB" w:rsidRDefault="003011FB" w:rsidP="003011FB">
      <w:pPr>
        <w:pStyle w:val="Listenabsatz"/>
        <w:numPr>
          <w:ilvl w:val="0"/>
          <w:numId w:val="49"/>
        </w:numPr>
      </w:pPr>
      <w:r>
        <w:t>Jascha Haldemann</w:t>
      </w:r>
    </w:p>
    <w:p w:rsidR="003011FB" w:rsidRDefault="00D06F4A" w:rsidP="003011FB">
      <w:pPr>
        <w:pStyle w:val="Listenabsatz"/>
        <w:numPr>
          <w:ilvl w:val="0"/>
          <w:numId w:val="49"/>
        </w:numPr>
      </w:pPr>
      <w:r>
        <w:t>Nicola</w:t>
      </w:r>
      <w:r w:rsidR="003011FB">
        <w:t xml:space="preserve"> Käser</w:t>
      </w:r>
    </w:p>
    <w:p w:rsidR="003011FB" w:rsidRPr="003011FB" w:rsidRDefault="003011FB" w:rsidP="003011FB">
      <w:r>
        <w:t xml:space="preserve">Die Teammitglieder </w:t>
      </w:r>
      <w:r w:rsidR="00960282">
        <w:t xml:space="preserve">beschäftigten sich </w:t>
      </w:r>
      <w:r>
        <w:t xml:space="preserve">jeweils </w:t>
      </w:r>
      <w:r w:rsidR="00960282">
        <w:t>mit unterschiedlichen Aspekten der Software, wie z.B. Grafik, Logik, Hauptapplikation etc. und entwickelten sich im Laufe der Zeit zu Spezialisten auf ihrem Terrain. Nichts desto trotz konnten</w:t>
      </w:r>
      <w:r w:rsidR="0000473B">
        <w:t xml:space="preserve"> und wurden</w:t>
      </w:r>
      <w:r w:rsidR="00960282">
        <w:t xml:space="preserve"> </w:t>
      </w:r>
      <w:r w:rsidR="0000473B">
        <w:t xml:space="preserve">auch </w:t>
      </w:r>
      <w:r w:rsidR="00960282">
        <w:t>kleine Änderungen in „fremden“ Modulen g</w:t>
      </w:r>
      <w:r w:rsidR="00960282">
        <w:t>e</w:t>
      </w:r>
      <w:r w:rsidR="00960282">
        <w:t>macht. Dadurch wurde</w:t>
      </w:r>
      <w:r w:rsidR="0000473B">
        <w:t>n</w:t>
      </w:r>
      <w:r w:rsidR="00960282">
        <w:t xml:space="preserve"> das Verständnis und die Sicht der Zusammenhänge untereinander verbessert.</w:t>
      </w:r>
    </w:p>
    <w:p w:rsidR="003011FB" w:rsidRDefault="003011FB" w:rsidP="003011FB">
      <w:pPr>
        <w:pStyle w:val="berschrift2"/>
      </w:pPr>
      <w:bookmarkStart w:id="17" w:name="_Toc328334639"/>
      <w:r>
        <w:t xml:space="preserve">Versionskontrollsystem </w:t>
      </w:r>
      <w:proofErr w:type="spellStart"/>
      <w:r>
        <w:t>Git</w:t>
      </w:r>
      <w:bookmarkEnd w:id="17"/>
      <w:proofErr w:type="spellEnd"/>
    </w:p>
    <w:p w:rsidR="003011FB" w:rsidRDefault="00A44BCC" w:rsidP="00A44BCC">
      <w:r>
        <w:t xml:space="preserve">Wir haben uns entschieden, das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(</w:t>
      </w:r>
      <w:hyperlink r:id="rId34" w:history="1">
        <w:r w:rsidR="00FA4BD5" w:rsidRPr="005F6A9E">
          <w:rPr>
            <w:rStyle w:val="Hyperlink"/>
          </w:rPr>
          <w:t>git-scm.com</w:t>
        </w:r>
      </w:hyperlink>
      <w:r>
        <w:t>) zu verwenden, da ein Sof</w:t>
      </w:r>
      <w:r>
        <w:t>t</w:t>
      </w:r>
      <w:r w:rsidR="00FA4BD5">
        <w:t>w</w:t>
      </w:r>
      <w:r>
        <w:t xml:space="preserve">areprojekt in dieser Grössenordnung und mit vier Teammitgliedern ohne Versionskontrollsystem kaum </w:t>
      </w:r>
      <w:r w:rsidR="00FA4BD5">
        <w:t>realisierbar ist.</w:t>
      </w:r>
    </w:p>
    <w:p w:rsidR="00DF07F2" w:rsidRDefault="00FA4BD5" w:rsidP="00A44BCC">
      <w:r>
        <w:t xml:space="preserve">Das gesamte Projekt inklusive der Dokumentation ist auf dem Online-Projekt-Host </w:t>
      </w:r>
      <w:proofErr w:type="spellStart"/>
      <w:r w:rsidRPr="00FA4BD5">
        <w:rPr>
          <w:i/>
        </w:rPr>
        <w:t>GitHub</w:t>
      </w:r>
      <w:proofErr w:type="spellEnd"/>
      <w:r>
        <w:t xml:space="preserve"> (</w:t>
      </w:r>
      <w:hyperlink r:id="rId35" w:history="1">
        <w:r>
          <w:rPr>
            <w:rStyle w:val="Hyperlink"/>
          </w:rPr>
          <w:t>github.com</w:t>
        </w:r>
      </w:hyperlink>
      <w:r>
        <w:t xml:space="preserve">) </w:t>
      </w:r>
      <w:proofErr w:type="spellStart"/>
      <w:r>
        <w:t>gehostet</w:t>
      </w:r>
      <w:proofErr w:type="spellEnd"/>
      <w:r>
        <w:t>. Dieser Server stellt Open-S</w:t>
      </w:r>
      <w:r w:rsidR="0000473B">
        <w:t xml:space="preserve">ource Softwareprojekten gratis </w:t>
      </w:r>
      <w:r>
        <w:t>eine Plattform zur Verfügung, we</w:t>
      </w:r>
      <w:r>
        <w:t>l</w:t>
      </w:r>
      <w:r>
        <w:t xml:space="preserve">che perfekt mit dem Versionskontrollsystem </w:t>
      </w:r>
      <w:proofErr w:type="spellStart"/>
      <w:r w:rsidRPr="00FA4BD5">
        <w:rPr>
          <w:i/>
        </w:rPr>
        <w:t>Git</w:t>
      </w:r>
      <w:proofErr w:type="spellEnd"/>
      <w:r>
        <w:t xml:space="preserve"> harmonisiert. </w:t>
      </w:r>
      <w:r w:rsidR="000471A1" w:rsidRPr="000471A1">
        <w:t xml:space="preserve">Die </w:t>
      </w:r>
      <w:proofErr w:type="spellStart"/>
      <w:r w:rsidR="000471A1" w:rsidRPr="000471A1">
        <w:t>Git</w:t>
      </w:r>
      <w:proofErr w:type="spellEnd"/>
      <w:r w:rsidR="000471A1" w:rsidRPr="000471A1">
        <w:t>-Client Applikation ist in Abbildung 3 zu sehen.</w:t>
      </w:r>
      <w:r w:rsidR="000471A1">
        <w:t xml:space="preserve"> </w:t>
      </w:r>
      <w:r>
        <w:t>Dort hatte dann jedes Teammitglied rund um die Uhr Zugriff auf die aktuellste Version und sämtlichen bisherigen Änderungen.</w:t>
      </w:r>
    </w:p>
    <w:p w:rsidR="00FA4BD5" w:rsidRPr="00A44BCC" w:rsidRDefault="003011FB" w:rsidP="00A44BCC">
      <w:r>
        <w:rPr>
          <w:noProof/>
          <w:lang w:eastAsia="de-CH"/>
        </w:rPr>
        <w:lastRenderedPageBreak/>
        <w:drawing>
          <wp:inline distT="0" distB="0" distL="0" distR="0">
            <wp:extent cx="5934075" cy="3438525"/>
            <wp:effectExtent l="19050" t="0" r="9525" b="0"/>
            <wp:docPr id="6" name="Bild 9" descr="D:\Programming\C\LaserChess\docs\img\git 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gramming\C\LaserChess\docs\img\git bash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F3C" w:rsidRDefault="00DF07F2" w:rsidP="00DF07F2">
      <w:pPr>
        <w:jc w:val="center"/>
        <w:rPr>
          <w:rFonts w:cstheme="minorHAnsi"/>
        </w:rPr>
      </w:pPr>
      <w:r>
        <w:rPr>
          <w:rFonts w:cstheme="minorHAnsi"/>
        </w:rPr>
        <w:t xml:space="preserve">Abbildung 3: </w:t>
      </w:r>
      <w:proofErr w:type="spellStart"/>
      <w:r>
        <w:rPr>
          <w:rFonts w:cstheme="minorHAnsi"/>
        </w:rPr>
        <w:t>Git</w:t>
      </w:r>
      <w:proofErr w:type="spellEnd"/>
      <w:r w:rsidR="003011FB">
        <w:rPr>
          <w:rFonts w:cstheme="minorHAnsi"/>
        </w:rPr>
        <w:t>-C</w:t>
      </w:r>
      <w:r w:rsidR="00FA4BD5">
        <w:rPr>
          <w:rFonts w:cstheme="minorHAnsi"/>
        </w:rPr>
        <w:t>lient Software als Windows</w:t>
      </w:r>
      <w:r w:rsidR="003011FB">
        <w:rPr>
          <w:rFonts w:cstheme="minorHAnsi"/>
        </w:rPr>
        <w:t>-</w:t>
      </w:r>
      <w:r w:rsidR="00FA4BD5">
        <w:rPr>
          <w:rFonts w:cstheme="minorHAnsi"/>
        </w:rPr>
        <w:t>Konsolenapplikation</w:t>
      </w:r>
    </w:p>
    <w:p w:rsidR="003011FB" w:rsidRDefault="003011FB" w:rsidP="003011FB">
      <w:pPr>
        <w:rPr>
          <w:rFonts w:cstheme="minorHAnsi"/>
        </w:rPr>
      </w:pPr>
    </w:p>
    <w:p w:rsidR="00960282" w:rsidRDefault="003011FB" w:rsidP="003011FB">
      <w:pPr>
        <w:rPr>
          <w:rFonts w:cstheme="minorHAnsi"/>
        </w:rPr>
      </w:pPr>
      <w:r>
        <w:rPr>
          <w:rFonts w:cstheme="minorHAnsi"/>
        </w:rPr>
        <w:t xml:space="preserve">Auf dieser Online-Plattform konnten wir ebenfalls so genannte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erfassen, also Aufgaben, welche noch zu erledigen sind. Diese wurden dann jeweils einer Person zugewiesen und nach getaner Arbeit geschlossen. Dieses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-System arbeitet sehr eng mit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zusammen, so dass man in Commit-Messages auf </w:t>
      </w:r>
      <w:proofErr w:type="spellStart"/>
      <w:r>
        <w:rPr>
          <w:rFonts w:cstheme="minorHAnsi"/>
        </w:rPr>
        <w:t>Issues</w:t>
      </w:r>
      <w:proofErr w:type="spellEnd"/>
      <w:r>
        <w:rPr>
          <w:rFonts w:cstheme="minorHAnsi"/>
        </w:rPr>
        <w:t xml:space="preserve"> verweisen und solche sogar mit einer entsprechenden Formulierung schliessen kann (z.B. „</w:t>
      </w:r>
      <w:r>
        <w:rPr>
          <w:rFonts w:ascii="Courier New" w:hAnsi="Courier New" w:cs="Courier New"/>
          <w:b/>
        </w:rPr>
        <w:t xml:space="preserve">... </w:t>
      </w:r>
      <w:proofErr w:type="spellStart"/>
      <w:r w:rsidRPr="003011FB">
        <w:rPr>
          <w:rFonts w:ascii="Courier New" w:hAnsi="Courier New" w:cs="Courier New"/>
          <w:b/>
        </w:rPr>
        <w:t>closes</w:t>
      </w:r>
      <w:proofErr w:type="spellEnd"/>
      <w:r w:rsidRPr="003011FB">
        <w:rPr>
          <w:rFonts w:ascii="Courier New" w:hAnsi="Courier New" w:cs="Courier New"/>
          <w:b/>
        </w:rPr>
        <w:t xml:space="preserve"> #13</w:t>
      </w:r>
      <w:r>
        <w:rPr>
          <w:rFonts w:ascii="Courier New" w:hAnsi="Courier New" w:cs="Courier New"/>
          <w:b/>
        </w:rPr>
        <w:t xml:space="preserve"> ...</w:t>
      </w:r>
      <w:r>
        <w:rPr>
          <w:rFonts w:cstheme="minorHAnsi"/>
        </w:rPr>
        <w:t xml:space="preserve">“, um den </w:t>
      </w:r>
      <w:proofErr w:type="spellStart"/>
      <w:r>
        <w:rPr>
          <w:rFonts w:cstheme="minorHAnsi"/>
        </w:rPr>
        <w:t>Issue</w:t>
      </w:r>
      <w:proofErr w:type="spellEnd"/>
      <w:r>
        <w:rPr>
          <w:rFonts w:cstheme="minorHAnsi"/>
        </w:rPr>
        <w:t xml:space="preserve"> mit der Nummer 13 zu schliessen). </w:t>
      </w:r>
    </w:p>
    <w:p w:rsidR="003011FB" w:rsidRPr="00960282" w:rsidRDefault="003011FB" w:rsidP="003011FB">
      <w:pPr>
        <w:rPr>
          <w:rFonts w:cstheme="minorHAnsi"/>
        </w:rPr>
      </w:pPr>
      <w:r>
        <w:rPr>
          <w:rFonts w:cstheme="minorHAnsi"/>
        </w:rPr>
        <w:t>Das Projekt inklusive der gesamten Versions-</w:t>
      </w:r>
      <w:proofErr w:type="spellStart"/>
      <w:r>
        <w:rPr>
          <w:rFonts w:cstheme="minorHAnsi"/>
        </w:rPr>
        <w:t>History</w:t>
      </w:r>
      <w:proofErr w:type="spellEnd"/>
      <w:r w:rsidR="00960282">
        <w:rPr>
          <w:rFonts w:cstheme="minorHAnsi"/>
        </w:rPr>
        <w:t xml:space="preserve">, den </w:t>
      </w:r>
      <w:proofErr w:type="spellStart"/>
      <w:r w:rsidR="00960282">
        <w:rPr>
          <w:rFonts w:cstheme="minorHAnsi"/>
        </w:rPr>
        <w:t>Issues</w:t>
      </w:r>
      <w:proofErr w:type="spellEnd"/>
      <w:r w:rsidR="00960282">
        <w:rPr>
          <w:rFonts w:cstheme="minorHAnsi"/>
        </w:rPr>
        <w:t xml:space="preserve"> und verschiedenen Diagrammen zur Entwicklung des Projekts ist</w:t>
      </w:r>
      <w:r>
        <w:rPr>
          <w:rFonts w:cstheme="minorHAnsi"/>
        </w:rPr>
        <w:t xml:space="preserve"> hier zu finden: </w:t>
      </w:r>
      <w:hyperlink r:id="rId37" w:history="1">
        <w:r>
          <w:rPr>
            <w:rStyle w:val="Hyperlink"/>
          </w:rPr>
          <w:t>github.com/stocyr/LaserChess</w:t>
        </w:r>
      </w:hyperlink>
      <w:r w:rsidR="00960282">
        <w:t xml:space="preserve">. Die </w:t>
      </w:r>
      <w:proofErr w:type="spellStart"/>
      <w:r w:rsidR="00960282">
        <w:t>Issue</w:t>
      </w:r>
      <w:proofErr w:type="spellEnd"/>
      <w:r w:rsidR="00960282">
        <w:t xml:space="preserve">-Liste findet man hier: </w:t>
      </w:r>
      <w:hyperlink r:id="rId38" w:history="1">
        <w:r w:rsidR="00960282" w:rsidRPr="005F6A9E">
          <w:rPr>
            <w:rStyle w:val="Hyperlink"/>
          </w:rPr>
          <w:t>github.com/</w:t>
        </w:r>
        <w:proofErr w:type="spellStart"/>
        <w:r w:rsidR="00960282" w:rsidRPr="005F6A9E">
          <w:rPr>
            <w:rStyle w:val="Hyperlink"/>
          </w:rPr>
          <w:t>stocyr</w:t>
        </w:r>
        <w:proofErr w:type="spellEnd"/>
        <w:r w:rsidR="00960282" w:rsidRPr="005F6A9E">
          <w:rPr>
            <w:rStyle w:val="Hyperlink"/>
          </w:rPr>
          <w:t>/LaserChess/</w:t>
        </w:r>
        <w:proofErr w:type="spellStart"/>
        <w:r w:rsidR="00960282" w:rsidRPr="005F6A9E">
          <w:rPr>
            <w:rStyle w:val="Hyperlink"/>
          </w:rPr>
          <w:t>issues</w:t>
        </w:r>
        <w:proofErr w:type="spellEnd"/>
      </w:hyperlink>
      <w:r w:rsidR="00960282">
        <w:t>.</w:t>
      </w:r>
    </w:p>
    <w:p w:rsidR="003011FB" w:rsidRPr="00030CE6" w:rsidRDefault="003011FB" w:rsidP="003011FB">
      <w:pPr>
        <w:rPr>
          <w:rFonts w:cstheme="minorHAnsi"/>
        </w:rPr>
      </w:pPr>
    </w:p>
    <w:p w:rsidR="00897F3C" w:rsidRDefault="00651B55" w:rsidP="00897F3C">
      <w:pPr>
        <w:pStyle w:val="berschrift2"/>
      </w:pPr>
      <w:bookmarkStart w:id="18" w:name="_Toc328130719"/>
      <w:bookmarkStart w:id="19" w:name="_Toc328334640"/>
      <w:r>
        <w:t>Main</w:t>
      </w:r>
      <w:bookmarkEnd w:id="18"/>
      <w:r w:rsidR="00FE370C">
        <w:t xml:space="preserve"> (LaserChess)</w:t>
      </w:r>
      <w:bookmarkEnd w:id="19"/>
    </w:p>
    <w:p w:rsidR="00651B55" w:rsidRDefault="00FE370C" w:rsidP="00651B55">
      <w:pPr>
        <w:rPr>
          <w:rFonts w:cstheme="minorHAnsi"/>
        </w:rPr>
      </w:pPr>
      <w:r>
        <w:rPr>
          <w:rFonts w:cstheme="minorHAnsi"/>
        </w:rPr>
        <w:t xml:space="preserve">Im Main </w:t>
      </w:r>
      <w:r w:rsidR="000C6E04">
        <w:rPr>
          <w:rFonts w:cstheme="minorHAnsi"/>
        </w:rPr>
        <w:t>werden die Figuren und das gesamte Spiel initialisiert. Ausserdem ist hier das Hauptmenü zu finden. Dazu kommen der Argumenthandler und mehrere</w:t>
      </w:r>
      <w:r w:rsidR="00A44BCC">
        <w:rPr>
          <w:rFonts w:cstheme="minorHAnsi"/>
        </w:rPr>
        <w:t xml:space="preserve"> Ergänzungen.</w:t>
      </w:r>
    </w:p>
    <w:p w:rsidR="00651B55" w:rsidRDefault="00651B55" w:rsidP="00651B55">
      <w:pPr>
        <w:pStyle w:val="berschrift2"/>
      </w:pPr>
      <w:bookmarkStart w:id="20" w:name="_Toc328130720"/>
      <w:bookmarkStart w:id="21" w:name="_Toc328334641"/>
      <w:r>
        <w:lastRenderedPageBreak/>
        <w:t>Spiel</w:t>
      </w:r>
      <w:bookmarkEnd w:id="20"/>
      <w:bookmarkEnd w:id="21"/>
    </w:p>
    <w:p w:rsidR="00651B55" w:rsidRPr="00030CE6" w:rsidRDefault="00F01A55" w:rsidP="00651B55">
      <w:pPr>
        <w:rPr>
          <w:rFonts w:cstheme="minorHAnsi"/>
        </w:rPr>
      </w:pPr>
      <w:r>
        <w:rPr>
          <w:rFonts w:cstheme="minorHAnsi"/>
        </w:rPr>
        <w:t xml:space="preserve">Im Spielmodul wird das gesamte Spiel oder genauer der Spielablauf gehandhabt. Dazu </w:t>
      </w:r>
      <w:r w:rsidR="007701D9">
        <w:rPr>
          <w:rFonts w:cstheme="minorHAnsi"/>
        </w:rPr>
        <w:t>gehören</w:t>
      </w:r>
      <w:r>
        <w:rPr>
          <w:rFonts w:cstheme="minorHAnsi"/>
        </w:rPr>
        <w:t xml:space="preserve"> das B</w:t>
      </w:r>
      <w:r>
        <w:rPr>
          <w:rFonts w:cstheme="minorHAnsi"/>
        </w:rPr>
        <w:t>e</w:t>
      </w:r>
      <w:r>
        <w:rPr>
          <w:rFonts w:cstheme="minorHAnsi"/>
        </w:rPr>
        <w:t>rechnen der zu zeichnenden Fokusfelder und deren Löschung.</w:t>
      </w:r>
    </w:p>
    <w:p w:rsidR="00651B55" w:rsidRDefault="00651B55" w:rsidP="00651B55">
      <w:pPr>
        <w:pStyle w:val="berschrift2"/>
      </w:pPr>
      <w:bookmarkStart w:id="22" w:name="_Toc328130721"/>
      <w:bookmarkStart w:id="23" w:name="_Toc328334642"/>
      <w:r>
        <w:t>Logik</w:t>
      </w:r>
      <w:bookmarkEnd w:id="22"/>
      <w:bookmarkEnd w:id="23"/>
    </w:p>
    <w:p w:rsidR="00DF07F2" w:rsidRPr="00DF07F2" w:rsidRDefault="00F01A55" w:rsidP="00DF07F2">
      <w:r>
        <w:t>Im Logik</w:t>
      </w:r>
      <w:r w:rsidR="007701D9">
        <w:t>modul wird vor allem der Laser über das ganze Spielfeld gezeichnet und andere Funktionen aufgerufen, die das Verhalten der Figuren beeinflusst. Dazu kommen diverse ‘</w:t>
      </w:r>
      <w:proofErr w:type="spellStart"/>
      <w:r w:rsidR="007701D9">
        <w:t>Helpertools</w:t>
      </w:r>
      <w:proofErr w:type="spellEnd"/>
      <w:r w:rsidR="007701D9">
        <w:t>‘ wie die A</w:t>
      </w:r>
      <w:r w:rsidR="007701D9">
        <w:t>b</w:t>
      </w:r>
      <w:r w:rsidR="007701D9">
        <w:t>frage ob gegebene Koordinaten noch im Spielfeld sind, Handhabung der Maus</w:t>
      </w:r>
      <w:r w:rsidR="0053718C">
        <w:t xml:space="preserve">klicks und Andere. </w:t>
      </w:r>
      <w:r w:rsidR="00385ADA">
        <w:t>Au</w:t>
      </w:r>
      <w:r w:rsidR="00385ADA">
        <w:t>s</w:t>
      </w:r>
      <w:r w:rsidR="00385ADA">
        <w:t>serdem ist hier die Handhabung der Pfade und des Sounds zu finden.</w:t>
      </w:r>
    </w:p>
    <w:p w:rsidR="00651B55" w:rsidRDefault="00651B55" w:rsidP="00651B55">
      <w:pPr>
        <w:pStyle w:val="berschrift2"/>
      </w:pPr>
      <w:bookmarkStart w:id="24" w:name="_Toc328130722"/>
      <w:bookmarkStart w:id="25" w:name="_Toc328334643"/>
      <w:r>
        <w:t>Grafik</w:t>
      </w:r>
      <w:bookmarkEnd w:id="24"/>
      <w:bookmarkEnd w:id="25"/>
    </w:p>
    <w:p w:rsidR="00E502F3" w:rsidRPr="00385ADA" w:rsidRDefault="005D6AEC" w:rsidP="00385ADA">
      <w:pPr>
        <w:rPr>
          <w:rFonts w:cstheme="minorHAnsi"/>
        </w:rPr>
      </w:pPr>
      <w:r w:rsidRPr="00030CE6">
        <w:rPr>
          <w:rFonts w:cstheme="minorHAnsi"/>
        </w:rPr>
        <w:t>Im Grafikmodul werden hauptsächlich alle Grafischen Elemente gezeichnet oder eingefügt</w:t>
      </w:r>
      <w:r w:rsidR="007701D9">
        <w:rPr>
          <w:rFonts w:cstheme="minorHAnsi"/>
        </w:rPr>
        <w:t xml:space="preserve"> </w:t>
      </w:r>
      <w:r w:rsidRPr="00030CE6">
        <w:rPr>
          <w:rFonts w:cstheme="minorHAnsi"/>
        </w:rPr>
        <w:t>(</w:t>
      </w:r>
      <w:proofErr w:type="spellStart"/>
      <w:r w:rsidRPr="00030CE6">
        <w:rPr>
          <w:rFonts w:cstheme="minorHAnsi"/>
        </w:rPr>
        <w:t>draw_playground</w:t>
      </w:r>
      <w:proofErr w:type="spellEnd"/>
      <w:r w:rsidRPr="00030CE6">
        <w:rPr>
          <w:rFonts w:cstheme="minorHAnsi"/>
        </w:rPr>
        <w:t xml:space="preserve">, </w:t>
      </w:r>
      <w:proofErr w:type="spellStart"/>
      <w:r w:rsidRPr="00030CE6">
        <w:rPr>
          <w:rFonts w:cstheme="minorHAnsi"/>
        </w:rPr>
        <w:t>draw_figure</w:t>
      </w:r>
      <w:proofErr w:type="spellEnd"/>
      <w:r w:rsidRPr="00030CE6">
        <w:rPr>
          <w:rFonts w:cstheme="minorHAnsi"/>
        </w:rPr>
        <w:t>,</w:t>
      </w:r>
      <w:r w:rsidR="007701D9">
        <w:rPr>
          <w:rFonts w:cstheme="minorHAnsi"/>
        </w:rPr>
        <w:t xml:space="preserve"> </w:t>
      </w:r>
      <w:proofErr w:type="spellStart"/>
      <w:r w:rsidR="007701D9">
        <w:rPr>
          <w:rFonts w:cstheme="minorHAnsi"/>
        </w:rPr>
        <w:t>draw_laser</w:t>
      </w:r>
      <w:proofErr w:type="spellEnd"/>
      <w:r w:rsidRPr="00030CE6">
        <w:rPr>
          <w:rFonts w:cstheme="minorHAnsi"/>
        </w:rPr>
        <w:t xml:space="preserve"> </w:t>
      </w:r>
      <w:proofErr w:type="spellStart"/>
      <w:r w:rsidRPr="00030CE6">
        <w:rPr>
          <w:rFonts w:cstheme="minorHAnsi"/>
        </w:rPr>
        <w:t>usw</w:t>
      </w:r>
      <w:proofErr w:type="spellEnd"/>
      <w:r w:rsidRPr="00030CE6">
        <w:rPr>
          <w:rFonts w:cstheme="minorHAnsi"/>
        </w:rPr>
        <w:t xml:space="preserve">…). </w:t>
      </w:r>
      <w:r w:rsidR="001D11B9">
        <w:rPr>
          <w:rFonts w:cstheme="minorHAnsi"/>
        </w:rPr>
        <w:t>A</w:t>
      </w:r>
      <w:r w:rsidRPr="00030CE6">
        <w:rPr>
          <w:rFonts w:cstheme="minorHAnsi"/>
        </w:rPr>
        <w:t>uch diverse Umrechnungen, welche auch andere Module benutzen wie z.B. die Umrechnung der Pixel auf unsere definierte</w:t>
      </w:r>
      <w:r w:rsidR="008B6BEF" w:rsidRPr="00030CE6">
        <w:rPr>
          <w:rFonts w:cstheme="minorHAnsi"/>
        </w:rPr>
        <w:t>n</w:t>
      </w:r>
      <w:r w:rsidRPr="00030CE6">
        <w:rPr>
          <w:rFonts w:cstheme="minorHAnsi"/>
        </w:rPr>
        <w:t xml:space="preserve"> Spielfelder (</w:t>
      </w:r>
      <w:proofErr w:type="spellStart"/>
      <w:r w:rsidRPr="00030CE6">
        <w:rPr>
          <w:rFonts w:cstheme="minorHAnsi"/>
        </w:rPr>
        <w:t>pixel_to_map</w:t>
      </w:r>
      <w:proofErr w:type="spellEnd"/>
      <w:r w:rsidRPr="00030CE6">
        <w:rPr>
          <w:rFonts w:cstheme="minorHAnsi"/>
        </w:rPr>
        <w:t>) und umgekehrt (</w:t>
      </w:r>
      <w:proofErr w:type="spellStart"/>
      <w:r w:rsidRPr="00030CE6">
        <w:rPr>
          <w:rFonts w:cstheme="minorHAnsi"/>
        </w:rPr>
        <w:t>map_to_pixel</w:t>
      </w:r>
      <w:proofErr w:type="spellEnd"/>
      <w:r w:rsidRPr="00030CE6">
        <w:rPr>
          <w:rFonts w:cstheme="minorHAnsi"/>
        </w:rPr>
        <w:t xml:space="preserve">), </w:t>
      </w:r>
      <w:r w:rsidR="008B6BEF" w:rsidRPr="00030CE6">
        <w:rPr>
          <w:rFonts w:cstheme="minorHAnsi"/>
        </w:rPr>
        <w:t>o</w:t>
      </w:r>
      <w:r w:rsidRPr="00030CE6">
        <w:rPr>
          <w:rFonts w:cstheme="minorHAnsi"/>
        </w:rPr>
        <w:t>der die Initialisierung aller Bilder.</w:t>
      </w:r>
    </w:p>
    <w:p w:rsidR="00D247C0" w:rsidRDefault="00651B55" w:rsidP="0015137B">
      <w:pPr>
        <w:pStyle w:val="berschrift1"/>
      </w:pPr>
      <w:bookmarkStart w:id="26" w:name="_Toc328130723"/>
      <w:bookmarkStart w:id="27" w:name="_Toc328334644"/>
      <w:r>
        <w:lastRenderedPageBreak/>
        <w:t>Testvorgehen</w:t>
      </w:r>
      <w:bookmarkEnd w:id="26"/>
      <w:bookmarkEnd w:id="27"/>
    </w:p>
    <w:p w:rsidR="00651B55" w:rsidRDefault="00C75F38" w:rsidP="00651B55">
      <w:pPr>
        <w:rPr>
          <w:rFonts w:cstheme="minorHAnsi"/>
        </w:rPr>
      </w:pPr>
      <w:r>
        <w:rPr>
          <w:rFonts w:cstheme="minorHAnsi"/>
        </w:rPr>
        <w:t xml:space="preserve">Zuerst </w:t>
      </w:r>
      <w:r w:rsidR="000E6F1B">
        <w:rPr>
          <w:rFonts w:cstheme="minorHAnsi"/>
        </w:rPr>
        <w:t>testeten</w:t>
      </w:r>
      <w:r>
        <w:rPr>
          <w:rFonts w:cstheme="minorHAnsi"/>
        </w:rPr>
        <w:t xml:space="preserve"> wir die Stabilität des Programms und überprüften</w:t>
      </w:r>
      <w:r w:rsidR="005D3FE8">
        <w:rPr>
          <w:rFonts w:cstheme="minorHAnsi"/>
        </w:rPr>
        <w:t xml:space="preserve">, </w:t>
      </w:r>
      <w:r w:rsidR="000E6F1B">
        <w:rPr>
          <w:rFonts w:cstheme="minorHAnsi"/>
        </w:rPr>
        <w:t>ob</w:t>
      </w:r>
      <w:r w:rsidR="005D3FE8">
        <w:rPr>
          <w:rFonts w:cstheme="minorHAnsi"/>
        </w:rPr>
        <w:t xml:space="preserve"> keine </w:t>
      </w:r>
      <w:r w:rsidR="000E6F1B">
        <w:rPr>
          <w:rFonts w:cstheme="minorHAnsi"/>
        </w:rPr>
        <w:t>„</w:t>
      </w:r>
      <w:r w:rsidR="005D3FE8">
        <w:rPr>
          <w:rFonts w:cstheme="minorHAnsi"/>
        </w:rPr>
        <w:t>Magic-N</w:t>
      </w:r>
      <w:r w:rsidR="00A64F1B" w:rsidRPr="00030CE6">
        <w:rPr>
          <w:rFonts w:cstheme="minorHAnsi"/>
        </w:rPr>
        <w:t>umbers</w:t>
      </w:r>
      <w:r w:rsidR="000E6F1B">
        <w:rPr>
          <w:rFonts w:cstheme="minorHAnsi"/>
        </w:rPr>
        <w:t>“</w:t>
      </w:r>
      <w:r w:rsidR="00A64F1B" w:rsidRPr="00030CE6">
        <w:rPr>
          <w:rFonts w:cstheme="minorHAnsi"/>
        </w:rPr>
        <w:t xml:space="preserve"> mehr vorhanden sind</w:t>
      </w:r>
      <w:r>
        <w:rPr>
          <w:rFonts w:cstheme="minorHAnsi"/>
        </w:rPr>
        <w:t xml:space="preserve">. Wir skalierten </w:t>
      </w:r>
      <w:r w:rsidR="00AC48BD">
        <w:rPr>
          <w:rFonts w:cstheme="minorHAnsi"/>
        </w:rPr>
        <w:t xml:space="preserve">mit Hilfe unserer Makros </w:t>
      </w:r>
      <w:r>
        <w:rPr>
          <w:rFonts w:cstheme="minorHAnsi"/>
        </w:rPr>
        <w:t>das gesamte</w:t>
      </w:r>
      <w:r w:rsidR="00A64F1B" w:rsidRPr="00030CE6">
        <w:rPr>
          <w:rFonts w:cstheme="minorHAnsi"/>
        </w:rPr>
        <w:t xml:space="preserve"> </w:t>
      </w:r>
      <w:r w:rsidR="005D3FE8">
        <w:rPr>
          <w:rFonts w:cstheme="minorHAnsi"/>
        </w:rPr>
        <w:t xml:space="preserve">Spielfeld </w:t>
      </w:r>
      <w:r w:rsidR="00A64F1B" w:rsidRPr="00030CE6">
        <w:rPr>
          <w:rFonts w:cstheme="minorHAnsi"/>
        </w:rPr>
        <w:t>herunter</w:t>
      </w:r>
      <w:r>
        <w:rPr>
          <w:rFonts w:cstheme="minorHAnsi"/>
        </w:rPr>
        <w:t xml:space="preserve"> und verände</w:t>
      </w:r>
      <w:r>
        <w:rPr>
          <w:rFonts w:cstheme="minorHAnsi"/>
        </w:rPr>
        <w:t>r</w:t>
      </w:r>
      <w:r>
        <w:rPr>
          <w:rFonts w:cstheme="minorHAnsi"/>
        </w:rPr>
        <w:t xml:space="preserve">ten andere </w:t>
      </w:r>
      <w:r w:rsidR="000E6F1B">
        <w:rPr>
          <w:rFonts w:cstheme="minorHAnsi"/>
        </w:rPr>
        <w:t>Grafikp</w:t>
      </w:r>
      <w:r>
        <w:rPr>
          <w:rFonts w:cstheme="minorHAnsi"/>
        </w:rPr>
        <w:t>arameter, wie z.B. Farben</w:t>
      </w:r>
      <w:r w:rsidR="000E6F1B">
        <w:rPr>
          <w:rFonts w:cstheme="minorHAnsi"/>
        </w:rPr>
        <w:t xml:space="preserve"> und Dicken</w:t>
      </w:r>
      <w:r w:rsidR="005D3FE8">
        <w:rPr>
          <w:rFonts w:cstheme="minorHAnsi"/>
        </w:rPr>
        <w:t xml:space="preserve">. </w:t>
      </w:r>
      <w:r w:rsidR="005D3FE8" w:rsidRPr="00C75F38">
        <w:rPr>
          <w:rFonts w:cstheme="minorHAnsi"/>
        </w:rPr>
        <w:t xml:space="preserve">Abbildung </w:t>
      </w:r>
      <w:r w:rsidRPr="00C75F38">
        <w:rPr>
          <w:rFonts w:cstheme="minorHAnsi"/>
        </w:rPr>
        <w:t>4</w:t>
      </w:r>
      <w:r w:rsidR="005D3FE8" w:rsidRPr="00C75F38">
        <w:rPr>
          <w:rFonts w:cstheme="minorHAnsi"/>
        </w:rPr>
        <w:t xml:space="preserve"> </w:t>
      </w:r>
      <w:r w:rsidRPr="00C75F38">
        <w:rPr>
          <w:rFonts w:cstheme="minorHAnsi"/>
        </w:rPr>
        <w:t>zeigt</w:t>
      </w:r>
      <w:r w:rsidR="000E6F1B">
        <w:rPr>
          <w:rFonts w:cstheme="minorHAnsi"/>
        </w:rPr>
        <w:t>, dass auch nach di</w:t>
      </w:r>
      <w:r w:rsidR="000471A1">
        <w:rPr>
          <w:rFonts w:cstheme="minorHAnsi"/>
        </w:rPr>
        <w:t>versen</w:t>
      </w:r>
      <w:r>
        <w:rPr>
          <w:rFonts w:cstheme="minorHAnsi"/>
        </w:rPr>
        <w:t xml:space="preserve"> Veränderungen</w:t>
      </w:r>
      <w:r w:rsidR="005D3FE8">
        <w:rPr>
          <w:rFonts w:cstheme="minorHAnsi"/>
        </w:rPr>
        <w:t xml:space="preserve"> </w:t>
      </w:r>
      <w:r w:rsidR="00A64F1B" w:rsidRPr="00030CE6">
        <w:rPr>
          <w:rFonts w:cstheme="minorHAnsi"/>
        </w:rPr>
        <w:t xml:space="preserve">alles noch in </w:t>
      </w:r>
      <w:r w:rsidR="005D3FE8">
        <w:rPr>
          <w:rFonts w:cstheme="minorHAnsi"/>
        </w:rPr>
        <w:t>O</w:t>
      </w:r>
      <w:r w:rsidR="00A64F1B" w:rsidRPr="00030CE6">
        <w:rPr>
          <w:rFonts w:cstheme="minorHAnsi"/>
        </w:rPr>
        <w:t>rdnung</w:t>
      </w:r>
      <w:r w:rsidR="005D3FE8">
        <w:rPr>
          <w:rFonts w:cstheme="minorHAnsi"/>
        </w:rPr>
        <w:t xml:space="preserve"> </w:t>
      </w:r>
      <w:r w:rsidR="00E04DFE">
        <w:rPr>
          <w:rFonts w:cstheme="minorHAnsi"/>
        </w:rPr>
        <w:t>war</w:t>
      </w:r>
      <w:r w:rsidR="00A64F1B" w:rsidRPr="00030CE6">
        <w:rPr>
          <w:rFonts w:cstheme="minorHAnsi"/>
        </w:rPr>
        <w:t>.</w:t>
      </w:r>
    </w:p>
    <w:p w:rsidR="00991ACB" w:rsidRDefault="00991ACB" w:rsidP="00651B55">
      <w:pPr>
        <w:rPr>
          <w:rFonts w:cstheme="minorHAnsi"/>
        </w:rPr>
      </w:pP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124450" cy="4048081"/>
            <wp:effectExtent l="0" t="0" r="0" b="0"/>
            <wp:docPr id="2" name="Grafik 2" descr="C:\Users\Jascha\myCarmeWorkspace\LaserChess\docs\img\parameter-tu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cha\myCarmeWorkspace\LaserChess\docs\img\parameter-tuning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260" cy="404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F38" w:rsidRDefault="00C75F38" w:rsidP="00C75F38">
      <w:pPr>
        <w:jc w:val="center"/>
        <w:rPr>
          <w:rFonts w:cstheme="minorHAnsi"/>
        </w:rPr>
      </w:pPr>
      <w:r>
        <w:rPr>
          <w:rFonts w:cstheme="minorHAnsi"/>
        </w:rPr>
        <w:t>Abbildung 4: Parameter-Tuning</w:t>
      </w:r>
    </w:p>
    <w:p w:rsidR="00CC2F30" w:rsidRDefault="00CC2F30" w:rsidP="00C75F38">
      <w:pPr>
        <w:jc w:val="center"/>
        <w:rPr>
          <w:rFonts w:cstheme="minorHAnsi"/>
        </w:rPr>
      </w:pPr>
    </w:p>
    <w:p w:rsidR="00CC2F30" w:rsidRDefault="00D02FB9" w:rsidP="00CC2F30">
      <w:pPr>
        <w:jc w:val="left"/>
        <w:rPr>
          <w:rFonts w:cstheme="minorHAnsi"/>
        </w:rPr>
      </w:pPr>
      <w:r>
        <w:rPr>
          <w:rFonts w:cstheme="minorHAnsi"/>
        </w:rPr>
        <w:t>Als zweiten Schritt</w:t>
      </w:r>
      <w:r w:rsidR="00CC2F30">
        <w:rPr>
          <w:rFonts w:cstheme="minorHAnsi"/>
        </w:rPr>
        <w:t xml:space="preserve"> </w:t>
      </w:r>
      <w:r w:rsidR="000E6F1B">
        <w:rPr>
          <w:rFonts w:cstheme="minorHAnsi"/>
        </w:rPr>
        <w:t>froren wir die Entwicklung kurz ein</w:t>
      </w:r>
      <w:r w:rsidR="00CC2F30">
        <w:rPr>
          <w:rFonts w:cstheme="minorHAnsi"/>
        </w:rPr>
        <w:t xml:space="preserve"> und </w:t>
      </w:r>
      <w:r w:rsidR="000E6F1B">
        <w:rPr>
          <w:rFonts w:cstheme="minorHAnsi"/>
        </w:rPr>
        <w:t xml:space="preserve">markierten </w:t>
      </w:r>
      <w:r w:rsidR="00CC2F30">
        <w:rPr>
          <w:rFonts w:cstheme="minorHAnsi"/>
        </w:rPr>
        <w:t xml:space="preserve">den damals aktuellen Stand des Programms </w:t>
      </w:r>
      <w:r w:rsidR="000E6F1B">
        <w:rPr>
          <w:rFonts w:cstheme="minorHAnsi"/>
        </w:rPr>
        <w:t xml:space="preserve">mit </w:t>
      </w:r>
      <w:r w:rsidR="00CC2F30">
        <w:rPr>
          <w:rFonts w:cstheme="minorHAnsi"/>
        </w:rPr>
        <w:t>Version 1.0</w:t>
      </w:r>
      <w:r w:rsidR="000E6F1B">
        <w:rPr>
          <w:rFonts w:cstheme="minorHAnsi"/>
        </w:rPr>
        <w:t xml:space="preserve"> (</w:t>
      </w:r>
      <w:proofErr w:type="spellStart"/>
      <w:r w:rsidR="000E6F1B">
        <w:rPr>
          <w:rFonts w:cstheme="minorHAnsi"/>
        </w:rPr>
        <w:t>Git</w:t>
      </w:r>
      <w:proofErr w:type="spellEnd"/>
      <w:r w:rsidR="000E6F1B">
        <w:rPr>
          <w:rFonts w:cstheme="minorHAnsi"/>
        </w:rPr>
        <w:t xml:space="preserve">-Tag: </w:t>
      </w:r>
      <w:r w:rsidR="000E6F1B" w:rsidRPr="000E6F1B">
        <w:rPr>
          <w:rFonts w:ascii="Courier New" w:hAnsi="Courier New" w:cs="Courier New"/>
          <w:b/>
        </w:rPr>
        <w:t>v1.0</w:t>
      </w:r>
      <w:r w:rsidR="000E6F1B">
        <w:rPr>
          <w:rFonts w:cstheme="minorHAnsi"/>
        </w:rPr>
        <w:t>). Zu diesem definierten Softwarestand</w:t>
      </w:r>
      <w:r w:rsidR="00CC2F30">
        <w:rPr>
          <w:rFonts w:cstheme="minorHAnsi"/>
        </w:rPr>
        <w:t xml:space="preserve"> erstellten </w:t>
      </w:r>
      <w:r w:rsidR="000471A1">
        <w:rPr>
          <w:rFonts w:cstheme="minorHAnsi"/>
        </w:rPr>
        <w:t xml:space="preserve">wir </w:t>
      </w:r>
      <w:r w:rsidR="000E6F1B">
        <w:rPr>
          <w:rFonts w:cstheme="minorHAnsi"/>
        </w:rPr>
        <w:t xml:space="preserve">dann </w:t>
      </w:r>
      <w:r w:rsidR="00CC2F30">
        <w:rPr>
          <w:rFonts w:cstheme="minorHAnsi"/>
        </w:rPr>
        <w:t>ein Testprotokoll und führten damit einen Blackbox-</w:t>
      </w:r>
      <w:r w:rsidR="000E6F1B">
        <w:rPr>
          <w:rFonts w:cstheme="minorHAnsi"/>
        </w:rPr>
        <w:t>T</w:t>
      </w:r>
      <w:r w:rsidR="00CC2F30">
        <w:rPr>
          <w:rFonts w:cstheme="minorHAnsi"/>
        </w:rPr>
        <w:t>est durch. Wir notierten Fehlerquellen und U</w:t>
      </w:r>
      <w:r w:rsidR="00CC2F30">
        <w:rPr>
          <w:rFonts w:cstheme="minorHAnsi"/>
        </w:rPr>
        <w:t>n</w:t>
      </w:r>
      <w:r w:rsidR="00CC2F30">
        <w:rPr>
          <w:rFonts w:cstheme="minorHAnsi"/>
        </w:rPr>
        <w:t>schönheiten und fassten diese in einem Fazit zusammen.</w:t>
      </w:r>
    </w:p>
    <w:p w:rsidR="00DF07F2" w:rsidRDefault="00CC2F30" w:rsidP="00CC2F30">
      <w:pPr>
        <w:jc w:val="left"/>
        <w:rPr>
          <w:rFonts w:cstheme="minorHAnsi"/>
        </w:rPr>
      </w:pPr>
      <w:r>
        <w:rPr>
          <w:rFonts w:cstheme="minorHAnsi"/>
        </w:rPr>
        <w:t xml:space="preserve">Insgesamt führten wir </w:t>
      </w:r>
      <w:r w:rsidR="000471A1">
        <w:rPr>
          <w:rFonts w:cstheme="minorHAnsi"/>
        </w:rPr>
        <w:t>drei</w:t>
      </w:r>
      <w:r>
        <w:rPr>
          <w:rFonts w:cstheme="minorHAnsi"/>
        </w:rPr>
        <w:t xml:space="preserve"> Blackbox-</w:t>
      </w:r>
      <w:r w:rsidR="000E6F1B">
        <w:rPr>
          <w:rFonts w:cstheme="minorHAnsi"/>
        </w:rPr>
        <w:t>T</w:t>
      </w:r>
      <w:r>
        <w:rPr>
          <w:rFonts w:cstheme="minorHAnsi"/>
        </w:rPr>
        <w:t xml:space="preserve">ests durch und zwar mit den Versionen: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1.0</w:t>
      </w:r>
      <w:r>
        <w:rPr>
          <w:rFonts w:cstheme="minorHAnsi"/>
        </w:rPr>
        <w:t xml:space="preserve">,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1.1</w:t>
      </w:r>
      <w:r>
        <w:rPr>
          <w:rFonts w:cstheme="minorHAnsi"/>
        </w:rPr>
        <w:t xml:space="preserve"> und dem Endprodukt </w:t>
      </w:r>
      <w:r w:rsidR="000E6F1B" w:rsidRPr="000E6F1B">
        <w:rPr>
          <w:rFonts w:ascii="Courier New" w:hAnsi="Courier New" w:cs="Courier New"/>
          <w:b/>
        </w:rPr>
        <w:t>v</w:t>
      </w:r>
      <w:r w:rsidRPr="000E6F1B">
        <w:rPr>
          <w:rFonts w:ascii="Courier New" w:hAnsi="Courier New" w:cs="Courier New"/>
          <w:b/>
        </w:rPr>
        <w:t>1.2</w:t>
      </w:r>
      <w:r>
        <w:rPr>
          <w:rFonts w:cstheme="minorHAnsi"/>
        </w:rPr>
        <w:t xml:space="preserve">. Diese sind im </w:t>
      </w:r>
      <w:r w:rsidRPr="00B00CFD">
        <w:rPr>
          <w:rFonts w:cstheme="minorHAnsi"/>
          <w:color w:val="FF0000"/>
        </w:rPr>
        <w:t>Anhang 3</w:t>
      </w:r>
      <w:r>
        <w:rPr>
          <w:rFonts w:cstheme="minorHAnsi"/>
        </w:rPr>
        <w:t xml:space="preserve"> zu finden.</w:t>
      </w:r>
    </w:p>
    <w:p w:rsidR="00D247C0" w:rsidRDefault="00651B55" w:rsidP="00F01A55">
      <w:pPr>
        <w:pStyle w:val="berschrift1"/>
        <w:jc w:val="both"/>
      </w:pPr>
      <w:bookmarkStart w:id="28" w:name="_Toc328130724"/>
      <w:bookmarkStart w:id="29" w:name="_Toc328334645"/>
      <w:r>
        <w:lastRenderedPageBreak/>
        <w:t>Dokumentationsvorgehen</w:t>
      </w:r>
      <w:bookmarkEnd w:id="28"/>
      <w:bookmarkEnd w:id="29"/>
    </w:p>
    <w:p w:rsidR="00CD62D5" w:rsidRPr="00030CE6" w:rsidRDefault="00CD62D5" w:rsidP="00D02FB9">
      <w:pPr>
        <w:pStyle w:val="berschrift2"/>
      </w:pPr>
      <w:bookmarkStart w:id="30" w:name="_Toc328334646"/>
      <w:r w:rsidRPr="00030CE6">
        <w:t>Arbeitsjournal</w:t>
      </w:r>
      <w:r w:rsidR="00CC2F30">
        <w:t>/Laborjournal</w:t>
      </w:r>
      <w:r w:rsidRPr="00030CE6">
        <w:t>:</w:t>
      </w:r>
      <w:bookmarkEnd w:id="30"/>
    </w:p>
    <w:p w:rsidR="00437553" w:rsidRDefault="000E6F1B" w:rsidP="00437553">
      <w:pPr>
        <w:rPr>
          <w:rFonts w:cstheme="minorHAnsi"/>
        </w:rPr>
      </w:pPr>
      <w:r>
        <w:rPr>
          <w:rFonts w:cstheme="minorHAnsi"/>
        </w:rPr>
        <w:t>Anfangs</w:t>
      </w:r>
      <w:r w:rsidR="002B5D7C" w:rsidRPr="00030CE6">
        <w:rPr>
          <w:rFonts w:cstheme="minorHAnsi"/>
        </w:rPr>
        <w:t xml:space="preserve"> versuchten wir ein </w:t>
      </w:r>
      <w:r w:rsidR="00CC2F30">
        <w:rPr>
          <w:rFonts w:cstheme="minorHAnsi"/>
        </w:rPr>
        <w:t>Labor</w:t>
      </w:r>
      <w:r w:rsidR="002B5D7C" w:rsidRPr="00030CE6">
        <w:rPr>
          <w:rFonts w:cstheme="minorHAnsi"/>
        </w:rPr>
        <w:t xml:space="preserve">journal </w:t>
      </w:r>
      <w:r>
        <w:rPr>
          <w:rFonts w:cstheme="minorHAnsi"/>
        </w:rPr>
        <w:t>mit den t</w:t>
      </w:r>
      <w:r w:rsidR="002B5D7C" w:rsidRPr="00030CE6">
        <w:rPr>
          <w:rFonts w:cstheme="minorHAnsi"/>
        </w:rPr>
        <w:t xml:space="preserve">äglichen Entscheidungen zu führen. Da wir aber </w:t>
      </w:r>
      <w:r>
        <w:rPr>
          <w:rFonts w:cstheme="minorHAnsi"/>
        </w:rPr>
        <w:t xml:space="preserve">relativ schnell einmal </w:t>
      </w:r>
      <w:r w:rsidR="002B5D7C" w:rsidRPr="00030CE6">
        <w:rPr>
          <w:rFonts w:cstheme="minorHAnsi"/>
        </w:rPr>
        <w:t xml:space="preserve">vorwiegend individuell bei uns Zuhause arbeiteten, </w:t>
      </w:r>
      <w:r>
        <w:rPr>
          <w:rFonts w:cstheme="minorHAnsi"/>
        </w:rPr>
        <w:t>führten wir bald kein gemeinsames Laborjournal mehr</w:t>
      </w:r>
      <w:r w:rsidR="002B5D7C" w:rsidRPr="00030CE6">
        <w:rPr>
          <w:rFonts w:cstheme="minorHAnsi"/>
        </w:rPr>
        <w:t xml:space="preserve">. </w:t>
      </w:r>
      <w:r>
        <w:rPr>
          <w:rFonts w:cstheme="minorHAnsi"/>
        </w:rPr>
        <w:t xml:space="preserve">Da aber der Verlauf der einzelnen </w:t>
      </w:r>
      <w:proofErr w:type="spellStart"/>
      <w:r>
        <w:rPr>
          <w:rFonts w:cstheme="minorHAnsi"/>
        </w:rPr>
        <w:t>Commits</w:t>
      </w:r>
      <w:proofErr w:type="spellEnd"/>
      <w:r>
        <w:rPr>
          <w:rFonts w:cstheme="minorHAnsi"/>
        </w:rPr>
        <w:t xml:space="preserve"> des Softwareversionisierungssystems den Fortschritt ähnlich gut dokumentiert, liegt die</w:t>
      </w:r>
      <w:r w:rsidRPr="00AC48BD">
        <w:rPr>
          <w:rFonts w:cstheme="minorHAnsi"/>
          <w:color w:val="FF0000"/>
        </w:rPr>
        <w:t xml:space="preserve"> Commit-Liste dieser Dokumentation noch als Anhang 2 bei.</w:t>
      </w:r>
      <w:r>
        <w:rPr>
          <w:rFonts w:cstheme="minorHAnsi"/>
        </w:rPr>
        <w:t xml:space="preserve"> </w:t>
      </w:r>
      <w:r w:rsidR="00437553">
        <w:rPr>
          <w:rFonts w:cstheme="minorHAnsi"/>
        </w:rPr>
        <w:t xml:space="preserve">Ausserdem ist die </w:t>
      </w:r>
      <w:proofErr w:type="spellStart"/>
      <w:r w:rsidR="00437553">
        <w:rPr>
          <w:rFonts w:cstheme="minorHAnsi"/>
        </w:rPr>
        <w:t>History</w:t>
      </w:r>
      <w:proofErr w:type="spellEnd"/>
      <w:r w:rsidR="00437553">
        <w:rPr>
          <w:rFonts w:cstheme="minorHAnsi"/>
        </w:rPr>
        <w:t xml:space="preserve"> jedes Files auf </w:t>
      </w:r>
      <w:hyperlink r:id="rId40" w:history="1">
        <w:r w:rsidR="00437553">
          <w:rPr>
            <w:rStyle w:val="Hyperlink"/>
            <w:rFonts w:cstheme="minorHAnsi"/>
          </w:rPr>
          <w:t>github.com/</w:t>
        </w:r>
        <w:proofErr w:type="spellStart"/>
        <w:r w:rsidR="00437553">
          <w:rPr>
            <w:rStyle w:val="Hyperlink"/>
            <w:rFonts w:cstheme="minorHAnsi"/>
          </w:rPr>
          <w:t>stocyr</w:t>
        </w:r>
        <w:proofErr w:type="spellEnd"/>
        <w:r w:rsidR="00437553">
          <w:rPr>
            <w:rStyle w:val="Hyperlink"/>
            <w:rFonts w:cstheme="minorHAnsi"/>
          </w:rPr>
          <w:t>/LaserChess/</w:t>
        </w:r>
        <w:proofErr w:type="spellStart"/>
        <w:r w:rsidR="00437553">
          <w:rPr>
            <w:rStyle w:val="Hyperlink"/>
            <w:rFonts w:cstheme="minorHAnsi"/>
          </w:rPr>
          <w:t>tree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master</w:t>
        </w:r>
        <w:proofErr w:type="spellEnd"/>
        <w:r w:rsidR="00437553">
          <w:rPr>
            <w:rStyle w:val="Hyperlink"/>
            <w:rFonts w:cstheme="minorHAnsi"/>
          </w:rPr>
          <w:t>/</w:t>
        </w:r>
        <w:proofErr w:type="spellStart"/>
        <w:r w:rsidR="00437553">
          <w:rPr>
            <w:rStyle w:val="Hyperlink"/>
            <w:rFonts w:cstheme="minorHAnsi"/>
          </w:rPr>
          <w:t>src</w:t>
        </w:r>
        <w:proofErr w:type="spellEnd"/>
      </w:hyperlink>
      <w:r w:rsidR="00437553">
        <w:rPr>
          <w:rFonts w:cstheme="minorHAnsi"/>
        </w:rPr>
        <w:t xml:space="preserve"> einse</w:t>
      </w:r>
      <w:r w:rsidR="00437553">
        <w:rPr>
          <w:rFonts w:cstheme="minorHAnsi"/>
        </w:rPr>
        <w:t>h</w:t>
      </w:r>
      <w:r w:rsidR="00437553">
        <w:rPr>
          <w:rFonts w:cstheme="minorHAnsi"/>
        </w:rPr>
        <w:t xml:space="preserve">bar. Zuerst klickt man auf den Namen des gewünschten Files, dann auf den Button </w:t>
      </w:r>
      <w:proofErr w:type="spellStart"/>
      <w:r w:rsidR="00437553">
        <w:rPr>
          <w:rFonts w:ascii="Courier New" w:hAnsi="Courier New" w:cs="Courier New"/>
          <w:b/>
        </w:rPr>
        <w:t>Blame</w:t>
      </w:r>
      <w:proofErr w:type="spellEnd"/>
      <w:r w:rsidR="00437553">
        <w:rPr>
          <w:rFonts w:ascii="Courier New" w:hAnsi="Courier New" w:cs="Courier New"/>
          <w:b/>
        </w:rPr>
        <w:t xml:space="preserve"> </w:t>
      </w:r>
      <w:r w:rsidR="00437553">
        <w:rPr>
          <w:rFonts w:cstheme="minorHAnsi"/>
        </w:rPr>
        <w:t>oben rechts:</w:t>
      </w:r>
    </w:p>
    <w:p w:rsidR="002B5D7C" w:rsidRDefault="00437553" w:rsidP="002B5D7C">
      <w:pPr>
        <w:rPr>
          <w:rFonts w:cstheme="minorHAnsi"/>
        </w:rPr>
      </w:pPr>
      <w:r>
        <w:rPr>
          <w:rFonts w:cstheme="minorHAnsi"/>
          <w:noProof/>
          <w:lang w:eastAsia="de-CH"/>
        </w:rPr>
        <w:drawing>
          <wp:inline distT="0" distB="0" distL="0" distR="0">
            <wp:extent cx="5943600" cy="2400300"/>
            <wp:effectExtent l="19050" t="0" r="0" b="0"/>
            <wp:docPr id="7" name="Bild 1" descr="Github_Bl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 descr="Github_Blame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553" w:rsidRPr="008E45B3" w:rsidRDefault="00437553" w:rsidP="008E45B3">
      <w:pPr>
        <w:jc w:val="center"/>
        <w:rPr>
          <w:sz w:val="16"/>
          <w:szCs w:val="16"/>
        </w:rPr>
      </w:pPr>
      <w:r>
        <w:t>Abbildung 5: File-</w:t>
      </w:r>
      <w:proofErr w:type="spellStart"/>
      <w:r>
        <w:t>History</w:t>
      </w:r>
      <w:proofErr w:type="spellEnd"/>
      <w:r>
        <w:t xml:space="preserve"> auf GitHub.com</w:t>
      </w:r>
    </w:p>
    <w:p w:rsidR="002B5D7C" w:rsidRPr="00030CE6" w:rsidRDefault="00CD62D5" w:rsidP="00D02FB9">
      <w:pPr>
        <w:pStyle w:val="berschrift2"/>
      </w:pPr>
      <w:bookmarkStart w:id="31" w:name="_Toc328334647"/>
      <w:r w:rsidRPr="00030CE6">
        <w:t>Zeitplan:</w:t>
      </w:r>
      <w:bookmarkEnd w:id="31"/>
    </w:p>
    <w:p w:rsidR="00CD62D5" w:rsidRDefault="00492107" w:rsidP="002B5D7C">
      <w:pPr>
        <w:rPr>
          <w:rFonts w:cstheme="minorHAnsi"/>
        </w:rPr>
      </w:pPr>
      <w:r w:rsidRPr="00030CE6">
        <w:rPr>
          <w:rFonts w:cstheme="minorHAnsi"/>
        </w:rPr>
        <w:t xml:space="preserve">Der nach dem Pflichtenheft erstellte </w:t>
      </w:r>
      <w:r w:rsidRPr="00B00CFD">
        <w:rPr>
          <w:rFonts w:cstheme="minorHAnsi"/>
          <w:color w:val="FF0000"/>
        </w:rPr>
        <w:t>Zeitplan</w:t>
      </w:r>
      <w:r w:rsidR="00CC2F30" w:rsidRPr="00B00CFD">
        <w:rPr>
          <w:rFonts w:cstheme="minorHAnsi"/>
          <w:color w:val="FF0000"/>
        </w:rPr>
        <w:t xml:space="preserve"> (Anhang 1</w:t>
      </w:r>
      <w:r w:rsidR="00CC2F30">
        <w:rPr>
          <w:rFonts w:cstheme="minorHAnsi"/>
        </w:rPr>
        <w:t>)</w:t>
      </w:r>
      <w:r w:rsidRPr="00030CE6">
        <w:rPr>
          <w:rFonts w:cstheme="minorHAnsi"/>
        </w:rPr>
        <w:t xml:space="preserve"> wurde </w:t>
      </w:r>
      <w:r w:rsidR="000E6F1B">
        <w:rPr>
          <w:rFonts w:cstheme="minorHAnsi"/>
        </w:rPr>
        <w:t>w</w:t>
      </w:r>
      <w:r w:rsidRPr="00030CE6">
        <w:rPr>
          <w:rFonts w:cstheme="minorHAnsi"/>
        </w:rPr>
        <w:t>öchentlich (jeden Freitag) während der Projektphase kontinuierlich mit de</w:t>
      </w:r>
      <w:r w:rsidR="00823636">
        <w:rPr>
          <w:rFonts w:cstheme="minorHAnsi"/>
        </w:rPr>
        <w:t>n</w:t>
      </w:r>
      <w:r w:rsidRPr="00030CE6">
        <w:rPr>
          <w:rFonts w:cstheme="minorHAnsi"/>
        </w:rPr>
        <w:t xml:space="preserve"> am Anfang eingeplanten Soll-Wert</w:t>
      </w:r>
      <w:r w:rsidR="00823636">
        <w:rPr>
          <w:rFonts w:cstheme="minorHAnsi"/>
        </w:rPr>
        <w:t>en</w:t>
      </w:r>
      <w:r w:rsidRPr="00030CE6">
        <w:rPr>
          <w:rFonts w:cstheme="minorHAnsi"/>
        </w:rPr>
        <w:t xml:space="preserve"> verglichen.</w:t>
      </w:r>
      <w:r w:rsidR="005D3FE8">
        <w:rPr>
          <w:rFonts w:cstheme="minorHAnsi"/>
        </w:rPr>
        <w:t xml:space="preserve"> Die Änderu</w:t>
      </w:r>
      <w:r w:rsidR="005D3FE8">
        <w:rPr>
          <w:rFonts w:cstheme="minorHAnsi"/>
        </w:rPr>
        <w:t>n</w:t>
      </w:r>
      <w:r w:rsidR="005D3FE8">
        <w:rPr>
          <w:rFonts w:cstheme="minorHAnsi"/>
        </w:rPr>
        <w:t>gen</w:t>
      </w:r>
      <w:r w:rsidR="00823636">
        <w:rPr>
          <w:rFonts w:cstheme="minorHAnsi"/>
        </w:rPr>
        <w:t>,</w:t>
      </w:r>
      <w:r w:rsidR="005D3FE8">
        <w:rPr>
          <w:rFonts w:cstheme="minorHAnsi"/>
        </w:rPr>
        <w:t xml:space="preserve"> die über </w:t>
      </w:r>
      <w:r w:rsidR="00823636">
        <w:rPr>
          <w:rFonts w:cstheme="minorHAnsi"/>
        </w:rPr>
        <w:t xml:space="preserve">die eingeplanten </w:t>
      </w:r>
      <w:r w:rsidR="000471A1">
        <w:rPr>
          <w:rFonts w:cstheme="minorHAnsi"/>
        </w:rPr>
        <w:t>acht</w:t>
      </w:r>
      <w:r w:rsidR="00823636">
        <w:rPr>
          <w:rFonts w:cstheme="minorHAnsi"/>
        </w:rPr>
        <w:t xml:space="preserve"> Wochen hinausgehen,</w:t>
      </w:r>
      <w:r w:rsidR="005D3FE8">
        <w:rPr>
          <w:rFonts w:cstheme="minorHAnsi"/>
        </w:rPr>
        <w:t xml:space="preserve"> wurden i</w:t>
      </w:r>
      <w:r w:rsidR="00CC2F30">
        <w:rPr>
          <w:rFonts w:cstheme="minorHAnsi"/>
        </w:rPr>
        <w:t>m Zeitplan nicht mehr vermerkt.</w:t>
      </w:r>
    </w:p>
    <w:p w:rsidR="00E04DFE" w:rsidRDefault="00E04DFE" w:rsidP="002B5D7C">
      <w:pPr>
        <w:rPr>
          <w:rFonts w:cstheme="minorHAnsi"/>
        </w:rPr>
      </w:pPr>
    </w:p>
    <w:p w:rsidR="00E04DFE" w:rsidRPr="00385ADA" w:rsidRDefault="00385ADA" w:rsidP="002B5D7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Noch was?</w:t>
      </w:r>
      <w:r w:rsidR="00F105B0">
        <w:rPr>
          <w:rFonts w:cstheme="minorHAnsi"/>
          <w:color w:val="FF0000"/>
        </w:rPr>
        <w:t xml:space="preserve"> Struktogramm/</w:t>
      </w:r>
      <w:proofErr w:type="spellStart"/>
      <w:r w:rsidR="00F105B0">
        <w:rPr>
          <w:rFonts w:cstheme="minorHAnsi"/>
          <w:color w:val="FF0000"/>
        </w:rPr>
        <w:t>flowchart</w:t>
      </w:r>
      <w:proofErr w:type="spellEnd"/>
      <w:r w:rsidR="00F105B0">
        <w:rPr>
          <w:rFonts w:cstheme="minorHAnsi"/>
          <w:color w:val="FF0000"/>
        </w:rPr>
        <w:t>?</w:t>
      </w:r>
    </w:p>
    <w:p w:rsidR="00230FD5" w:rsidRDefault="00230FD5" w:rsidP="00230FD5">
      <w:pPr>
        <w:pStyle w:val="berschrift1"/>
      </w:pPr>
      <w:bookmarkStart w:id="32" w:name="_Toc328130725"/>
      <w:bookmarkStart w:id="33" w:name="_Toc328334648"/>
      <w:r>
        <w:lastRenderedPageBreak/>
        <w:t>Spielanleitung</w:t>
      </w:r>
      <w:bookmarkEnd w:id="32"/>
      <w:bookmarkEnd w:id="33"/>
    </w:p>
    <w:p w:rsidR="004775E2" w:rsidRDefault="004775E2" w:rsidP="004775E2">
      <w:pPr>
        <w:pStyle w:val="berschrift2"/>
      </w:pPr>
      <w:bookmarkStart w:id="34" w:name="_Toc328130726"/>
      <w:bookmarkStart w:id="35" w:name="_Toc328334649"/>
      <w:r>
        <w:t>Hauptmenü</w:t>
      </w:r>
      <w:bookmarkEnd w:id="34"/>
      <w:bookmarkEnd w:id="35"/>
    </w:p>
    <w:p w:rsidR="00BB0F1D" w:rsidRDefault="00BB0F1D" w:rsidP="00BB0F1D">
      <w:r>
        <w:t xml:space="preserve">Beim Start von LaserChess sieht man zuerst </w:t>
      </w:r>
      <w:r w:rsidR="009F3C69">
        <w:t xml:space="preserve">das Hauptmenü (Abbildung </w:t>
      </w:r>
      <w:r w:rsidR="00437553">
        <w:t>6</w:t>
      </w:r>
      <w:r w:rsidR="009F3C69">
        <w:t>) mit dem</w:t>
      </w:r>
      <w:r>
        <w:t xml:space="preserve"> Titel und ein</w:t>
      </w:r>
      <w:r w:rsidR="00823636">
        <w:t>em</w:t>
      </w:r>
      <w:r>
        <w:t xml:space="preserve"> Wil</w:t>
      </w:r>
      <w:r>
        <w:t>l</w:t>
      </w:r>
      <w:r>
        <w:t>kommen</w:t>
      </w:r>
      <w:r w:rsidR="00823636">
        <w:t>sgruss</w:t>
      </w:r>
      <w:r>
        <w:t xml:space="preserve">. </w:t>
      </w:r>
      <w:r w:rsidR="009F3C69">
        <w:t xml:space="preserve">Falls das Programm nicht </w:t>
      </w:r>
      <w:r w:rsidR="00823636">
        <w:t xml:space="preserve">wie </w:t>
      </w:r>
      <w:r w:rsidR="009F3C69">
        <w:t xml:space="preserve">gewöhnlich </w:t>
      </w:r>
      <w:r w:rsidR="00823636">
        <w:t>über das Betriebssystem mit der „.exe“-</w:t>
      </w:r>
      <w:r w:rsidR="009F3C69">
        <w:t>Datei geöffnet wurde,</w:t>
      </w:r>
      <w:r>
        <w:t xml:space="preserve"> </w:t>
      </w:r>
      <w:r w:rsidR="00823636">
        <w:t xml:space="preserve">sondern direkt mit </w:t>
      </w:r>
      <w:proofErr w:type="spellStart"/>
      <w:r w:rsidR="00823636">
        <w:t>Eclipse</w:t>
      </w:r>
      <w:proofErr w:type="spellEnd"/>
      <w:r w:rsidR="00823636">
        <w:t xml:space="preserve">, </w:t>
      </w:r>
      <w:r>
        <w:t>folgt ein</w:t>
      </w:r>
      <w:r w:rsidR="009F3C69">
        <w:t>e</w:t>
      </w:r>
      <w:r>
        <w:t xml:space="preserve"> kurze Mitteilung</w:t>
      </w:r>
      <w:r w:rsidR="009F3C69">
        <w:t xml:space="preserve">. </w:t>
      </w:r>
      <w:r w:rsidR="00D02FB9">
        <w:t xml:space="preserve">Es wäre </w:t>
      </w:r>
      <w:r w:rsidR="00823636">
        <w:t xml:space="preserve">hier </w:t>
      </w:r>
      <w:r w:rsidR="00D02FB9">
        <w:t xml:space="preserve">auch möglich, die </w:t>
      </w:r>
      <w:r w:rsidR="009F3C69">
        <w:t xml:space="preserve">vorgegebenen </w:t>
      </w:r>
      <w:r w:rsidR="00D02FB9">
        <w:t xml:space="preserve">Start-Argumente anzuzeigen </w:t>
      </w:r>
      <w:r w:rsidR="009F3C69">
        <w:t>(in V1.2 aber auskommentiert).</w:t>
      </w:r>
    </w:p>
    <w:p w:rsidR="009F3C69" w:rsidRDefault="009F3C69" w:rsidP="00BB0F1D">
      <w:r>
        <w:t xml:space="preserve">Zum Öffnen eines Modes </w:t>
      </w:r>
      <w:r w:rsidR="00E71B01">
        <w:t>oder einer anderen Funktion muss die dazugehörige Zahl (1 bis 5) eingegeben und mit Enter bestätig</w:t>
      </w:r>
      <w:r w:rsidR="00F731FA">
        <w:t>t</w:t>
      </w:r>
      <w:r w:rsidR="00E71B01">
        <w:t xml:space="preserve"> werden.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1</w:t>
      </w:r>
      <w:r>
        <w:tab/>
        <w:t>Öffnet ein normales Spiel mit der Standard-Aufstellung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2</w:t>
      </w:r>
      <w:r>
        <w:tab/>
        <w:t>Öffnet den Platziermodus, in welchem man die Figuren nach Wunsch selbst platzieren kann</w:t>
      </w:r>
      <w:r w:rsidR="00D02FB9">
        <w:t>.</w:t>
      </w:r>
    </w:p>
    <w:p w:rsidR="00E71B01" w:rsidRDefault="00E71B01" w:rsidP="00E71B01">
      <w:pPr>
        <w:ind w:left="705" w:hanging="705"/>
      </w:pPr>
      <w:r w:rsidRPr="00D02FB9">
        <w:rPr>
          <w:rFonts w:ascii="Courier New" w:hAnsi="Courier New" w:cs="Courier New"/>
          <w:b/>
        </w:rPr>
        <w:t>3</w:t>
      </w:r>
      <w:r>
        <w:tab/>
      </w:r>
      <w:r w:rsidR="00F341A1" w:rsidRPr="00F341A1">
        <w:t xml:space="preserve">Öffnet nach Eingabe der gewünschten </w:t>
      </w:r>
      <w:proofErr w:type="spellStart"/>
      <w:r w:rsidR="00F341A1" w:rsidRPr="00F341A1">
        <w:t>Map</w:t>
      </w:r>
      <w:proofErr w:type="spellEnd"/>
      <w:r w:rsidR="00F341A1" w:rsidRPr="00F341A1">
        <w:t xml:space="preserve">-Datei (z.B. Aufstellung2.map) eine vordefinierte Spielaufstellung. Diese </w:t>
      </w:r>
      <w:proofErr w:type="spellStart"/>
      <w:r w:rsidR="00F341A1" w:rsidRPr="00F341A1">
        <w:t>Map</w:t>
      </w:r>
      <w:proofErr w:type="spellEnd"/>
      <w:r w:rsidR="00F341A1" w:rsidRPr="00F341A1">
        <w:t xml:space="preserve">-Datei muss im Ordner </w:t>
      </w:r>
      <w:proofErr w:type="spellStart"/>
      <w:r w:rsidR="00F341A1" w:rsidRPr="00F341A1">
        <w:rPr>
          <w:rFonts w:ascii="Courier New" w:hAnsi="Courier New" w:cs="Courier New"/>
          <w:b/>
        </w:rPr>
        <w:t>maps</w:t>
      </w:r>
      <w:proofErr w:type="spellEnd"/>
      <w:r w:rsidR="00F341A1" w:rsidRPr="00F341A1">
        <w:rPr>
          <w:rFonts w:ascii="Courier New" w:hAnsi="Courier New" w:cs="Courier New"/>
          <w:b/>
        </w:rPr>
        <w:t>/</w:t>
      </w:r>
      <w:r w:rsidR="00F341A1" w:rsidRPr="00F341A1">
        <w:t xml:space="preserve"> sein.</w:t>
      </w:r>
    </w:p>
    <w:p w:rsidR="00E71B01" w:rsidRDefault="00E71B01" w:rsidP="00BB0F1D">
      <w:r w:rsidRPr="00D02FB9">
        <w:rPr>
          <w:rFonts w:ascii="Courier New" w:hAnsi="Courier New" w:cs="Courier New"/>
          <w:b/>
        </w:rPr>
        <w:t>4</w:t>
      </w:r>
      <w:r>
        <w:tab/>
        <w:t>Schaltet sowohl den Intro-sound wie auch den gesamten Spiele-</w:t>
      </w:r>
      <w:r w:rsidR="00D02FB9">
        <w:t>S</w:t>
      </w:r>
      <w:r>
        <w:t>ound aus oder ein</w:t>
      </w:r>
      <w:r w:rsidR="00D02FB9">
        <w:t>.</w:t>
      </w:r>
    </w:p>
    <w:p w:rsidR="009F3C69" w:rsidRPr="00BB0F1D" w:rsidRDefault="00E71B01" w:rsidP="00FE370C">
      <w:pPr>
        <w:ind w:left="705" w:hanging="705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D02FB9">
        <w:rPr>
          <w:rFonts w:ascii="Courier New" w:hAnsi="Courier New" w:cs="Courier New"/>
          <w:b/>
        </w:rPr>
        <w:t>5</w:t>
      </w:r>
      <w:r>
        <w:tab/>
        <w:t>Schliesst das Programm LaserChess (auch mit dem Schliessen-</w:t>
      </w:r>
      <w:r w:rsidR="00D02FB9">
        <w:t>B</w:t>
      </w:r>
      <w:r>
        <w:t>utton von Windows oben rechts möglich)</w:t>
      </w:r>
      <w:r w:rsidR="00D02FB9">
        <w:t>.</w:t>
      </w:r>
    </w:p>
    <w:p w:rsidR="00BB0F1D" w:rsidRDefault="00BB0F1D" w:rsidP="00BB0F1D">
      <w:pPr>
        <w:jc w:val="left"/>
      </w:pPr>
      <w:r>
        <w:rPr>
          <w:noProof/>
          <w:lang w:eastAsia="de-CH"/>
        </w:rPr>
        <w:drawing>
          <wp:inline distT="0" distB="0" distL="0" distR="0">
            <wp:extent cx="5864882" cy="3295650"/>
            <wp:effectExtent l="0" t="0" r="0" b="0"/>
            <wp:docPr id="3" name="Grafik 3" descr="C:\Users\Jascha\Desktop\Hauptme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cha\Desktop\Hauptmenue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748" cy="33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DFE" w:rsidRPr="00E04DFE" w:rsidRDefault="00437553" w:rsidP="00E04DFE">
      <w:pPr>
        <w:jc w:val="center"/>
        <w:rPr>
          <w:sz w:val="16"/>
          <w:szCs w:val="16"/>
        </w:rPr>
      </w:pPr>
      <w:r>
        <w:t>Abbildung 6</w:t>
      </w:r>
      <w:r w:rsidR="004775E2">
        <w:t>: Hauptmenü LaserChess</w:t>
      </w:r>
    </w:p>
    <w:p w:rsidR="004775E2" w:rsidRDefault="004775E2" w:rsidP="004775E2">
      <w:pPr>
        <w:pStyle w:val="berschrift2"/>
      </w:pPr>
      <w:bookmarkStart w:id="36" w:name="_Toc328130727"/>
      <w:bookmarkStart w:id="37" w:name="_Toc328334650"/>
      <w:r>
        <w:lastRenderedPageBreak/>
        <w:t>Normaler Spielablauf</w:t>
      </w:r>
      <w:bookmarkEnd w:id="36"/>
      <w:bookmarkEnd w:id="37"/>
    </w:p>
    <w:p w:rsidR="004775E2" w:rsidRDefault="004775E2" w:rsidP="004775E2">
      <w:r>
        <w:t xml:space="preserve">Die vordefinierte </w:t>
      </w:r>
      <w:r w:rsidR="00F731FA">
        <w:t>Spiela</w:t>
      </w:r>
      <w:r>
        <w:t>ufstellung</w:t>
      </w:r>
      <w:r w:rsidR="005B5907">
        <w:t xml:space="preserve"> (Abbildung </w:t>
      </w:r>
      <w:r w:rsidR="00437553">
        <w:t>7</w:t>
      </w:r>
      <w:r w:rsidR="005B5907">
        <w:t>)</w:t>
      </w:r>
      <w:r>
        <w:t xml:space="preserve"> besteht aus einem roten und </w:t>
      </w:r>
      <w:r w:rsidR="00F731FA">
        <w:t xml:space="preserve">einem </w:t>
      </w:r>
      <w:r>
        <w:t xml:space="preserve">blauen Team mit je </w:t>
      </w:r>
      <w:r w:rsidR="008C30DE">
        <w:t>einer Kanone</w:t>
      </w:r>
      <w:r>
        <w:t xml:space="preserve"> (oben links / unten rechts), einem König (Stern), einer Mauer und vier Spiegeln.</w:t>
      </w:r>
    </w:p>
    <w:p w:rsidR="005B5907" w:rsidRDefault="005B5907" w:rsidP="004775E2">
      <w:r>
        <w:t xml:space="preserve">Jede Figur kann </w:t>
      </w:r>
      <w:r w:rsidR="00F731FA">
        <w:t>v</w:t>
      </w:r>
      <w:r w:rsidR="00CE359F">
        <w:t>erschoben und bis auf wenige Ausnahmen gedreht</w:t>
      </w:r>
      <w:r>
        <w:t xml:space="preserve"> werden.</w:t>
      </w:r>
    </w:p>
    <w:p w:rsidR="005B5907" w:rsidRDefault="00F731FA" w:rsidP="00F731FA">
      <w:pPr>
        <w:pStyle w:val="Listenabsatz"/>
        <w:numPr>
          <w:ilvl w:val="0"/>
          <w:numId w:val="47"/>
        </w:numPr>
      </w:pPr>
      <w:r>
        <w:t>König:</w:t>
      </w:r>
      <w:r>
        <w:tab/>
      </w:r>
      <w:r>
        <w:tab/>
        <w:t xml:space="preserve">Wird </w:t>
      </w:r>
      <w:r w:rsidR="00CE359F">
        <w:t xml:space="preserve">der König </w:t>
      </w:r>
      <w:r>
        <w:t>zerstört, hat der entsprechende Spieler verloren.</w:t>
      </w:r>
      <w:r w:rsidR="00F105B0">
        <w:t xml:space="preserve"> </w:t>
      </w:r>
      <w:r w:rsidR="00CE359F">
        <w:t xml:space="preserve">Der König </w:t>
      </w:r>
      <w:r w:rsidR="00CE359F">
        <w:br/>
      </w:r>
      <w:r w:rsidR="00CE359F">
        <w:tab/>
      </w:r>
      <w:r w:rsidR="00CE359F">
        <w:tab/>
        <w:t>kann</w:t>
      </w:r>
      <w:r w:rsidR="00F105B0">
        <w:t xml:space="preserve"> nicht gedreht werden.</w:t>
      </w:r>
    </w:p>
    <w:p w:rsidR="008C30DE" w:rsidRDefault="008C30DE" w:rsidP="00F731FA">
      <w:pPr>
        <w:pStyle w:val="Listenabsatz"/>
        <w:numPr>
          <w:ilvl w:val="0"/>
          <w:numId w:val="47"/>
        </w:numPr>
      </w:pPr>
      <w:r>
        <w:t xml:space="preserve">Kanone: </w:t>
      </w:r>
      <w:r w:rsidR="005B5907">
        <w:tab/>
      </w:r>
      <w:r>
        <w:t xml:space="preserve">Feuert nach jedem Zug </w:t>
      </w:r>
      <w:r w:rsidR="00F731FA">
        <w:t xml:space="preserve">zwingend </w:t>
      </w:r>
      <w:r w:rsidR="005B5907">
        <w:t>einen Laser</w:t>
      </w:r>
      <w:r w:rsidR="00F731FA">
        <w:t>strahl</w:t>
      </w:r>
      <w:r w:rsidR="005B5907">
        <w:t xml:space="preserve"> ab. Unzerstörbar.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Mauer:</w:t>
      </w:r>
      <w:r>
        <w:tab/>
      </w:r>
      <w:r>
        <w:tab/>
        <w:t>Kann nicht zerstört</w:t>
      </w:r>
      <w:r w:rsidR="00CE359F">
        <w:t xml:space="preserve"> und nicht gedreht</w:t>
      </w:r>
      <w:r>
        <w:t xml:space="preserve"> werden.</w:t>
      </w:r>
      <w:r w:rsidR="00F731FA">
        <w:t xml:space="preserve"> Dient dem Schutz des Königs.</w:t>
      </w:r>
    </w:p>
    <w:p w:rsidR="005B5907" w:rsidRDefault="005B5907" w:rsidP="00F731FA">
      <w:pPr>
        <w:pStyle w:val="Listenabsatz"/>
        <w:numPr>
          <w:ilvl w:val="0"/>
          <w:numId w:val="47"/>
        </w:numPr>
      </w:pPr>
      <w:r>
        <w:t>Spiegel:</w:t>
      </w:r>
      <w:r>
        <w:tab/>
        <w:t xml:space="preserve">Kann den Laser </w:t>
      </w:r>
      <w:r w:rsidR="00F731FA">
        <w:t xml:space="preserve">auf der schrägen, weissen Fläche um </w:t>
      </w:r>
      <w:r>
        <w:t xml:space="preserve">90° ablenken. Zerstörbar </w:t>
      </w:r>
      <w:r w:rsidR="00F731FA">
        <w:br/>
      </w:r>
      <w:r w:rsidR="00F731FA">
        <w:tab/>
      </w:r>
      <w:r w:rsidR="00F731FA">
        <w:tab/>
      </w:r>
      <w:r>
        <w:t>wenn im Rücken getroffen.</w:t>
      </w:r>
    </w:p>
    <w:p w:rsidR="008C30DE" w:rsidRDefault="008C30DE" w:rsidP="004775E2"/>
    <w:p w:rsidR="008C30DE" w:rsidRDefault="008C30DE" w:rsidP="004775E2">
      <w:r>
        <w:rPr>
          <w:noProof/>
          <w:lang w:eastAsia="de-CH"/>
        </w:rPr>
        <w:drawing>
          <wp:inline distT="0" distB="0" distL="0" distR="0">
            <wp:extent cx="5771407" cy="4203865"/>
            <wp:effectExtent l="0" t="0" r="0" b="0"/>
            <wp:docPr id="5" name="Grafik 5" descr="C:\Users\Jascha\myCarmeWorkspace\LaserChess\docs\img\Standardaufstell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cha\myCarmeWorkspace\LaserChess\docs\img\Standardaufstellung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46" cy="421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DE" w:rsidRDefault="008C30DE" w:rsidP="008C30DE">
      <w:pPr>
        <w:jc w:val="center"/>
      </w:pPr>
      <w:r>
        <w:t xml:space="preserve">Abbildung </w:t>
      </w:r>
      <w:r w:rsidR="00437553">
        <w:t>7</w:t>
      </w:r>
      <w:r>
        <w:t>: Standardaufstellung</w:t>
      </w:r>
    </w:p>
    <w:p w:rsidR="008C30DE" w:rsidRDefault="008C30DE" w:rsidP="008C30DE">
      <w:pPr>
        <w:jc w:val="center"/>
      </w:pPr>
    </w:p>
    <w:p w:rsidR="00F731FA" w:rsidRDefault="004775E2" w:rsidP="004775E2">
      <w:r>
        <w:t xml:space="preserve">Rot beginnt </w:t>
      </w:r>
      <w:r w:rsidR="00F731FA">
        <w:t xml:space="preserve">jeweils den </w:t>
      </w:r>
      <w:r w:rsidR="00AC48BD">
        <w:t xml:space="preserve">ersten </w:t>
      </w:r>
      <w:r w:rsidR="00F731FA">
        <w:t xml:space="preserve">Spielzug </w:t>
      </w:r>
      <w:r>
        <w:t xml:space="preserve">und hat die Möglichkeit eine seiner Figuren entweder zu drehen oder um ein Feld zu verrücken. Dazu muss die gewünschte Figur angeklickt werden. Es erscheinen </w:t>
      </w:r>
      <w:r w:rsidR="00F731FA">
        <w:t xml:space="preserve">grüne </w:t>
      </w:r>
      <w:r>
        <w:lastRenderedPageBreak/>
        <w:t>Fokusfelder</w:t>
      </w:r>
      <w:r w:rsidR="004C4FE5">
        <w:t xml:space="preserve">, </w:t>
      </w:r>
      <w:r>
        <w:t xml:space="preserve">welche die möglichen </w:t>
      </w:r>
      <w:r w:rsidR="00854D0A">
        <w:t>Verschiebung</w:t>
      </w:r>
      <w:r w:rsidR="00F731FA">
        <w:t>spositionen</w:t>
      </w:r>
      <w:r>
        <w:t xml:space="preserve"> anzeigt</w:t>
      </w:r>
      <w:r w:rsidR="00CE359F">
        <w:t xml:space="preserve"> und bei drehbaren Figuren ein Drehrichtungssymbol</w:t>
      </w:r>
      <w:r w:rsidR="004C4FE5">
        <w:t xml:space="preserve"> (Abbildung 8)</w:t>
      </w:r>
      <w:r>
        <w:t xml:space="preserve">. </w:t>
      </w:r>
      <w:r w:rsidR="00F731FA">
        <w:t>Man kann eine Figur nur auf eine der 8 umliegenden Felder (sofern diese noch nicht besetzt sind) verschieben.</w:t>
      </w:r>
    </w:p>
    <w:p w:rsidR="008C30DE" w:rsidRDefault="004775E2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>
        <w:t xml:space="preserve">Durch klicken auf eines </w:t>
      </w:r>
      <w:r w:rsidR="00F731FA">
        <w:t>der</w:t>
      </w:r>
      <w:r>
        <w:t xml:space="preserve"> Fokusfelder verschiebt sich die Figur</w:t>
      </w:r>
      <w:r w:rsidR="00F731FA">
        <w:t xml:space="preserve"> dorthin</w:t>
      </w:r>
      <w:r>
        <w:t>. Dreht man</w:t>
      </w:r>
      <w:r w:rsidR="00854D0A">
        <w:t xml:space="preserve"> aber </w:t>
      </w:r>
      <w:r>
        <w:t xml:space="preserve">mit dem </w:t>
      </w:r>
      <w:proofErr w:type="spellStart"/>
      <w:r>
        <w:t>Maus</w:t>
      </w:r>
      <w:r w:rsidR="00CE359F">
        <w:t>rad</w:t>
      </w:r>
      <w:proofErr w:type="spellEnd"/>
      <w:r w:rsidR="00CE359F">
        <w:t xml:space="preserve"> nach oben, so dreht sich eine drehbare</w:t>
      </w:r>
      <w:r>
        <w:t xml:space="preserve"> Figur um 90° gegen den Uhrzeigersinn. </w:t>
      </w:r>
      <w:r w:rsidR="00854D0A">
        <w:t xml:space="preserve">Dreht man das </w:t>
      </w:r>
      <w:proofErr w:type="spellStart"/>
      <w:r w:rsidR="00854D0A">
        <w:t>Mausrad</w:t>
      </w:r>
      <w:proofErr w:type="spellEnd"/>
      <w:r w:rsidR="00854D0A">
        <w:t xml:space="preserve"> nach unten, </w:t>
      </w:r>
      <w:r w:rsidR="00F731FA">
        <w:t>er</w:t>
      </w:r>
      <w:r w:rsidR="00854D0A">
        <w:t>gibt das eine Drehung um 90° mit dem Uhrzeigersinn.</w:t>
      </w:r>
      <w:r w:rsidR="00854D0A" w:rsidRPr="00854D0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D8562D" w:rsidRDefault="00D8562D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B5907" w:rsidRPr="00E04DFE" w:rsidRDefault="005B5907" w:rsidP="004775E2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854D0A" w:rsidRDefault="00CE359F" w:rsidP="00854D0A">
      <w:pPr>
        <w:jc w:val="center"/>
      </w:pPr>
      <w:r>
        <w:rPr>
          <w:noProof/>
          <w:lang w:eastAsia="de-CH"/>
        </w:rPr>
        <w:drawing>
          <wp:inline distT="0" distB="0" distL="0" distR="0">
            <wp:extent cx="2876550" cy="2876550"/>
            <wp:effectExtent l="0" t="0" r="0" b="0"/>
            <wp:docPr id="8" name="Grafik 8" descr="C:\Users\Jascha\myCarmeWorkspace\LaserChess\docs\img\Fokusfe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cha\myCarmeWorkspace\LaserChess\docs\img\Fokusfelder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D0A" w:rsidRDefault="00854D0A" w:rsidP="00854D0A">
      <w:pPr>
        <w:jc w:val="center"/>
      </w:pPr>
      <w:r>
        <w:t xml:space="preserve">Abbildung </w:t>
      </w:r>
      <w:r w:rsidR="00437553">
        <w:t>8</w:t>
      </w:r>
      <w:r>
        <w:t>: Fokusfelder</w:t>
      </w:r>
    </w:p>
    <w:p w:rsidR="005B5907" w:rsidRDefault="005B5907" w:rsidP="00854D0A">
      <w:pPr>
        <w:jc w:val="center"/>
      </w:pPr>
    </w:p>
    <w:p w:rsidR="00DF07F2" w:rsidRDefault="00DF07F2" w:rsidP="00DF07F2">
      <w:pPr>
        <w:jc w:val="left"/>
      </w:pPr>
      <w:r>
        <w:t>Um eine angewählte Figur wieder abzuwählen kann man entweder nochmals auf die gleiche Figur kl</w:t>
      </w:r>
      <w:r>
        <w:t>i</w:t>
      </w:r>
      <w:r>
        <w:t xml:space="preserve">cken oder </w:t>
      </w:r>
      <w:r w:rsidR="00F731FA">
        <w:t>direkt</w:t>
      </w:r>
      <w:r>
        <w:t xml:space="preserve"> eine andere Figur anwählen.</w:t>
      </w:r>
    </w:p>
    <w:p w:rsidR="004775E2" w:rsidRDefault="00854D0A" w:rsidP="004775E2">
      <w:r>
        <w:t>Nach jeder Drehung oder Verschiebung ist ein Zug been</w:t>
      </w:r>
      <w:r w:rsidR="00F731FA">
        <w:t>det und die Kanone des Spielers, der den Spie</w:t>
      </w:r>
      <w:r w:rsidR="00F731FA">
        <w:t>l</w:t>
      </w:r>
      <w:r w:rsidR="00F731FA">
        <w:t xml:space="preserve">zug getätigt hat, </w:t>
      </w:r>
      <w:r>
        <w:t>feuert automatisch seinen Laser ab.</w:t>
      </w:r>
      <w:r w:rsidR="00DF07F2">
        <w:t xml:space="preserve"> Di</w:t>
      </w:r>
      <w:r w:rsidR="00E04DFE">
        <w:t>es kann nicht verhindert werden!</w:t>
      </w:r>
    </w:p>
    <w:p w:rsidR="00854D0A" w:rsidRDefault="00854D0A" w:rsidP="004775E2">
      <w:r>
        <w:t>Der Laser</w:t>
      </w:r>
      <w:r w:rsidR="00FA151A">
        <w:t xml:space="preserve"> kann an den Spiegeln abprallen. Wenn er</w:t>
      </w:r>
      <w:r>
        <w:t xml:space="preserve"> einen König</w:t>
      </w:r>
      <w:r w:rsidR="00FA151A">
        <w:t xml:space="preserve"> (auch den Eigenen!) trifft, beendet er dadurch </w:t>
      </w:r>
      <w:r w:rsidR="00E04DFE">
        <w:t>das Sp</w:t>
      </w:r>
      <w:r>
        <w:t>i</w:t>
      </w:r>
      <w:r w:rsidR="00E04DFE">
        <w:t>e</w:t>
      </w:r>
      <w:r>
        <w:t>l</w:t>
      </w:r>
      <w:r w:rsidR="00FA151A">
        <w:t xml:space="preserve">. Trifft er nur </w:t>
      </w:r>
      <w:r>
        <w:t xml:space="preserve">eine Wand oder </w:t>
      </w:r>
      <w:r w:rsidR="00FA151A">
        <w:t xml:space="preserve">eine Mauer, beendet er </w:t>
      </w:r>
      <w:r>
        <w:t>den Zug damit</w:t>
      </w:r>
      <w:r w:rsidR="00FA151A">
        <w:t xml:space="preserve"> ohne weitere Konsequenzen</w:t>
      </w:r>
      <w:r>
        <w:t>.</w:t>
      </w:r>
      <w:r w:rsidR="00FA151A">
        <w:t xml:space="preserve"> </w:t>
      </w:r>
      <w:r w:rsidR="00E16E96">
        <w:t xml:space="preserve">Trifft der Laser aber einen Spiegel </w:t>
      </w:r>
      <w:r w:rsidR="00FA151A">
        <w:t xml:space="preserve">in den </w:t>
      </w:r>
      <w:r w:rsidR="00E16E96">
        <w:t>Rücken, so wird dieser zerstört und ist für das fortlaufende Spiel verloren.</w:t>
      </w:r>
    </w:p>
    <w:p w:rsidR="00DF07F2" w:rsidRPr="00DF07F2" w:rsidRDefault="00E16E96" w:rsidP="00E04DFE">
      <w:pPr>
        <w:rPr>
          <w:rFonts w:cstheme="minorHAnsi"/>
          <w:sz w:val="16"/>
          <w:szCs w:val="16"/>
        </w:rPr>
      </w:pPr>
      <w:r>
        <w:t>Die Spieler wechseln sich nach jedem Laserabschuss ab.</w:t>
      </w:r>
      <w:r w:rsidR="00FA151A">
        <w:t xml:space="preserve"> </w:t>
      </w:r>
      <w:r>
        <w:t xml:space="preserve">Ziel ist </w:t>
      </w:r>
      <w:r w:rsidR="00FA151A">
        <w:t>es, durch vorausschauendes und optisch planerisches</w:t>
      </w:r>
      <w:r>
        <w:t xml:space="preserve"> </w:t>
      </w:r>
      <w:r w:rsidR="00294C6C">
        <w:t>D</w:t>
      </w:r>
      <w:r>
        <w:t>enken den gegnerischen König mit einem Laser zu treffen.</w:t>
      </w:r>
    </w:p>
    <w:p w:rsidR="00E16E96" w:rsidRDefault="00E16E96" w:rsidP="00E16E96">
      <w:pPr>
        <w:pStyle w:val="berschrift2"/>
      </w:pPr>
      <w:bookmarkStart w:id="38" w:name="_Toc328130728"/>
      <w:bookmarkStart w:id="39" w:name="_Toc328334651"/>
      <w:r>
        <w:lastRenderedPageBreak/>
        <w:t>Platziermodus</w:t>
      </w:r>
      <w:bookmarkEnd w:id="38"/>
      <w:bookmarkEnd w:id="39"/>
    </w:p>
    <w:p w:rsidR="00E16E96" w:rsidRDefault="00E16E96" w:rsidP="00E16E96">
      <w:r>
        <w:t>Im Platziermodus erscheint nur ein leeres Spielfeld. Es gilt nun die einzelnen Figuren nach einer vo</w:t>
      </w:r>
      <w:r w:rsidR="00294C6C">
        <w:t>rdef</w:t>
      </w:r>
      <w:r w:rsidR="00294C6C">
        <w:t>i</w:t>
      </w:r>
      <w:r w:rsidR="00294C6C">
        <w:t>nierten Reihenfolge</w:t>
      </w:r>
      <w:r>
        <w:t xml:space="preserve"> zu setzten.</w:t>
      </w:r>
    </w:p>
    <w:p w:rsidR="00E16E96" w:rsidRDefault="00E16E96" w:rsidP="00E16E96">
      <w:r>
        <w:t xml:space="preserve">Zuerst werden die Figuren mit einem Klick der linken Maustaste auf dem gewünschten Feld platziert und dann mittels </w:t>
      </w:r>
      <w:proofErr w:type="spellStart"/>
      <w:r>
        <w:t>Mausrad</w:t>
      </w:r>
      <w:proofErr w:type="spellEnd"/>
      <w:r>
        <w:t xml:space="preserve"> in die richtige Richtung gedreht</w:t>
      </w:r>
      <w:r w:rsidR="00FA151A">
        <w:t xml:space="preserve">. Schliesslich bestätigt man </w:t>
      </w:r>
      <w:r>
        <w:t>mit einem weiteren Klick der linken Maustaste</w:t>
      </w:r>
      <w:r w:rsidR="00FA151A">
        <w:t xml:space="preserve"> die Figur-Position</w:t>
      </w:r>
      <w:r>
        <w:t>. Es mu</w:t>
      </w:r>
      <w:r w:rsidR="00294C6C">
        <w:t xml:space="preserve">ss also für jede Figur zweimal </w:t>
      </w:r>
      <w:r>
        <w:t>geklickt werden.</w:t>
      </w:r>
    </w:p>
    <w:p w:rsidR="00294C6C" w:rsidRDefault="00294C6C" w:rsidP="00E16E96">
      <w:r>
        <w:t>Reihenfolge: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lauer König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Kanone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r</w:t>
      </w:r>
      <w:r w:rsidR="00294C6C">
        <w:t>ote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b</w:t>
      </w:r>
      <w:r w:rsidR="00294C6C">
        <w:t>laue Mauer</w:t>
      </w:r>
    </w:p>
    <w:p w:rsidR="00294C6C" w:rsidRDefault="00FA151A" w:rsidP="00FA151A">
      <w:pPr>
        <w:pStyle w:val="Listenabsatz"/>
        <w:numPr>
          <w:ilvl w:val="0"/>
          <w:numId w:val="48"/>
        </w:numPr>
      </w:pPr>
      <w:r>
        <w:t>abwechselnd ein roter</w:t>
      </w:r>
      <w:r w:rsidR="00294C6C">
        <w:t xml:space="preserve"> und ein blauer Spiegel</w:t>
      </w:r>
      <w:r>
        <w:t xml:space="preserve"> (je vier Stück</w:t>
      </w:r>
      <w:r w:rsidR="00294C6C">
        <w:t>)</w:t>
      </w:r>
    </w:p>
    <w:p w:rsidR="006217FE" w:rsidRDefault="00294C6C" w:rsidP="00294C6C">
      <w:r>
        <w:t xml:space="preserve">Die </w:t>
      </w:r>
      <w:r w:rsidR="00FA151A">
        <w:t xml:space="preserve">nächste Figur, die gesetzt wird, </w:t>
      </w:r>
      <w:r>
        <w:t>ist jeweils auch im Hauptmenü-Fenster zu sehen</w:t>
      </w:r>
      <w:r w:rsidR="006217FE">
        <w:t>.</w:t>
      </w:r>
    </w:p>
    <w:p w:rsidR="005B5907" w:rsidRPr="00633642" w:rsidRDefault="00A1399A" w:rsidP="00633642">
      <w:r>
        <w:t>Nachdem alle Figuren gesetzt wurden, beginnt ein normales Spiel mit den gewohnten Regeln.</w:t>
      </w:r>
    </w:p>
    <w:p w:rsidR="00F105B0" w:rsidRDefault="00F105B0" w:rsidP="00F105B0">
      <w:pPr>
        <w:pStyle w:val="berschrift2"/>
      </w:pPr>
      <w:bookmarkStart w:id="40" w:name="_Toc328334652"/>
      <w:r>
        <w:t>Spiel speichern</w:t>
      </w:r>
      <w:bookmarkEnd w:id="40"/>
    </w:p>
    <w:p w:rsidR="00F105B0" w:rsidRDefault="00F105B0" w:rsidP="00F105B0">
      <w:r>
        <w:t xml:space="preserve">Zu jedem beliebigem Zeitpunkt </w:t>
      </w:r>
      <w:r w:rsidR="004C4FE5">
        <w:t>eines</w:t>
      </w:r>
      <w:r>
        <w:t xml:space="preserve"> laufende</w:t>
      </w:r>
      <w:r w:rsidR="004C4FE5">
        <w:t>n</w:t>
      </w:r>
      <w:r>
        <w:t xml:space="preserve"> Spiele</w:t>
      </w:r>
      <w:r w:rsidR="004C4FE5">
        <w:t>s</w:t>
      </w:r>
      <w:r>
        <w:t xml:space="preserve"> </w:t>
      </w:r>
      <w:r w:rsidR="004C4FE5">
        <w:t xml:space="preserve">kann eine Aufstellung </w:t>
      </w:r>
      <w:r>
        <w:t xml:space="preserve">durch Drücken der Taste </w:t>
      </w:r>
      <w:r w:rsidR="004C4FE5">
        <w:t>‘s‘</w:t>
      </w:r>
      <w:r>
        <w:t xml:space="preserve"> und Eingabe des gewünschten Dateinamens </w:t>
      </w:r>
      <w:r w:rsidR="004C4FE5">
        <w:t xml:space="preserve">im Hauptmenüfenster </w:t>
      </w:r>
      <w:r>
        <w:t>gespeichert werden. Diese kö</w:t>
      </w:r>
      <w:r>
        <w:t>n</w:t>
      </w:r>
      <w:r>
        <w:t xml:space="preserve">nen dann </w:t>
      </w:r>
      <w:r w:rsidR="004C4FE5">
        <w:t xml:space="preserve">natürlich wieder mit dem dritten Modus (Oben </w:t>
      </w:r>
      <w:proofErr w:type="spellStart"/>
      <w:r w:rsidR="004C4FE5">
        <w:t>Existing</w:t>
      </w:r>
      <w:proofErr w:type="spellEnd"/>
      <w:r w:rsidR="004C4FE5">
        <w:t>) geöffnet werden.</w:t>
      </w:r>
    </w:p>
    <w:p w:rsidR="004C4FE5" w:rsidRDefault="004C4FE5" w:rsidP="00F105B0">
      <w:r w:rsidRPr="004C4FE5">
        <w:t>Besonders Sinn macht dies nach</w:t>
      </w:r>
      <w:r>
        <w:t xml:space="preserve"> dem </w:t>
      </w:r>
      <w:r w:rsidR="00633642">
        <w:t>Erstellen</w:t>
      </w:r>
      <w:r>
        <w:t xml:space="preserve"> einer neuen Aufstellung</w:t>
      </w:r>
      <w:r w:rsidRPr="004C4FE5">
        <w:t xml:space="preserve"> </w:t>
      </w:r>
      <w:r>
        <w:t>im Platziermodus oder um akt</w:t>
      </w:r>
      <w:r>
        <w:t>u</w:t>
      </w:r>
      <w:r>
        <w:t xml:space="preserve">elle Spiele zu speichern und zu einem </w:t>
      </w:r>
      <w:r w:rsidR="00633642">
        <w:t>späteren</w:t>
      </w:r>
      <w:r>
        <w:t xml:space="preserve"> Zeitpunkt wieder </w:t>
      </w:r>
      <w:r w:rsidR="00633642">
        <w:t>fortzusetzten</w:t>
      </w:r>
      <w:r>
        <w:t>.</w:t>
      </w:r>
    </w:p>
    <w:p w:rsidR="004C4FE5" w:rsidRDefault="004C4FE5" w:rsidP="00F105B0">
      <w:r w:rsidRPr="004C4FE5">
        <w:rPr>
          <w:b/>
        </w:rPr>
        <w:t>Achtung:</w:t>
      </w:r>
      <w:r>
        <w:t xml:space="preserve"> </w:t>
      </w:r>
      <w:r w:rsidR="00633642">
        <w:t>Vor dem Speichern</w:t>
      </w:r>
      <w:r w:rsidRPr="004C4FE5">
        <w:t xml:space="preserve"> sollte beachtet werden, dass</w:t>
      </w:r>
      <w:r w:rsidR="00633642">
        <w:t xml:space="preserve"> jeweils</w:t>
      </w:r>
      <w:r w:rsidRPr="004C4FE5">
        <w:t xml:space="preserve"> </w:t>
      </w:r>
      <w:r w:rsidR="00633642">
        <w:t xml:space="preserve">der blaue Spieler seinen Zug beendet, da </w:t>
      </w:r>
      <w:r>
        <w:t>na</w:t>
      </w:r>
      <w:r w:rsidRPr="004C4FE5">
        <w:t>ch</w:t>
      </w:r>
      <w:r>
        <w:t xml:space="preserve"> dem Laden</w:t>
      </w:r>
      <w:r w:rsidRPr="004C4FE5">
        <w:t xml:space="preserve"> immer </w:t>
      </w:r>
      <w:r>
        <w:t>der rote Spieler mit dem folgenden</w:t>
      </w:r>
      <w:r w:rsidRPr="004C4FE5">
        <w:t xml:space="preserve"> Spielzug be</w:t>
      </w:r>
      <w:r>
        <w:t>ginnt.</w:t>
      </w:r>
    </w:p>
    <w:p w:rsidR="00F63613" w:rsidRDefault="00F63613" w:rsidP="00F63613">
      <w:pPr>
        <w:pStyle w:val="berschrift2"/>
      </w:pPr>
      <w:bookmarkStart w:id="41" w:name="_Toc328334653"/>
      <w:r>
        <w:t>Gespeicherte Aufstellung öffnen</w:t>
      </w:r>
      <w:bookmarkEnd w:id="41"/>
    </w:p>
    <w:p w:rsidR="00F63613" w:rsidRDefault="00F63613" w:rsidP="00F63613">
      <w:r>
        <w:t>Im Unterordner “</w:t>
      </w:r>
      <w:proofErr w:type="spellStart"/>
      <w:r>
        <w:t>maps</w:t>
      </w:r>
      <w:proofErr w:type="spellEnd"/>
      <w:r>
        <w:t xml:space="preserve">“ gespeicherte Aufstellungen können mit dem dritten Mode und anschliessender Eingabe des Dateinamens geöffnet werden. Da nur </w:t>
      </w:r>
      <w:proofErr w:type="spellStart"/>
      <w:r>
        <w:t>Map</w:t>
      </w:r>
      <w:proofErr w:type="spellEnd"/>
      <w:r>
        <w:t>-D</w:t>
      </w:r>
      <w:r>
        <w:t xml:space="preserve">ateien in diesem Ordner gewählt werden können, </w:t>
      </w:r>
      <w:r w:rsidR="00EF0B21">
        <w:t>darf</w:t>
      </w:r>
      <w:r>
        <w:t xml:space="preserve"> der Dateipfad nicht eingegeben werden. Die Eingabe ist nicht </w:t>
      </w:r>
      <w:proofErr w:type="spellStart"/>
      <w:r>
        <w:t>case</w:t>
      </w:r>
      <w:proofErr w:type="spellEnd"/>
      <w:r>
        <w:t xml:space="preserve"> sensitive und die Date</w:t>
      </w:r>
      <w:r w:rsidR="00EF0B21">
        <w:t>i</w:t>
      </w:r>
      <w:r w:rsidR="00EF0B21">
        <w:t>endung</w:t>
      </w:r>
      <w:r>
        <w:t xml:space="preserve"> ‘.</w:t>
      </w:r>
      <w:proofErr w:type="spellStart"/>
      <w:r>
        <w:t>map</w:t>
      </w:r>
      <w:proofErr w:type="spellEnd"/>
      <w:r>
        <w:t>‘</w:t>
      </w:r>
      <w:r>
        <w:t xml:space="preserve"> optional.</w:t>
      </w:r>
    </w:p>
    <w:p w:rsidR="00F63613" w:rsidRDefault="00F63613" w:rsidP="00F63613"/>
    <w:p w:rsidR="00F63613" w:rsidRDefault="00F63613" w:rsidP="00F63613">
      <w:r>
        <w:lastRenderedPageBreak/>
        <w:t xml:space="preserve">Besteht der Wunsch eine </w:t>
      </w:r>
      <w:proofErr w:type="spellStart"/>
      <w:r>
        <w:t>Map</w:t>
      </w:r>
      <w:proofErr w:type="spellEnd"/>
      <w:r>
        <w:t>-D</w:t>
      </w:r>
      <w:r>
        <w:t>atei ausserhalb des "</w:t>
      </w:r>
      <w:proofErr w:type="spellStart"/>
      <w:r>
        <w:t>maps</w:t>
      </w:r>
      <w:proofErr w:type="spellEnd"/>
      <w:r>
        <w:t xml:space="preserve">"-Ordners zu öffnen, so kann dies direkt aus dem Explorer gemacht werden. Mit einem Doppelklick auf eine </w:t>
      </w:r>
      <w:proofErr w:type="spellStart"/>
      <w:r>
        <w:t>Map</w:t>
      </w:r>
      <w:proofErr w:type="spellEnd"/>
      <w:r>
        <w:t>-D</w:t>
      </w:r>
      <w:r>
        <w:t>atei erscheint</w:t>
      </w:r>
      <w:r>
        <w:t xml:space="preserve"> </w:t>
      </w:r>
      <w:r w:rsidR="00EF0B21">
        <w:t>zuerst</w:t>
      </w:r>
      <w:r>
        <w:t xml:space="preserve"> </w:t>
      </w:r>
      <w:r>
        <w:t>die</w:t>
      </w:r>
      <w:r>
        <w:t xml:space="preserve"> Windows-Meldung</w:t>
      </w:r>
      <w:r w:rsidR="00EF0B21">
        <w:t>, dass der</w:t>
      </w:r>
      <w:r>
        <w:t xml:space="preserve"> Datei</w:t>
      </w:r>
      <w:r w:rsidR="00EF0B21">
        <w:t>endung kein Programm zugewiesen ist</w:t>
      </w:r>
      <w:r>
        <w:t>,</w:t>
      </w:r>
      <w:r>
        <w:t xml:space="preserve"> </w:t>
      </w:r>
      <w:r>
        <w:t>m</w:t>
      </w:r>
      <w:r>
        <w:t xml:space="preserve">an </w:t>
      </w:r>
      <w:r>
        <w:t xml:space="preserve">kann aber </w:t>
      </w:r>
      <w:r>
        <w:t>den Punkt wählen "Pr</w:t>
      </w:r>
      <w:r>
        <w:t>o</w:t>
      </w:r>
      <w:r>
        <w:t>gramm aus einer Liste installierter Programme auswählen" und im folgenden Fenster mit "Durchsuchen..." die Datei "LaserC</w:t>
      </w:r>
      <w:r>
        <w:t>h</w:t>
      </w:r>
      <w:r>
        <w:t xml:space="preserve">ess.exe" an ihrem Speicherort wählen. Bei fehlerfreier </w:t>
      </w:r>
      <w:proofErr w:type="spellStart"/>
      <w:r>
        <w:t>Map</w:t>
      </w:r>
      <w:proofErr w:type="spellEnd"/>
      <w:r>
        <w:t>-</w:t>
      </w:r>
      <w:r w:rsidR="00EF0B21">
        <w:t>D</w:t>
      </w:r>
      <w:r>
        <w:t xml:space="preserve">atei wird so direkt ein neues Spiel mit </w:t>
      </w:r>
      <w:r w:rsidR="008E45B3">
        <w:t>der gespeicherten</w:t>
      </w:r>
      <w:r>
        <w:t xml:space="preserve"> Aufstellung g</w:t>
      </w:r>
      <w:r>
        <w:t>e</w:t>
      </w:r>
      <w:r>
        <w:t>startet.</w:t>
      </w:r>
    </w:p>
    <w:p w:rsidR="00E04DFE" w:rsidRDefault="005B1DE2" w:rsidP="00FA151A">
      <w:pPr>
        <w:pStyle w:val="berschrift2"/>
      </w:pPr>
      <w:bookmarkStart w:id="42" w:name="_Toc328334654"/>
      <w:proofErr w:type="spellStart"/>
      <w:r>
        <w:t>Easter</w:t>
      </w:r>
      <w:proofErr w:type="spellEnd"/>
      <w:r>
        <w:t xml:space="preserve"> </w:t>
      </w:r>
      <w:r w:rsidR="00FA151A">
        <w:t>Eggs</w:t>
      </w:r>
      <w:bookmarkEnd w:id="42"/>
    </w:p>
    <w:p w:rsidR="00FA151A" w:rsidRDefault="00FA151A" w:rsidP="00FA151A">
      <w:r>
        <w:t>Im Laufe der Entwicklung dieser Software erreichte die Motivation, sich endlich einmal mit der Sof</w:t>
      </w:r>
      <w:r>
        <w:t>t</w:t>
      </w:r>
      <w:r>
        <w:t>waredokumentation auseinanderzusetzen, ein dramatisches Minimum. So wuchs der Anreiz, zusätzliche kleine, nicht dokumentierte Features in die Software einzubauen.</w:t>
      </w:r>
    </w:p>
    <w:p w:rsidR="00FA151A" w:rsidRDefault="00FA151A" w:rsidP="00FA151A">
      <w:r>
        <w:t xml:space="preserve">Deshalb </w:t>
      </w:r>
      <w:r w:rsidR="000435BF">
        <w:t xml:space="preserve">haben wir uns erlaubt, drei kleine zusätzliche </w:t>
      </w:r>
      <w:r w:rsidR="00D83496">
        <w:t>Erweiterungen</w:t>
      </w:r>
      <w:r w:rsidR="000435BF">
        <w:t xml:space="preserve"> einzubauen, welche im Haup</w:t>
      </w:r>
      <w:r w:rsidR="000435BF">
        <w:t>t</w:t>
      </w:r>
      <w:r w:rsidR="000435BF">
        <w:t xml:space="preserve">menu mit </w:t>
      </w:r>
      <w:r w:rsidR="006217FE">
        <w:t xml:space="preserve">bestimmten </w:t>
      </w:r>
      <w:r w:rsidR="000435BF">
        <w:t xml:space="preserve">Tokens </w:t>
      </w:r>
      <w:r w:rsidR="00D83496">
        <w:t>a</w:t>
      </w:r>
      <w:r w:rsidR="006217FE">
        <w:t>us</w:t>
      </w:r>
      <w:r w:rsidR="00D83496">
        <w:t>gewählt</w:t>
      </w:r>
      <w:r w:rsidR="000435BF">
        <w:t xml:space="preserve"> werden können. Diese Tokens sind </w:t>
      </w:r>
      <w:r w:rsidR="00FA4BD5">
        <w:t>irgendwo in diesem D</w:t>
      </w:r>
      <w:r w:rsidR="00FA4BD5">
        <w:t>o</w:t>
      </w:r>
      <w:r w:rsidR="00FA4BD5">
        <w:t>kument</w:t>
      </w:r>
      <w:r w:rsidR="008A40C9">
        <w:t xml:space="preserve"> zu finden… </w:t>
      </w:r>
      <w:proofErr w:type="spellStart"/>
      <w:r w:rsidR="008A40C9">
        <w:t>Have</w:t>
      </w:r>
      <w:proofErr w:type="spellEnd"/>
      <w:r w:rsidR="008A40C9">
        <w:t xml:space="preserve"> </w:t>
      </w:r>
      <w:proofErr w:type="spellStart"/>
      <w:r w:rsidR="008A40C9">
        <w:t>fun</w:t>
      </w:r>
      <w:proofErr w:type="spellEnd"/>
      <w:r w:rsidR="008A40C9">
        <w:t>!</w:t>
      </w:r>
    </w:p>
    <w:p w:rsidR="000435BF" w:rsidRPr="00FA151A" w:rsidRDefault="000435BF" w:rsidP="00FA151A"/>
    <w:p w:rsidR="006522A5" w:rsidRDefault="006522A5" w:rsidP="0015137B">
      <w:pPr>
        <w:pStyle w:val="berschrift1"/>
      </w:pPr>
      <w:bookmarkStart w:id="43" w:name="_Toc328130729"/>
      <w:bookmarkStart w:id="44" w:name="_Toc328334655"/>
      <w:r>
        <w:lastRenderedPageBreak/>
        <w:t>Schlusswort</w:t>
      </w:r>
      <w:bookmarkEnd w:id="11"/>
      <w:bookmarkEnd w:id="43"/>
      <w:bookmarkEnd w:id="44"/>
    </w:p>
    <w:p w:rsidR="00830EAF" w:rsidRDefault="00D83496" w:rsidP="006522A5">
      <w:pPr>
        <w:rPr>
          <w:rFonts w:cstheme="minorHAnsi"/>
        </w:rPr>
      </w:pPr>
      <w:r>
        <w:rPr>
          <w:rFonts w:cstheme="minorHAnsi"/>
        </w:rPr>
        <w:t xml:space="preserve">Fazit: </w:t>
      </w:r>
      <w:r w:rsidR="005D3FE8">
        <w:rPr>
          <w:rFonts w:cstheme="minorHAnsi"/>
        </w:rPr>
        <w:t>Wir</w:t>
      </w:r>
      <w:r w:rsidR="00523E89" w:rsidRPr="00030CE6">
        <w:rPr>
          <w:rFonts w:cstheme="minorHAnsi"/>
        </w:rPr>
        <w:t xml:space="preserve"> haben alle zwingend vorausgesetzten </w:t>
      </w:r>
      <w:r w:rsidR="005D3FE8">
        <w:rPr>
          <w:rFonts w:cstheme="minorHAnsi"/>
        </w:rPr>
        <w:t>Funktionalitäten des P</w:t>
      </w:r>
      <w:r w:rsidR="00523E89" w:rsidRPr="00030CE6">
        <w:rPr>
          <w:rFonts w:cstheme="minorHAnsi"/>
        </w:rPr>
        <w:t>flichtenhe</w:t>
      </w:r>
      <w:r w:rsidR="005D3FE8">
        <w:rPr>
          <w:rFonts w:cstheme="minorHAnsi"/>
        </w:rPr>
        <w:t>f</w:t>
      </w:r>
      <w:r w:rsidR="00523E89" w:rsidRPr="00030CE6">
        <w:rPr>
          <w:rFonts w:cstheme="minorHAnsi"/>
        </w:rPr>
        <w:t xml:space="preserve">ts erreicht. </w:t>
      </w:r>
      <w:r w:rsidR="005D3FE8">
        <w:rPr>
          <w:rFonts w:cstheme="minorHAnsi"/>
        </w:rPr>
        <w:t>Auch e</w:t>
      </w:r>
      <w:r w:rsidR="00523E89" w:rsidRPr="00030CE6">
        <w:rPr>
          <w:rFonts w:cstheme="minorHAnsi"/>
        </w:rPr>
        <w:t>inige der zusätzlich</w:t>
      </w:r>
      <w:r w:rsidR="005D3FE8">
        <w:rPr>
          <w:rFonts w:cstheme="minorHAnsi"/>
        </w:rPr>
        <w:t xml:space="preserve"> geplanten Funktionen, </w:t>
      </w:r>
      <w:r w:rsidR="00523E89" w:rsidRPr="00030CE6">
        <w:rPr>
          <w:rFonts w:cstheme="minorHAnsi"/>
        </w:rPr>
        <w:t>wi</w:t>
      </w:r>
      <w:r>
        <w:rPr>
          <w:rFonts w:cstheme="minorHAnsi"/>
        </w:rPr>
        <w:t>e z.B. die Grafiken durch Bilder ersetzt, die Laserquelle ve</w:t>
      </w:r>
      <w:r>
        <w:rPr>
          <w:rFonts w:cstheme="minorHAnsi"/>
        </w:rPr>
        <w:t>r</w:t>
      </w:r>
      <w:r>
        <w:rPr>
          <w:rFonts w:cstheme="minorHAnsi"/>
        </w:rPr>
        <w:t>schiebbar gemacht, die Splitter-Figur implementiert (jedoch in Version v1.2 auskommentiert) und die selbst definierbare Spielaufstellung ermöglicht.</w:t>
      </w:r>
    </w:p>
    <w:p w:rsidR="00D83496" w:rsidRPr="00030CE6" w:rsidRDefault="00D83496" w:rsidP="00D83496">
      <w:pPr>
        <w:rPr>
          <w:rFonts w:cstheme="minorHAnsi"/>
        </w:rPr>
      </w:pPr>
      <w:r w:rsidRPr="00030CE6">
        <w:rPr>
          <w:rFonts w:cstheme="minorHAnsi"/>
        </w:rPr>
        <w:t xml:space="preserve">Dieses Informatikprojekt hat uns im grossen und ganzen sehr Spass gemacht. Wir hätten nicht gedacht, dass es uns in diesem Ausmass </w:t>
      </w:r>
      <w:r>
        <w:rPr>
          <w:rFonts w:cstheme="minorHAnsi"/>
        </w:rPr>
        <w:t>fesseln könnte</w:t>
      </w:r>
      <w:r w:rsidRPr="00030CE6">
        <w:rPr>
          <w:rFonts w:cstheme="minorHAnsi"/>
        </w:rPr>
        <w:t xml:space="preserve">. Natürlich machte dann das Testen und Dokumentieren weniger Spass. Nichts desto trotz; </w:t>
      </w:r>
      <w:r>
        <w:rPr>
          <w:rFonts w:cstheme="minorHAnsi"/>
        </w:rPr>
        <w:t>es</w:t>
      </w:r>
      <w:r w:rsidRPr="00030CE6">
        <w:rPr>
          <w:rFonts w:cstheme="minorHAnsi"/>
        </w:rPr>
        <w:t xml:space="preserve"> </w:t>
      </w:r>
      <w:r>
        <w:rPr>
          <w:rFonts w:cstheme="minorHAnsi"/>
        </w:rPr>
        <w:t>war</w:t>
      </w:r>
      <w:r w:rsidRPr="00030CE6">
        <w:rPr>
          <w:rFonts w:cstheme="minorHAnsi"/>
        </w:rPr>
        <w:t xml:space="preserve"> eine gute Erfahrung. Vor allem in Bezug auf die Teamarbeit bei einer </w:t>
      </w:r>
      <w:r>
        <w:rPr>
          <w:rFonts w:cstheme="minorHAnsi"/>
        </w:rPr>
        <w:t>Projekta</w:t>
      </w:r>
      <w:r w:rsidRPr="00030CE6">
        <w:rPr>
          <w:rFonts w:cstheme="minorHAnsi"/>
        </w:rPr>
        <w:t>rbeit</w:t>
      </w:r>
      <w:r>
        <w:rPr>
          <w:rFonts w:cstheme="minorHAnsi"/>
        </w:rPr>
        <w:t xml:space="preserve"> dieser Grössenordnung</w:t>
      </w:r>
      <w:r w:rsidRPr="00030CE6">
        <w:rPr>
          <w:rFonts w:cstheme="minorHAnsi"/>
        </w:rPr>
        <w:t>.</w:t>
      </w:r>
    </w:p>
    <w:p w:rsidR="0053718C" w:rsidRDefault="00A44BCC" w:rsidP="006522A5">
      <w:pPr>
        <w:rPr>
          <w:rFonts w:cstheme="minorHAnsi"/>
        </w:rPr>
      </w:pPr>
      <w:r>
        <w:rPr>
          <w:rFonts w:cstheme="minorHAnsi"/>
        </w:rPr>
        <w:t xml:space="preserve">Zum Schluss hoffen wir, dass wir beim Leser mit dem Erwähnen von </w:t>
      </w:r>
      <w:proofErr w:type="spellStart"/>
      <w:r>
        <w:rPr>
          <w:rFonts w:cstheme="minorHAnsi"/>
        </w:rPr>
        <w:t>Easter</w:t>
      </w:r>
      <w:proofErr w:type="spellEnd"/>
      <w:r>
        <w:rPr>
          <w:rFonts w:cstheme="minorHAnsi"/>
        </w:rPr>
        <w:t xml:space="preserve"> Eggs den Appetit </w:t>
      </w:r>
      <w:r w:rsidR="00A77856">
        <w:rPr>
          <w:rFonts w:cstheme="minorHAnsi"/>
        </w:rPr>
        <w:t xml:space="preserve">aufs Spielen </w:t>
      </w:r>
      <w:r>
        <w:rPr>
          <w:rFonts w:cstheme="minorHAnsi"/>
        </w:rPr>
        <w:t>angeregt haben und er sich einmal kurz Zeit nimmt unsere drei Extra-Features genauer unter die Lupe zu nehmen</w:t>
      </w:r>
      <w:r w:rsidR="00A77856">
        <w:rPr>
          <w:rFonts w:cstheme="minorHAnsi"/>
        </w:rPr>
        <w:t>.</w:t>
      </w:r>
    </w:p>
    <w:p w:rsidR="003E1CFB" w:rsidRPr="007A6539" w:rsidRDefault="001E2E13" w:rsidP="007A6539">
      <w:pPr>
        <w:pStyle w:val="berschrift1"/>
      </w:pPr>
      <w:bookmarkStart w:id="45" w:name="_Toc323386644"/>
      <w:bookmarkStart w:id="46" w:name="_Toc323387063"/>
      <w:bookmarkStart w:id="47" w:name="_Toc323756499"/>
      <w:bookmarkStart w:id="48" w:name="_Toc328130730"/>
      <w:bookmarkStart w:id="49" w:name="_Toc328334656"/>
      <w:r w:rsidRPr="007A6539">
        <w:lastRenderedPageBreak/>
        <w:t>Anhang</w:t>
      </w:r>
      <w:bookmarkEnd w:id="45"/>
      <w:bookmarkEnd w:id="46"/>
      <w:bookmarkEnd w:id="47"/>
      <w:bookmarkEnd w:id="48"/>
      <w:bookmarkEnd w:id="49"/>
    </w:p>
    <w:p w:rsidR="00B00CFD" w:rsidRPr="00B00CFD" w:rsidRDefault="00B00CFD" w:rsidP="003E3721">
      <w:pPr>
        <w:pStyle w:val="Listenabsatz"/>
        <w:numPr>
          <w:ilvl w:val="0"/>
          <w:numId w:val="41"/>
        </w:numPr>
        <w:rPr>
          <w:color w:val="FF0000"/>
        </w:rPr>
      </w:pPr>
      <w:r w:rsidRPr="00B00CFD">
        <w:rPr>
          <w:color w:val="FF0000"/>
        </w:rPr>
        <w:t>Pflichtenheft</w:t>
      </w:r>
      <w:r w:rsidR="00F341A1">
        <w:rPr>
          <w:color w:val="FF0000"/>
        </w:rPr>
        <w:t xml:space="preserve"> (wieso?)</w:t>
      </w:r>
    </w:p>
    <w:p w:rsidR="00EE3FEB" w:rsidRPr="00672DED" w:rsidRDefault="00897F3C" w:rsidP="003E3721">
      <w:pPr>
        <w:pStyle w:val="Listenabsatz"/>
        <w:numPr>
          <w:ilvl w:val="0"/>
          <w:numId w:val="41"/>
        </w:numPr>
      </w:pPr>
      <w:r w:rsidRPr="00672DED">
        <w:t>Zeitplanung</w:t>
      </w:r>
    </w:p>
    <w:p w:rsidR="003E3721" w:rsidRDefault="003E3721" w:rsidP="00AD1EB9">
      <w:pPr>
        <w:pStyle w:val="Listenabsatz"/>
        <w:numPr>
          <w:ilvl w:val="0"/>
          <w:numId w:val="41"/>
        </w:numPr>
      </w:pPr>
      <w:r w:rsidRPr="00672DED">
        <w:t>Laborjournal</w:t>
      </w:r>
    </w:p>
    <w:p w:rsidR="00CC2F30" w:rsidRDefault="00F341A1" w:rsidP="00AD1EB9">
      <w:pPr>
        <w:pStyle w:val="Listenabsatz"/>
        <w:numPr>
          <w:ilvl w:val="0"/>
          <w:numId w:val="41"/>
        </w:numPr>
      </w:pPr>
      <w:r>
        <w:t>Testprotokolle (v</w:t>
      </w:r>
      <w:r w:rsidR="00CC2F30">
        <w:t xml:space="preserve">1.0, </w:t>
      </w:r>
      <w:r>
        <w:t>v</w:t>
      </w:r>
      <w:r w:rsidR="00CC2F30">
        <w:t>1.1,</w:t>
      </w:r>
      <w:r>
        <w:t>v</w:t>
      </w:r>
      <w:r w:rsidR="00CC2F30">
        <w:t xml:space="preserve"> 1.2)</w:t>
      </w:r>
    </w:p>
    <w:p w:rsidR="0000473B" w:rsidRDefault="0000473B" w:rsidP="00AD1EB9">
      <w:pPr>
        <w:pStyle w:val="Listenabsatz"/>
        <w:numPr>
          <w:ilvl w:val="0"/>
          <w:numId w:val="41"/>
        </w:numPr>
      </w:pPr>
      <w:proofErr w:type="spellStart"/>
      <w:r>
        <w:t>Styleguideline</w:t>
      </w:r>
      <w:proofErr w:type="spellEnd"/>
    </w:p>
    <w:p w:rsidR="00682815" w:rsidRPr="00682815" w:rsidRDefault="00F341A1" w:rsidP="00AD1EB9">
      <w:pPr>
        <w:pStyle w:val="Listenabsatz"/>
        <w:numPr>
          <w:ilvl w:val="0"/>
          <w:numId w:val="41"/>
        </w:numPr>
        <w:rPr>
          <w:color w:val="FF0000"/>
        </w:rPr>
      </w:pPr>
      <w:r>
        <w:rPr>
          <w:color w:val="FF0000"/>
        </w:rPr>
        <w:t>Structured Design (wieso?)</w:t>
      </w:r>
    </w:p>
    <w:sectPr w:rsidR="00682815" w:rsidRPr="00682815" w:rsidSect="00452C81">
      <w:headerReference w:type="even" r:id="rId45"/>
      <w:headerReference w:type="default" r:id="rId46"/>
      <w:footerReference w:type="even" r:id="rId47"/>
      <w:footerReference w:type="default" r:id="rId48"/>
      <w:pgSz w:w="11906" w:h="16838"/>
      <w:pgMar w:top="1669" w:right="1133" w:bottom="1276" w:left="1417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ABE" w:rsidRDefault="00566ABE" w:rsidP="00A70844">
      <w:pPr>
        <w:spacing w:after="0" w:line="240" w:lineRule="auto"/>
      </w:pPr>
      <w:r>
        <w:separator/>
      </w:r>
    </w:p>
  </w:endnote>
  <w:endnote w:type="continuationSeparator" w:id="0">
    <w:p w:rsidR="00566ABE" w:rsidRDefault="00566ABE" w:rsidP="00A70844">
      <w:pPr>
        <w:spacing w:after="0" w:line="240" w:lineRule="auto"/>
      </w:pPr>
      <w:r>
        <w:continuationSeparator/>
      </w:r>
    </w:p>
  </w:endnote>
  <w:endnote w:type="continuationNotice" w:id="1">
    <w:p w:rsidR="00566ABE" w:rsidRDefault="00566A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 LT 45 Light">
    <w:altName w:val="Cordia New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 LT 65 Medium">
    <w:altName w:val="Rockwell Extra Bold"/>
    <w:panose1 w:val="02000903040000020004"/>
    <w:charset w:val="00"/>
    <w:family w:val="auto"/>
    <w:pitch w:val="variable"/>
    <w:sig w:usb0="8000002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Default="00FA151A" w:rsidP="00A820BF">
    <w:pPr>
      <w:jc w:val="right"/>
      <w:rPr>
        <w:rFonts w:cstheme="minorHAnsi"/>
        <w:sz w:val="16"/>
        <w:szCs w:val="16"/>
      </w:rPr>
    </w:pPr>
    <w:r w:rsidRPr="00A820BF">
      <w:rPr>
        <w:rFonts w:cstheme="minorHAnsi"/>
        <w:sz w:val="16"/>
        <w:szCs w:val="16"/>
      </w:rPr>
      <w:t>{4gewinnt}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62258C">
      <w:rPr>
        <w:color w:val="548DD4" w:themeColor="text2" w:themeTint="99"/>
      </w:rPr>
      <w:fldChar w:fldCharType="begin"/>
    </w:r>
    <w:r>
      <w:rPr>
        <w:color w:val="548DD4" w:themeColor="text2" w:themeTint="99"/>
      </w:rPr>
      <w:instrText xml:space="preserve"> PAGE  \* ROMAN  \* MERGEFORMAT </w:instrText>
    </w:r>
    <w:r w:rsidR="0062258C">
      <w:rPr>
        <w:color w:val="548DD4" w:themeColor="text2" w:themeTint="99"/>
      </w:rPr>
      <w:fldChar w:fldCharType="separate"/>
    </w:r>
    <w:r w:rsidR="008E45B3">
      <w:rPr>
        <w:noProof/>
        <w:color w:val="548DD4" w:themeColor="text2" w:themeTint="99"/>
      </w:rPr>
      <w:t>I</w:t>
    </w:r>
    <w:r w:rsidR="0062258C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A820BF" w:rsidRDefault="00FA151A" w:rsidP="00A820BF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</w:p>
  <w:p w:rsidR="00FA151A" w:rsidRPr="00515451" w:rsidRDefault="00FA151A" w:rsidP="00121B13">
    <w:pPr>
      <w:pStyle w:val="Fuzeile"/>
      <w:rPr>
        <w:color w:val="548DD4" w:themeColor="text2" w:themeTint="99"/>
      </w:rPr>
    </w:pPr>
    <w:r w:rsidRPr="00515451">
      <w:rPr>
        <w:color w:val="548DD4" w:themeColor="text2" w:themeTint="99"/>
      </w:rPr>
      <w:tab/>
    </w:r>
    <w:r w:rsidR="0062258C" w:rsidRPr="00515451">
      <w:rPr>
        <w:color w:val="548DD4" w:themeColor="text2" w:themeTint="99"/>
      </w:rPr>
      <w:fldChar w:fldCharType="begin"/>
    </w:r>
    <w:r w:rsidRPr="00515451">
      <w:rPr>
        <w:color w:val="548DD4" w:themeColor="text2" w:themeTint="99"/>
      </w:rPr>
      <w:instrText xml:space="preserve"> PAGE  \* Arabic  \* MERGEFORMAT </w:instrText>
    </w:r>
    <w:r w:rsidR="0062258C" w:rsidRPr="00515451">
      <w:rPr>
        <w:color w:val="548DD4" w:themeColor="text2" w:themeTint="99"/>
      </w:rPr>
      <w:fldChar w:fldCharType="separate"/>
    </w:r>
    <w:r w:rsidR="008E45B3">
      <w:rPr>
        <w:noProof/>
        <w:color w:val="548DD4" w:themeColor="text2" w:themeTint="99"/>
      </w:rPr>
      <w:t>1</w:t>
    </w:r>
    <w:r w:rsidR="0062258C" w:rsidRPr="00515451">
      <w:rPr>
        <w:color w:val="548DD4" w:themeColor="text2" w:themeTint="99"/>
      </w:rPr>
      <w:fldChar w:fldCharType="end"/>
    </w:r>
  </w:p>
  <w:p w:rsidR="00FA151A" w:rsidRPr="00121B13" w:rsidRDefault="00FA151A" w:rsidP="00121B13">
    <w:pPr>
      <w:pStyle w:val="Fuzeile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ABE" w:rsidRDefault="00566ABE" w:rsidP="00A70844">
      <w:pPr>
        <w:spacing w:after="0" w:line="240" w:lineRule="auto"/>
      </w:pPr>
      <w:r>
        <w:separator/>
      </w:r>
    </w:p>
  </w:footnote>
  <w:footnote w:type="continuationSeparator" w:id="0">
    <w:p w:rsidR="00566ABE" w:rsidRDefault="00566ABE" w:rsidP="00A70844">
      <w:pPr>
        <w:spacing w:after="0" w:line="240" w:lineRule="auto"/>
      </w:pPr>
      <w:r>
        <w:continuationSeparator/>
      </w:r>
    </w:p>
  </w:footnote>
  <w:footnote w:type="continuationNotice" w:id="1">
    <w:p w:rsidR="00566ABE" w:rsidRDefault="00566A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Default="00FA151A">
    <w:pPr>
      <w:pStyle w:val="Kopfzeile"/>
    </w:pPr>
    <w:r>
      <w:rPr>
        <w:noProof/>
        <w:lang w:eastAsia="de-CH"/>
      </w:rPr>
      <w:drawing>
        <wp:inline distT="0" distB="0" distL="0" distR="0">
          <wp:extent cx="3298701" cy="371475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F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05375" cy="3722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62258C" w:rsidP="008C16AC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fldChar w:fldCharType="begin"/>
    </w:r>
    <w:r w:rsidR="005F24B4">
      <w:instrText xml:space="preserve"> PAGE  \* ROMAN  \* MERGEFORMAT </w:instrText>
    </w:r>
    <w:r>
      <w:fldChar w:fldCharType="separate"/>
    </w:r>
    <w:r w:rsidR="00FA151A">
      <w:rPr>
        <w:noProof/>
      </w:rPr>
      <w:t>II</w:t>
    </w:r>
    <w:r>
      <w:rPr>
        <w:noProof/>
      </w:rPr>
      <w:fldChar w:fldCharType="end"/>
    </w:r>
    <w:r w:rsidR="00FA151A">
      <w:tab/>
    </w:r>
    <w:r w:rsidR="00FA151A">
      <w:tab/>
    </w:r>
  </w:p>
  <w:p w:rsidR="00FA151A" w:rsidRDefault="00FA151A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121B13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Pr="00121B13" w:rsidRDefault="00FA151A" w:rsidP="00121B13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2530E5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</w:pPr>
    <w:r>
      <w:tab/>
    </w:r>
    <w:r>
      <w:tab/>
    </w:r>
    <w:r w:rsidR="0062258C">
      <w:fldChar w:fldCharType="begin"/>
    </w:r>
    <w:r w:rsidR="005F24B4">
      <w:instrText xml:space="preserve"> PAGE  \* ROMAN  \* MERGEFORMAT </w:instrText>
    </w:r>
    <w:r w:rsidR="0062258C">
      <w:fldChar w:fldCharType="separate"/>
    </w:r>
    <w:r>
      <w:rPr>
        <w:noProof/>
      </w:rPr>
      <w:t>I</w:t>
    </w:r>
    <w:r w:rsidR="0062258C"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452C81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>
      <w:tab/>
    </w:r>
  </w:p>
  <w:p w:rsidR="00FA151A" w:rsidRDefault="00FA151A">
    <w:pPr>
      <w:pStyle w:val="Kopfzeile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51A" w:rsidRPr="002530E5" w:rsidRDefault="00FA151A" w:rsidP="006A1F9A">
    <w:pPr>
      <w:pStyle w:val="Kopfzeile"/>
      <w:pBdr>
        <w:bottom w:val="single" w:sz="12" w:space="4" w:color="548DD4" w:themeColor="text2" w:themeTint="99"/>
      </w:pBdr>
      <w:tabs>
        <w:tab w:val="clear" w:pos="4536"/>
        <w:tab w:val="clear" w:pos="9072"/>
        <w:tab w:val="center" w:pos="4678"/>
        <w:tab w:val="right" w:pos="9356"/>
      </w:tabs>
      <w:spacing w:line="360" w:lineRule="auto"/>
    </w:pPr>
    <w:r>
      <w:tab/>
    </w:r>
    <w:r w:rsidRPr="00515451">
      <w:rPr>
        <w:b/>
        <w:color w:val="548DD4" w:themeColor="text2" w:themeTint="99"/>
      </w:rPr>
      <w:t>LaserChess</w:t>
    </w:r>
    <w:r>
      <w:rPr>
        <w:color w:val="548DD4" w:themeColor="text2" w:themeTint="99"/>
      </w:rPr>
      <w:t xml:space="preserve"> Projekt</w:t>
    </w:r>
    <w:r w:rsidRPr="00515451">
      <w:rPr>
        <w:color w:val="548DD4" w:themeColor="text2" w:themeTint="99"/>
      </w:rPr>
      <w:t>dokumentation</w:t>
    </w:r>
    <w:r>
      <w:tab/>
    </w:r>
  </w:p>
  <w:p w:rsidR="00FA151A" w:rsidRDefault="00FA151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AA76275"/>
    <w:multiLevelType w:val="hybridMultilevel"/>
    <w:tmpl w:val="47609A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11888"/>
    <w:multiLevelType w:val="hybridMultilevel"/>
    <w:tmpl w:val="D38A146A"/>
    <w:lvl w:ilvl="0" w:tplc="DD3CDC8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D0F94"/>
    <w:multiLevelType w:val="multilevel"/>
    <w:tmpl w:val="0807001D"/>
    <w:styleLink w:val="Formatvorlage2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BA70143"/>
    <w:multiLevelType w:val="multilevel"/>
    <w:tmpl w:val="0807001D"/>
    <w:numStyleLink w:val="Formatvorlage2"/>
  </w:abstractNum>
  <w:abstractNum w:abstractNumId="5">
    <w:nsid w:val="1ECA5845"/>
    <w:multiLevelType w:val="hybridMultilevel"/>
    <w:tmpl w:val="3308275A"/>
    <w:lvl w:ilvl="0" w:tplc="5E5A24AC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182082"/>
    <w:multiLevelType w:val="hybridMultilevel"/>
    <w:tmpl w:val="D506038E"/>
    <w:lvl w:ilvl="0" w:tplc="F9ACF5B2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A21D50"/>
    <w:multiLevelType w:val="hybridMultilevel"/>
    <w:tmpl w:val="7414B28E"/>
    <w:lvl w:ilvl="0" w:tplc="75F80F62">
      <w:numFmt w:val="bullet"/>
      <w:lvlText w:val="-"/>
      <w:lvlJc w:val="left"/>
      <w:pPr>
        <w:ind w:left="720" w:hanging="360"/>
      </w:pPr>
      <w:rPr>
        <w:rFonts w:ascii="HelveticaNeue LT 45 Light" w:eastAsiaTheme="minorHAnsi" w:hAnsi="HelveticaNeue LT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77A3E"/>
    <w:multiLevelType w:val="hybridMultilevel"/>
    <w:tmpl w:val="BF78F260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F2756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>
    <w:nsid w:val="2CBB4FB3"/>
    <w:multiLevelType w:val="hybridMultilevel"/>
    <w:tmpl w:val="9B8859F8"/>
    <w:lvl w:ilvl="0" w:tplc="6E4A8A62">
      <w:start w:val="1"/>
      <w:numFmt w:val="decimal"/>
      <w:lvlText w:val="%1.1.1.1"/>
      <w:lvlJc w:val="left"/>
      <w:pPr>
        <w:ind w:left="21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914" w:hanging="360"/>
      </w:pPr>
    </w:lvl>
    <w:lvl w:ilvl="2" w:tplc="0807001B" w:tentative="1">
      <w:start w:val="1"/>
      <w:numFmt w:val="lowerRoman"/>
      <w:lvlText w:val="%3."/>
      <w:lvlJc w:val="right"/>
      <w:pPr>
        <w:ind w:left="3634" w:hanging="180"/>
      </w:pPr>
    </w:lvl>
    <w:lvl w:ilvl="3" w:tplc="0807000F" w:tentative="1">
      <w:start w:val="1"/>
      <w:numFmt w:val="decimal"/>
      <w:lvlText w:val="%4."/>
      <w:lvlJc w:val="left"/>
      <w:pPr>
        <w:ind w:left="4354" w:hanging="360"/>
      </w:pPr>
    </w:lvl>
    <w:lvl w:ilvl="4" w:tplc="08070019" w:tentative="1">
      <w:start w:val="1"/>
      <w:numFmt w:val="lowerLetter"/>
      <w:lvlText w:val="%5."/>
      <w:lvlJc w:val="left"/>
      <w:pPr>
        <w:ind w:left="5074" w:hanging="360"/>
      </w:pPr>
    </w:lvl>
    <w:lvl w:ilvl="5" w:tplc="0807001B" w:tentative="1">
      <w:start w:val="1"/>
      <w:numFmt w:val="lowerRoman"/>
      <w:lvlText w:val="%6."/>
      <w:lvlJc w:val="right"/>
      <w:pPr>
        <w:ind w:left="5794" w:hanging="180"/>
      </w:pPr>
    </w:lvl>
    <w:lvl w:ilvl="6" w:tplc="0807000F" w:tentative="1">
      <w:start w:val="1"/>
      <w:numFmt w:val="decimal"/>
      <w:lvlText w:val="%7."/>
      <w:lvlJc w:val="left"/>
      <w:pPr>
        <w:ind w:left="6514" w:hanging="360"/>
      </w:pPr>
    </w:lvl>
    <w:lvl w:ilvl="7" w:tplc="08070019" w:tentative="1">
      <w:start w:val="1"/>
      <w:numFmt w:val="lowerLetter"/>
      <w:lvlText w:val="%8."/>
      <w:lvlJc w:val="left"/>
      <w:pPr>
        <w:ind w:left="7234" w:hanging="360"/>
      </w:pPr>
    </w:lvl>
    <w:lvl w:ilvl="8" w:tplc="0807001B" w:tentative="1">
      <w:start w:val="1"/>
      <w:numFmt w:val="lowerRoman"/>
      <w:lvlText w:val="%9."/>
      <w:lvlJc w:val="right"/>
      <w:pPr>
        <w:ind w:left="7954" w:hanging="180"/>
      </w:pPr>
    </w:lvl>
  </w:abstractNum>
  <w:abstractNum w:abstractNumId="11">
    <w:nsid w:val="344B5B5B"/>
    <w:multiLevelType w:val="hybridMultilevel"/>
    <w:tmpl w:val="FC9E0026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D6A2E"/>
    <w:multiLevelType w:val="hybridMultilevel"/>
    <w:tmpl w:val="712E84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90B80"/>
    <w:multiLevelType w:val="hybridMultilevel"/>
    <w:tmpl w:val="6054FCBC"/>
    <w:lvl w:ilvl="0" w:tplc="A44697A0">
      <w:start w:val="50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1E2F11"/>
    <w:multiLevelType w:val="hybridMultilevel"/>
    <w:tmpl w:val="B68ED4E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755"/>
    <w:multiLevelType w:val="multilevel"/>
    <w:tmpl w:val="AD2E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F4028A2"/>
    <w:multiLevelType w:val="multilevel"/>
    <w:tmpl w:val="0807001D"/>
    <w:styleLink w:val="Formatvorlage1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61C764E"/>
    <w:multiLevelType w:val="multilevel"/>
    <w:tmpl w:val="A754EC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48925428"/>
    <w:multiLevelType w:val="hybridMultilevel"/>
    <w:tmpl w:val="9E409BBE"/>
    <w:lvl w:ilvl="0" w:tplc="C27EEB1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156CA1"/>
    <w:multiLevelType w:val="hybridMultilevel"/>
    <w:tmpl w:val="6D9C5F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C2489"/>
    <w:multiLevelType w:val="hybridMultilevel"/>
    <w:tmpl w:val="856629BC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0B317EC"/>
    <w:multiLevelType w:val="hybridMultilevel"/>
    <w:tmpl w:val="E7183EA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119717B"/>
    <w:multiLevelType w:val="hybridMultilevel"/>
    <w:tmpl w:val="1C1EE998"/>
    <w:lvl w:ilvl="0" w:tplc="C5806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90E620">
      <w:start w:val="1"/>
      <w:numFmt w:val="bullet"/>
      <w:lvlText w:val="-"/>
      <w:lvlJc w:val="left"/>
      <w:pPr>
        <w:ind w:left="1440" w:hanging="360"/>
      </w:pPr>
      <w:rPr>
        <w:rFonts w:ascii="HelveticaNeue LT 45 Light" w:eastAsiaTheme="minorHAnsi" w:hAnsi="HelveticaNeue LT 45 Light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B57FED"/>
    <w:multiLevelType w:val="hybridMultilevel"/>
    <w:tmpl w:val="7B607C66"/>
    <w:lvl w:ilvl="0" w:tplc="3558DC2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B112F2"/>
    <w:multiLevelType w:val="hybridMultilevel"/>
    <w:tmpl w:val="F274CB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9C733E"/>
    <w:multiLevelType w:val="hybridMultilevel"/>
    <w:tmpl w:val="F060531E"/>
    <w:lvl w:ilvl="0" w:tplc="BA40BB46">
      <w:start w:val="5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DF0BA7"/>
    <w:multiLevelType w:val="hybridMultilevel"/>
    <w:tmpl w:val="E752D3DA"/>
    <w:lvl w:ilvl="0" w:tplc="423A1D7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61043"/>
    <w:multiLevelType w:val="hybridMultilevel"/>
    <w:tmpl w:val="31D63760"/>
    <w:lvl w:ilvl="0" w:tplc="6A5CE990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24D1F"/>
    <w:multiLevelType w:val="hybridMultilevel"/>
    <w:tmpl w:val="A68A6F40"/>
    <w:lvl w:ilvl="0" w:tplc="0A2ED320">
      <w:start w:val="1"/>
      <w:numFmt w:val="ordinal"/>
      <w:lvlText w:val="%11.1"/>
      <w:lvlJc w:val="right"/>
      <w:pPr>
        <w:ind w:left="151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234" w:hanging="360"/>
      </w:pPr>
    </w:lvl>
    <w:lvl w:ilvl="2" w:tplc="0807001B" w:tentative="1">
      <w:start w:val="1"/>
      <w:numFmt w:val="lowerRoman"/>
      <w:lvlText w:val="%3."/>
      <w:lvlJc w:val="right"/>
      <w:pPr>
        <w:ind w:left="2954" w:hanging="180"/>
      </w:pPr>
    </w:lvl>
    <w:lvl w:ilvl="3" w:tplc="0807000F">
      <w:start w:val="1"/>
      <w:numFmt w:val="decimal"/>
      <w:lvlText w:val="%4."/>
      <w:lvlJc w:val="left"/>
      <w:pPr>
        <w:ind w:left="3674" w:hanging="360"/>
      </w:pPr>
    </w:lvl>
    <w:lvl w:ilvl="4" w:tplc="08070019" w:tentative="1">
      <w:start w:val="1"/>
      <w:numFmt w:val="lowerLetter"/>
      <w:lvlText w:val="%5."/>
      <w:lvlJc w:val="left"/>
      <w:pPr>
        <w:ind w:left="4394" w:hanging="360"/>
      </w:pPr>
    </w:lvl>
    <w:lvl w:ilvl="5" w:tplc="0807001B" w:tentative="1">
      <w:start w:val="1"/>
      <w:numFmt w:val="lowerRoman"/>
      <w:lvlText w:val="%6."/>
      <w:lvlJc w:val="right"/>
      <w:pPr>
        <w:ind w:left="5114" w:hanging="180"/>
      </w:pPr>
    </w:lvl>
    <w:lvl w:ilvl="6" w:tplc="0807000F" w:tentative="1">
      <w:start w:val="1"/>
      <w:numFmt w:val="decimal"/>
      <w:lvlText w:val="%7."/>
      <w:lvlJc w:val="left"/>
      <w:pPr>
        <w:ind w:left="5834" w:hanging="360"/>
      </w:pPr>
    </w:lvl>
    <w:lvl w:ilvl="7" w:tplc="08070019" w:tentative="1">
      <w:start w:val="1"/>
      <w:numFmt w:val="lowerLetter"/>
      <w:lvlText w:val="%8."/>
      <w:lvlJc w:val="left"/>
      <w:pPr>
        <w:ind w:left="6554" w:hanging="360"/>
      </w:pPr>
    </w:lvl>
    <w:lvl w:ilvl="8" w:tplc="0807001B" w:tentative="1">
      <w:start w:val="1"/>
      <w:numFmt w:val="lowerRoman"/>
      <w:lvlText w:val="%9."/>
      <w:lvlJc w:val="right"/>
      <w:pPr>
        <w:ind w:left="7274" w:hanging="180"/>
      </w:pPr>
    </w:lvl>
  </w:abstractNum>
  <w:num w:numId="1">
    <w:abstractNumId w:val="6"/>
  </w:num>
  <w:num w:numId="2">
    <w:abstractNumId w:val="27"/>
  </w:num>
  <w:num w:numId="3">
    <w:abstractNumId w:val="18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7"/>
  </w:num>
  <w:num w:numId="14">
    <w:abstractNumId w:val="17"/>
  </w:num>
  <w:num w:numId="15">
    <w:abstractNumId w:val="17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17"/>
  </w:num>
  <w:num w:numId="21">
    <w:abstractNumId w:val="17"/>
  </w:num>
  <w:num w:numId="22">
    <w:abstractNumId w:val="17"/>
  </w:num>
  <w:num w:numId="23">
    <w:abstractNumId w:val="9"/>
  </w:num>
  <w:num w:numId="24">
    <w:abstractNumId w:val="23"/>
  </w:num>
  <w:num w:numId="25">
    <w:abstractNumId w:val="28"/>
  </w:num>
  <w:num w:numId="26">
    <w:abstractNumId w:val="10"/>
  </w:num>
  <w:num w:numId="27">
    <w:abstractNumId w:val="9"/>
    <w:lvlOverride w:ilvl="0">
      <w:startOverride w:val="1"/>
    </w:lvlOverride>
  </w:num>
  <w:num w:numId="28">
    <w:abstractNumId w:val="7"/>
  </w:num>
  <w:num w:numId="29">
    <w:abstractNumId w:val="16"/>
  </w:num>
  <w:num w:numId="30">
    <w:abstractNumId w:val="4"/>
  </w:num>
  <w:num w:numId="31">
    <w:abstractNumId w:val="3"/>
  </w:num>
  <w:num w:numId="32">
    <w:abstractNumId w:val="5"/>
  </w:num>
  <w:num w:numId="33">
    <w:abstractNumId w:val="25"/>
  </w:num>
  <w:num w:numId="34">
    <w:abstractNumId w:val="15"/>
  </w:num>
  <w:num w:numId="35">
    <w:abstractNumId w:val="22"/>
  </w:num>
  <w:num w:numId="36">
    <w:abstractNumId w:val="13"/>
  </w:num>
  <w:num w:numId="37">
    <w:abstractNumId w:val="11"/>
  </w:num>
  <w:num w:numId="38">
    <w:abstractNumId w:val="8"/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12"/>
  </w:num>
  <w:num w:numId="42">
    <w:abstractNumId w:val="2"/>
  </w:num>
  <w:num w:numId="43">
    <w:abstractNumId w:val="1"/>
  </w:num>
  <w:num w:numId="44">
    <w:abstractNumId w:val="26"/>
  </w:num>
  <w:num w:numId="45">
    <w:abstractNumId w:val="20"/>
  </w:num>
  <w:num w:numId="46">
    <w:abstractNumId w:val="21"/>
  </w:num>
  <w:num w:numId="47">
    <w:abstractNumId w:val="24"/>
  </w:num>
  <w:num w:numId="48">
    <w:abstractNumId w:val="14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C16AC"/>
    <w:rsid w:val="00000A62"/>
    <w:rsid w:val="000019D0"/>
    <w:rsid w:val="000037B6"/>
    <w:rsid w:val="0000473B"/>
    <w:rsid w:val="000062E5"/>
    <w:rsid w:val="000076DF"/>
    <w:rsid w:val="00015649"/>
    <w:rsid w:val="0001709A"/>
    <w:rsid w:val="0001750A"/>
    <w:rsid w:val="00020D2B"/>
    <w:rsid w:val="000302B9"/>
    <w:rsid w:val="00030CE6"/>
    <w:rsid w:val="000435BF"/>
    <w:rsid w:val="000471A1"/>
    <w:rsid w:val="00047EC9"/>
    <w:rsid w:val="000827E8"/>
    <w:rsid w:val="00087C33"/>
    <w:rsid w:val="00090278"/>
    <w:rsid w:val="000A48DC"/>
    <w:rsid w:val="000A527C"/>
    <w:rsid w:val="000A7C2D"/>
    <w:rsid w:val="000B051C"/>
    <w:rsid w:val="000B38D5"/>
    <w:rsid w:val="000B478B"/>
    <w:rsid w:val="000C0255"/>
    <w:rsid w:val="000C0489"/>
    <w:rsid w:val="000C04AC"/>
    <w:rsid w:val="000C4506"/>
    <w:rsid w:val="000C4F57"/>
    <w:rsid w:val="000C6E04"/>
    <w:rsid w:val="000D4045"/>
    <w:rsid w:val="000E1683"/>
    <w:rsid w:val="000E21B9"/>
    <w:rsid w:val="000E6F1B"/>
    <w:rsid w:val="000F1B9A"/>
    <w:rsid w:val="00114CAD"/>
    <w:rsid w:val="00121B13"/>
    <w:rsid w:val="001247E4"/>
    <w:rsid w:val="001466B0"/>
    <w:rsid w:val="00147826"/>
    <w:rsid w:val="0015137B"/>
    <w:rsid w:val="00151D52"/>
    <w:rsid w:val="00171C0A"/>
    <w:rsid w:val="0017219E"/>
    <w:rsid w:val="00180DD1"/>
    <w:rsid w:val="001913D5"/>
    <w:rsid w:val="00194883"/>
    <w:rsid w:val="00195960"/>
    <w:rsid w:val="001B42C6"/>
    <w:rsid w:val="001C6080"/>
    <w:rsid w:val="001D11B9"/>
    <w:rsid w:val="001D5C96"/>
    <w:rsid w:val="001E2E13"/>
    <w:rsid w:val="001E654D"/>
    <w:rsid w:val="001F180A"/>
    <w:rsid w:val="001F33D6"/>
    <w:rsid w:val="001F5EF2"/>
    <w:rsid w:val="00201DB9"/>
    <w:rsid w:val="00205736"/>
    <w:rsid w:val="00211081"/>
    <w:rsid w:val="00216E8D"/>
    <w:rsid w:val="00221558"/>
    <w:rsid w:val="002230C0"/>
    <w:rsid w:val="00230FD5"/>
    <w:rsid w:val="0024220F"/>
    <w:rsid w:val="002456E2"/>
    <w:rsid w:val="00253002"/>
    <w:rsid w:val="00253041"/>
    <w:rsid w:val="002530E5"/>
    <w:rsid w:val="002535D0"/>
    <w:rsid w:val="002646F2"/>
    <w:rsid w:val="002724A9"/>
    <w:rsid w:val="002756F9"/>
    <w:rsid w:val="00275C9B"/>
    <w:rsid w:val="00291507"/>
    <w:rsid w:val="0029167D"/>
    <w:rsid w:val="002949F9"/>
    <w:rsid w:val="00294C6C"/>
    <w:rsid w:val="002A7B43"/>
    <w:rsid w:val="002B5D7C"/>
    <w:rsid w:val="002C7E36"/>
    <w:rsid w:val="002D6A7F"/>
    <w:rsid w:val="002E5307"/>
    <w:rsid w:val="002F1C0E"/>
    <w:rsid w:val="002F7F32"/>
    <w:rsid w:val="003011FB"/>
    <w:rsid w:val="00322B24"/>
    <w:rsid w:val="0033274B"/>
    <w:rsid w:val="00332D04"/>
    <w:rsid w:val="0033633F"/>
    <w:rsid w:val="003365DB"/>
    <w:rsid w:val="0034521F"/>
    <w:rsid w:val="00351005"/>
    <w:rsid w:val="003512B5"/>
    <w:rsid w:val="0035440C"/>
    <w:rsid w:val="003577F3"/>
    <w:rsid w:val="00362971"/>
    <w:rsid w:val="00364ACE"/>
    <w:rsid w:val="00364F61"/>
    <w:rsid w:val="00370722"/>
    <w:rsid w:val="00371142"/>
    <w:rsid w:val="00385ADA"/>
    <w:rsid w:val="0038621A"/>
    <w:rsid w:val="00394BCC"/>
    <w:rsid w:val="00395C16"/>
    <w:rsid w:val="003A1730"/>
    <w:rsid w:val="003A221F"/>
    <w:rsid w:val="003B6BE8"/>
    <w:rsid w:val="003C04F7"/>
    <w:rsid w:val="003D0C6B"/>
    <w:rsid w:val="003D212A"/>
    <w:rsid w:val="003D6147"/>
    <w:rsid w:val="003D633B"/>
    <w:rsid w:val="003E1CFB"/>
    <w:rsid w:val="003E2062"/>
    <w:rsid w:val="003E3196"/>
    <w:rsid w:val="003E3721"/>
    <w:rsid w:val="003F1649"/>
    <w:rsid w:val="003F409D"/>
    <w:rsid w:val="003F4247"/>
    <w:rsid w:val="004013FC"/>
    <w:rsid w:val="00414790"/>
    <w:rsid w:val="00414C78"/>
    <w:rsid w:val="00437553"/>
    <w:rsid w:val="004429F1"/>
    <w:rsid w:val="004435FE"/>
    <w:rsid w:val="004524EE"/>
    <w:rsid w:val="00452C81"/>
    <w:rsid w:val="00453761"/>
    <w:rsid w:val="004544E6"/>
    <w:rsid w:val="00463F9A"/>
    <w:rsid w:val="00466262"/>
    <w:rsid w:val="00472449"/>
    <w:rsid w:val="004775E2"/>
    <w:rsid w:val="00477FF1"/>
    <w:rsid w:val="00481793"/>
    <w:rsid w:val="00483ECD"/>
    <w:rsid w:val="00492107"/>
    <w:rsid w:val="00493660"/>
    <w:rsid w:val="00494B6F"/>
    <w:rsid w:val="004A35D7"/>
    <w:rsid w:val="004A4961"/>
    <w:rsid w:val="004B3176"/>
    <w:rsid w:val="004B6A80"/>
    <w:rsid w:val="004C3F76"/>
    <w:rsid w:val="004C4FE5"/>
    <w:rsid w:val="004C7A36"/>
    <w:rsid w:val="004D3A16"/>
    <w:rsid w:val="004D47C9"/>
    <w:rsid w:val="004D59FA"/>
    <w:rsid w:val="004D76CD"/>
    <w:rsid w:val="004E6D05"/>
    <w:rsid w:val="004F42FA"/>
    <w:rsid w:val="00502FE1"/>
    <w:rsid w:val="0051154C"/>
    <w:rsid w:val="00511C7A"/>
    <w:rsid w:val="005203B1"/>
    <w:rsid w:val="00523E89"/>
    <w:rsid w:val="00532E74"/>
    <w:rsid w:val="00535E3A"/>
    <w:rsid w:val="0053718C"/>
    <w:rsid w:val="00537B16"/>
    <w:rsid w:val="00547014"/>
    <w:rsid w:val="005527EB"/>
    <w:rsid w:val="00556030"/>
    <w:rsid w:val="005578A5"/>
    <w:rsid w:val="0056086D"/>
    <w:rsid w:val="005608DE"/>
    <w:rsid w:val="00564F75"/>
    <w:rsid w:val="00566ABE"/>
    <w:rsid w:val="00576649"/>
    <w:rsid w:val="005775F7"/>
    <w:rsid w:val="0057788E"/>
    <w:rsid w:val="00585E7B"/>
    <w:rsid w:val="005A2CED"/>
    <w:rsid w:val="005A3BC4"/>
    <w:rsid w:val="005A720A"/>
    <w:rsid w:val="005A7B19"/>
    <w:rsid w:val="005B08E1"/>
    <w:rsid w:val="005B1DE2"/>
    <w:rsid w:val="005B5907"/>
    <w:rsid w:val="005D194D"/>
    <w:rsid w:val="005D3C1C"/>
    <w:rsid w:val="005D3FE8"/>
    <w:rsid w:val="005D53AB"/>
    <w:rsid w:val="005D6AEC"/>
    <w:rsid w:val="005D73DF"/>
    <w:rsid w:val="005F022A"/>
    <w:rsid w:val="005F218E"/>
    <w:rsid w:val="005F24B4"/>
    <w:rsid w:val="005F3E8F"/>
    <w:rsid w:val="005F499D"/>
    <w:rsid w:val="005F5143"/>
    <w:rsid w:val="00601E51"/>
    <w:rsid w:val="006025D0"/>
    <w:rsid w:val="00603701"/>
    <w:rsid w:val="00607338"/>
    <w:rsid w:val="0061413D"/>
    <w:rsid w:val="00614D4F"/>
    <w:rsid w:val="006217FE"/>
    <w:rsid w:val="0062258C"/>
    <w:rsid w:val="00633642"/>
    <w:rsid w:val="00634438"/>
    <w:rsid w:val="00636B1B"/>
    <w:rsid w:val="006379F8"/>
    <w:rsid w:val="00644397"/>
    <w:rsid w:val="00644475"/>
    <w:rsid w:val="00651B55"/>
    <w:rsid w:val="006522A5"/>
    <w:rsid w:val="00672DED"/>
    <w:rsid w:val="00675843"/>
    <w:rsid w:val="006760A6"/>
    <w:rsid w:val="00680732"/>
    <w:rsid w:val="00682815"/>
    <w:rsid w:val="00684790"/>
    <w:rsid w:val="00685C87"/>
    <w:rsid w:val="006928EF"/>
    <w:rsid w:val="00696F7B"/>
    <w:rsid w:val="006A0617"/>
    <w:rsid w:val="006A1F9A"/>
    <w:rsid w:val="006A3811"/>
    <w:rsid w:val="006A449A"/>
    <w:rsid w:val="006A44C9"/>
    <w:rsid w:val="006A7B42"/>
    <w:rsid w:val="006B2EF5"/>
    <w:rsid w:val="006C367D"/>
    <w:rsid w:val="006C7547"/>
    <w:rsid w:val="006E0926"/>
    <w:rsid w:val="006E2D1B"/>
    <w:rsid w:val="006E47B0"/>
    <w:rsid w:val="006E5E79"/>
    <w:rsid w:val="006E6B37"/>
    <w:rsid w:val="006E76FE"/>
    <w:rsid w:val="006F07C9"/>
    <w:rsid w:val="006F0CB1"/>
    <w:rsid w:val="006F42E2"/>
    <w:rsid w:val="006F61C8"/>
    <w:rsid w:val="0071081C"/>
    <w:rsid w:val="007168A8"/>
    <w:rsid w:val="007233FC"/>
    <w:rsid w:val="0072435B"/>
    <w:rsid w:val="007341C9"/>
    <w:rsid w:val="007378CE"/>
    <w:rsid w:val="00745D72"/>
    <w:rsid w:val="007701D9"/>
    <w:rsid w:val="00773CD3"/>
    <w:rsid w:val="007808C1"/>
    <w:rsid w:val="00784589"/>
    <w:rsid w:val="0078568D"/>
    <w:rsid w:val="007931DA"/>
    <w:rsid w:val="00793724"/>
    <w:rsid w:val="00797358"/>
    <w:rsid w:val="007A2020"/>
    <w:rsid w:val="007A2A22"/>
    <w:rsid w:val="007A2C58"/>
    <w:rsid w:val="007A2CC4"/>
    <w:rsid w:val="007A3785"/>
    <w:rsid w:val="007A3BC1"/>
    <w:rsid w:val="007A603F"/>
    <w:rsid w:val="007A6539"/>
    <w:rsid w:val="007A7181"/>
    <w:rsid w:val="007C0FFE"/>
    <w:rsid w:val="007D0971"/>
    <w:rsid w:val="007E6CAD"/>
    <w:rsid w:val="007E721E"/>
    <w:rsid w:val="007F1501"/>
    <w:rsid w:val="008046E7"/>
    <w:rsid w:val="00805ADF"/>
    <w:rsid w:val="0081655C"/>
    <w:rsid w:val="00817BF6"/>
    <w:rsid w:val="00820E03"/>
    <w:rsid w:val="00823636"/>
    <w:rsid w:val="00824231"/>
    <w:rsid w:val="0082468F"/>
    <w:rsid w:val="00827CD1"/>
    <w:rsid w:val="008308A3"/>
    <w:rsid w:val="00830EAF"/>
    <w:rsid w:val="00831766"/>
    <w:rsid w:val="008318F8"/>
    <w:rsid w:val="00841AA7"/>
    <w:rsid w:val="0084311F"/>
    <w:rsid w:val="008446EB"/>
    <w:rsid w:val="00847E17"/>
    <w:rsid w:val="008513E8"/>
    <w:rsid w:val="00854D0A"/>
    <w:rsid w:val="0086170B"/>
    <w:rsid w:val="00865D59"/>
    <w:rsid w:val="00867596"/>
    <w:rsid w:val="0087125E"/>
    <w:rsid w:val="00871799"/>
    <w:rsid w:val="00875E6C"/>
    <w:rsid w:val="0088421C"/>
    <w:rsid w:val="0088453D"/>
    <w:rsid w:val="00884D89"/>
    <w:rsid w:val="008876BD"/>
    <w:rsid w:val="00897F3C"/>
    <w:rsid w:val="008A40C9"/>
    <w:rsid w:val="008B2DF3"/>
    <w:rsid w:val="008B3086"/>
    <w:rsid w:val="008B3912"/>
    <w:rsid w:val="008B6BEF"/>
    <w:rsid w:val="008C16AC"/>
    <w:rsid w:val="008C30DE"/>
    <w:rsid w:val="008D2C38"/>
    <w:rsid w:val="008D41ED"/>
    <w:rsid w:val="008D5DFF"/>
    <w:rsid w:val="008D797D"/>
    <w:rsid w:val="008D79C7"/>
    <w:rsid w:val="008E45B3"/>
    <w:rsid w:val="008F588C"/>
    <w:rsid w:val="008F7E54"/>
    <w:rsid w:val="009032FA"/>
    <w:rsid w:val="009078D0"/>
    <w:rsid w:val="00910194"/>
    <w:rsid w:val="00911DA2"/>
    <w:rsid w:val="009123BC"/>
    <w:rsid w:val="00912BA4"/>
    <w:rsid w:val="009171DD"/>
    <w:rsid w:val="0093397B"/>
    <w:rsid w:val="009365D1"/>
    <w:rsid w:val="0093673B"/>
    <w:rsid w:val="00947FC3"/>
    <w:rsid w:val="0095267E"/>
    <w:rsid w:val="00952A03"/>
    <w:rsid w:val="0095341A"/>
    <w:rsid w:val="00955551"/>
    <w:rsid w:val="00960282"/>
    <w:rsid w:val="00960C45"/>
    <w:rsid w:val="00965DD7"/>
    <w:rsid w:val="00967006"/>
    <w:rsid w:val="0096747B"/>
    <w:rsid w:val="0098044A"/>
    <w:rsid w:val="00983B60"/>
    <w:rsid w:val="0098569A"/>
    <w:rsid w:val="00991488"/>
    <w:rsid w:val="00991ACB"/>
    <w:rsid w:val="00991F7F"/>
    <w:rsid w:val="009A4F6F"/>
    <w:rsid w:val="009B52FA"/>
    <w:rsid w:val="009C10DE"/>
    <w:rsid w:val="009C6CF1"/>
    <w:rsid w:val="009D15F5"/>
    <w:rsid w:val="009F0462"/>
    <w:rsid w:val="009F3C69"/>
    <w:rsid w:val="009F4112"/>
    <w:rsid w:val="009F49DB"/>
    <w:rsid w:val="00A02795"/>
    <w:rsid w:val="00A03C6F"/>
    <w:rsid w:val="00A1399A"/>
    <w:rsid w:val="00A14158"/>
    <w:rsid w:val="00A16721"/>
    <w:rsid w:val="00A213AB"/>
    <w:rsid w:val="00A27CF8"/>
    <w:rsid w:val="00A3049B"/>
    <w:rsid w:val="00A44BCC"/>
    <w:rsid w:val="00A45503"/>
    <w:rsid w:val="00A47952"/>
    <w:rsid w:val="00A50FA0"/>
    <w:rsid w:val="00A54288"/>
    <w:rsid w:val="00A57A43"/>
    <w:rsid w:val="00A60792"/>
    <w:rsid w:val="00A635D7"/>
    <w:rsid w:val="00A64F1B"/>
    <w:rsid w:val="00A665A0"/>
    <w:rsid w:val="00A702A7"/>
    <w:rsid w:val="00A70844"/>
    <w:rsid w:val="00A716D1"/>
    <w:rsid w:val="00A74CEF"/>
    <w:rsid w:val="00A77856"/>
    <w:rsid w:val="00A77BD3"/>
    <w:rsid w:val="00A820BF"/>
    <w:rsid w:val="00A95F42"/>
    <w:rsid w:val="00AB225D"/>
    <w:rsid w:val="00AB3410"/>
    <w:rsid w:val="00AB5471"/>
    <w:rsid w:val="00AB7EAB"/>
    <w:rsid w:val="00AC0319"/>
    <w:rsid w:val="00AC48BD"/>
    <w:rsid w:val="00AC6E71"/>
    <w:rsid w:val="00AD1EB9"/>
    <w:rsid w:val="00AD2077"/>
    <w:rsid w:val="00AE4DE9"/>
    <w:rsid w:val="00AF3E3F"/>
    <w:rsid w:val="00AF4DBB"/>
    <w:rsid w:val="00B00CFD"/>
    <w:rsid w:val="00B01DF8"/>
    <w:rsid w:val="00B05707"/>
    <w:rsid w:val="00B079B9"/>
    <w:rsid w:val="00B16C6E"/>
    <w:rsid w:val="00B302A7"/>
    <w:rsid w:val="00B4128E"/>
    <w:rsid w:val="00B42D60"/>
    <w:rsid w:val="00B5133A"/>
    <w:rsid w:val="00B51EE9"/>
    <w:rsid w:val="00B53999"/>
    <w:rsid w:val="00B5565B"/>
    <w:rsid w:val="00B5727A"/>
    <w:rsid w:val="00B6011A"/>
    <w:rsid w:val="00B60F97"/>
    <w:rsid w:val="00B62A6F"/>
    <w:rsid w:val="00B72DAF"/>
    <w:rsid w:val="00B72EA6"/>
    <w:rsid w:val="00B73EA5"/>
    <w:rsid w:val="00B75444"/>
    <w:rsid w:val="00B7653A"/>
    <w:rsid w:val="00B8529A"/>
    <w:rsid w:val="00B87915"/>
    <w:rsid w:val="00BA09B9"/>
    <w:rsid w:val="00BA5DA6"/>
    <w:rsid w:val="00BB0F1D"/>
    <w:rsid w:val="00BB2217"/>
    <w:rsid w:val="00BB5156"/>
    <w:rsid w:val="00BC3376"/>
    <w:rsid w:val="00BC562B"/>
    <w:rsid w:val="00BC6C52"/>
    <w:rsid w:val="00BC774B"/>
    <w:rsid w:val="00BD0F0A"/>
    <w:rsid w:val="00BD486B"/>
    <w:rsid w:val="00BD52ED"/>
    <w:rsid w:val="00BE07B6"/>
    <w:rsid w:val="00BE23AE"/>
    <w:rsid w:val="00BE318D"/>
    <w:rsid w:val="00BE4EB3"/>
    <w:rsid w:val="00BE555D"/>
    <w:rsid w:val="00BF1CD3"/>
    <w:rsid w:val="00C003B7"/>
    <w:rsid w:val="00C00E21"/>
    <w:rsid w:val="00C0388C"/>
    <w:rsid w:val="00C2020E"/>
    <w:rsid w:val="00C27CEC"/>
    <w:rsid w:val="00C3604F"/>
    <w:rsid w:val="00C40C7D"/>
    <w:rsid w:val="00C445B2"/>
    <w:rsid w:val="00C472B5"/>
    <w:rsid w:val="00C56C00"/>
    <w:rsid w:val="00C61D0F"/>
    <w:rsid w:val="00C63E97"/>
    <w:rsid w:val="00C75F38"/>
    <w:rsid w:val="00C800CD"/>
    <w:rsid w:val="00C90E1F"/>
    <w:rsid w:val="00C9170F"/>
    <w:rsid w:val="00C9739E"/>
    <w:rsid w:val="00CC2F30"/>
    <w:rsid w:val="00CC4B24"/>
    <w:rsid w:val="00CD4060"/>
    <w:rsid w:val="00CD62D5"/>
    <w:rsid w:val="00CE359F"/>
    <w:rsid w:val="00CE6922"/>
    <w:rsid w:val="00CE7071"/>
    <w:rsid w:val="00D02FB9"/>
    <w:rsid w:val="00D06F4A"/>
    <w:rsid w:val="00D11B3D"/>
    <w:rsid w:val="00D247C0"/>
    <w:rsid w:val="00D3078E"/>
    <w:rsid w:val="00D31E16"/>
    <w:rsid w:val="00D35DFB"/>
    <w:rsid w:val="00D373E3"/>
    <w:rsid w:val="00D40E12"/>
    <w:rsid w:val="00D50AF5"/>
    <w:rsid w:val="00D5644C"/>
    <w:rsid w:val="00D6415D"/>
    <w:rsid w:val="00D652EB"/>
    <w:rsid w:val="00D83496"/>
    <w:rsid w:val="00D8562D"/>
    <w:rsid w:val="00D86BA8"/>
    <w:rsid w:val="00D94280"/>
    <w:rsid w:val="00DB51C0"/>
    <w:rsid w:val="00DC14F0"/>
    <w:rsid w:val="00DC3A08"/>
    <w:rsid w:val="00DD093A"/>
    <w:rsid w:val="00DE2FAC"/>
    <w:rsid w:val="00DE340A"/>
    <w:rsid w:val="00DF07F2"/>
    <w:rsid w:val="00DF43B6"/>
    <w:rsid w:val="00DF50E1"/>
    <w:rsid w:val="00DF7460"/>
    <w:rsid w:val="00E04DFE"/>
    <w:rsid w:val="00E07331"/>
    <w:rsid w:val="00E102A5"/>
    <w:rsid w:val="00E1217A"/>
    <w:rsid w:val="00E16AF7"/>
    <w:rsid w:val="00E16E96"/>
    <w:rsid w:val="00E201CC"/>
    <w:rsid w:val="00E21397"/>
    <w:rsid w:val="00E2242F"/>
    <w:rsid w:val="00E2272A"/>
    <w:rsid w:val="00E26F70"/>
    <w:rsid w:val="00E420B1"/>
    <w:rsid w:val="00E425C4"/>
    <w:rsid w:val="00E44D95"/>
    <w:rsid w:val="00E4591E"/>
    <w:rsid w:val="00E502F3"/>
    <w:rsid w:val="00E543FB"/>
    <w:rsid w:val="00E62001"/>
    <w:rsid w:val="00E70DDA"/>
    <w:rsid w:val="00E71B01"/>
    <w:rsid w:val="00E72D01"/>
    <w:rsid w:val="00E753E3"/>
    <w:rsid w:val="00E75DA4"/>
    <w:rsid w:val="00E76F4B"/>
    <w:rsid w:val="00E808D4"/>
    <w:rsid w:val="00E866D7"/>
    <w:rsid w:val="00E87D28"/>
    <w:rsid w:val="00E90BBC"/>
    <w:rsid w:val="00E96AAD"/>
    <w:rsid w:val="00E97BB7"/>
    <w:rsid w:val="00EA0AA7"/>
    <w:rsid w:val="00EA1239"/>
    <w:rsid w:val="00EA1631"/>
    <w:rsid w:val="00EB2B6F"/>
    <w:rsid w:val="00EB3810"/>
    <w:rsid w:val="00EC1A78"/>
    <w:rsid w:val="00EC2D98"/>
    <w:rsid w:val="00EC3CF0"/>
    <w:rsid w:val="00EC720E"/>
    <w:rsid w:val="00ED2659"/>
    <w:rsid w:val="00ED3435"/>
    <w:rsid w:val="00EE0502"/>
    <w:rsid w:val="00EE1DA0"/>
    <w:rsid w:val="00EE3FEB"/>
    <w:rsid w:val="00EF0B21"/>
    <w:rsid w:val="00EF5598"/>
    <w:rsid w:val="00F01A55"/>
    <w:rsid w:val="00F105B0"/>
    <w:rsid w:val="00F127B3"/>
    <w:rsid w:val="00F20349"/>
    <w:rsid w:val="00F21B38"/>
    <w:rsid w:val="00F30641"/>
    <w:rsid w:val="00F33E48"/>
    <w:rsid w:val="00F341A1"/>
    <w:rsid w:val="00F37403"/>
    <w:rsid w:val="00F44068"/>
    <w:rsid w:val="00F46F1E"/>
    <w:rsid w:val="00F507EF"/>
    <w:rsid w:val="00F530D8"/>
    <w:rsid w:val="00F6014B"/>
    <w:rsid w:val="00F60947"/>
    <w:rsid w:val="00F6299C"/>
    <w:rsid w:val="00F63613"/>
    <w:rsid w:val="00F63A74"/>
    <w:rsid w:val="00F64072"/>
    <w:rsid w:val="00F731FA"/>
    <w:rsid w:val="00F73DD0"/>
    <w:rsid w:val="00F772DE"/>
    <w:rsid w:val="00F801C4"/>
    <w:rsid w:val="00F8076C"/>
    <w:rsid w:val="00F87EE1"/>
    <w:rsid w:val="00F90C3F"/>
    <w:rsid w:val="00F940C4"/>
    <w:rsid w:val="00F96C3D"/>
    <w:rsid w:val="00FA0CD9"/>
    <w:rsid w:val="00FA151A"/>
    <w:rsid w:val="00FA2611"/>
    <w:rsid w:val="00FA3A4F"/>
    <w:rsid w:val="00FA4BD5"/>
    <w:rsid w:val="00FA5D6A"/>
    <w:rsid w:val="00FB1BEB"/>
    <w:rsid w:val="00FB2052"/>
    <w:rsid w:val="00FC1D88"/>
    <w:rsid w:val="00FC27FA"/>
    <w:rsid w:val="00FD413F"/>
    <w:rsid w:val="00FE370C"/>
    <w:rsid w:val="00FF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7A6539"/>
    <w:pPr>
      <w:spacing w:after="120" w:line="312" w:lineRule="auto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302A7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B302A7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B302A7"/>
    <w:pPr>
      <w:numPr>
        <w:ilvl w:val="2"/>
      </w:numPr>
      <w:spacing w:before="360"/>
      <w:ind w:left="907" w:hanging="907"/>
      <w:outlineLvl w:val="2"/>
    </w:pPr>
    <w:rPr>
      <w:bCs/>
      <w:sz w:val="3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B302A7"/>
    <w:pPr>
      <w:numPr>
        <w:ilvl w:val="3"/>
      </w:numPr>
      <w:spacing w:before="240"/>
      <w:outlineLvl w:val="3"/>
    </w:pPr>
    <w:rPr>
      <w:b w:val="0"/>
      <w:bCs w:val="0"/>
      <w:i/>
      <w:iCs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A2CC4"/>
    <w:rPr>
      <w:rFonts w:eastAsiaTheme="majorEastAsia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eastAsiaTheme="majorEastAsia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A2CC4"/>
    <w:rPr>
      <w:rFonts w:eastAsiaTheme="majorEastAsia" w:cstheme="majorBidi"/>
      <w:b/>
      <w:bCs/>
      <w:sz w:val="32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A2CC4"/>
    <w:rPr>
      <w:rFonts w:eastAsiaTheme="majorEastAsia" w:cstheme="majorBidi"/>
      <w:i/>
      <w:iCs/>
      <w:sz w:val="28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spacing w:before="360" w:after="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spacing w:before="240" w:after="0"/>
      <w:jc w:val="left"/>
    </w:pPr>
    <w:rPr>
      <w:rFonts w:cstheme="minorHAnsi"/>
      <w:b/>
      <w:b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after="0"/>
      <w:ind w:left="220"/>
      <w:jc w:val="left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  <w:style w:type="paragraph" w:styleId="Verzeichnis4">
    <w:name w:val="toc 4"/>
    <w:basedOn w:val="Standard"/>
    <w:next w:val="Standard"/>
    <w:autoRedefine/>
    <w:uiPriority w:val="39"/>
    <w:unhideWhenUsed/>
    <w:rsid w:val="007A6539"/>
    <w:pPr>
      <w:spacing w:after="0"/>
      <w:ind w:left="440"/>
      <w:jc w:val="left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7A6539"/>
    <w:pPr>
      <w:spacing w:after="0"/>
      <w:ind w:left="660"/>
      <w:jc w:val="left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7A6539"/>
    <w:pPr>
      <w:spacing w:after="0"/>
      <w:ind w:left="880"/>
      <w:jc w:val="left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7A6539"/>
    <w:pPr>
      <w:spacing w:after="0"/>
      <w:ind w:left="1100"/>
      <w:jc w:val="left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7A6539"/>
    <w:pPr>
      <w:spacing w:after="0"/>
      <w:ind w:left="1320"/>
      <w:jc w:val="left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7A6539"/>
    <w:pPr>
      <w:spacing w:after="0"/>
      <w:ind w:left="1540"/>
      <w:jc w:val="left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 w:qFormat="1"/>
    <w:lsdException w:name="TOC Heading" w:uiPriority="39" w:qFormat="1"/>
  </w:latentStyles>
  <w:style w:type="paragraph" w:default="1" w:styleId="Standard">
    <w:name w:val="Normal"/>
    <w:qFormat/>
    <w:rsid w:val="002F1C0E"/>
    <w:pPr>
      <w:spacing w:after="120" w:line="312" w:lineRule="auto"/>
      <w:jc w:val="both"/>
    </w:pPr>
    <w:rPr>
      <w:rFonts w:ascii="HelveticaNeue LT 45 Light" w:hAnsi="HelveticaNeue LT 45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64ACE"/>
    <w:pPr>
      <w:keepNext/>
      <w:keepLines/>
      <w:pageBreakBefore/>
      <w:numPr>
        <w:numId w:val="23"/>
      </w:numPr>
      <w:spacing w:before="480"/>
      <w:ind w:left="567" w:hanging="567"/>
      <w:jc w:val="center"/>
      <w:outlineLvl w:val="0"/>
    </w:pPr>
    <w:rPr>
      <w:rFonts w:eastAsiaTheme="majorEastAsia" w:cstheme="majorBidi"/>
      <w:b/>
      <w:bCs/>
      <w:sz w:val="4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364ACE"/>
    <w:pPr>
      <w:pageBreakBefore w:val="0"/>
      <w:numPr>
        <w:ilvl w:val="1"/>
      </w:numPr>
      <w:ind w:left="907" w:hanging="907"/>
      <w:jc w:val="left"/>
      <w:outlineLvl w:val="1"/>
    </w:pPr>
    <w:rPr>
      <w:bCs w:val="0"/>
      <w:sz w:val="3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364ACE"/>
    <w:pPr>
      <w:numPr>
        <w:ilvl w:val="2"/>
      </w:numPr>
      <w:spacing w:before="360"/>
      <w:ind w:left="907" w:hanging="907"/>
      <w:outlineLvl w:val="2"/>
    </w:pPr>
    <w:rPr>
      <w:bCs/>
      <w:sz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910194"/>
    <w:pPr>
      <w:numPr>
        <w:ilvl w:val="3"/>
      </w:numPr>
      <w:spacing w:before="240"/>
      <w:outlineLvl w:val="3"/>
    </w:pPr>
    <w:rPr>
      <w:b w:val="0"/>
      <w:bCs w:val="0"/>
      <w:i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98569A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8569A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8569A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8569A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8569A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70844"/>
  </w:style>
  <w:style w:type="paragraph" w:styleId="Fuzeile">
    <w:name w:val="footer"/>
    <w:basedOn w:val="Standard"/>
    <w:link w:val="FuzeileZchn"/>
    <w:uiPriority w:val="99"/>
    <w:unhideWhenUsed/>
    <w:rsid w:val="00A708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7084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5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56E2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8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4ACE"/>
    <w:rPr>
      <w:rFonts w:ascii="HelveticaNeue LT 45 Light" w:eastAsiaTheme="majorEastAsia" w:hAnsi="HelveticaNeue LT 45 Light" w:cstheme="majorBidi"/>
      <w:b/>
      <w:bCs/>
      <w:sz w:val="4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4ACE"/>
    <w:rPr>
      <w:rFonts w:ascii="HelveticaNeue LT 45 Light" w:eastAsiaTheme="majorEastAsia" w:hAnsi="HelveticaNeue LT 45 Light" w:cstheme="majorBidi"/>
      <w:b/>
      <w:sz w:val="3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64ACE"/>
    <w:rPr>
      <w:rFonts w:ascii="HelveticaNeue LT 45 Light" w:eastAsiaTheme="majorEastAsia" w:hAnsi="HelveticaNeue LT 45 Light" w:cstheme="majorBidi"/>
      <w:b/>
      <w:bCs/>
      <w:sz w:val="24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10194"/>
    <w:rPr>
      <w:rFonts w:ascii="HelveticaNeue LT 45 Light" w:eastAsiaTheme="majorEastAsia" w:hAnsi="HelveticaNeue LT 45 Light" w:cstheme="majorBidi"/>
      <w:i/>
      <w:iCs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8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8569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8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Untertitel"/>
    <w:link w:val="TitelZchn"/>
    <w:uiPriority w:val="10"/>
    <w:qFormat/>
    <w:rsid w:val="003F4247"/>
    <w:pPr>
      <w:spacing w:after="600"/>
      <w:contextualSpacing/>
      <w:jc w:val="center"/>
    </w:pPr>
    <w:rPr>
      <w:rFonts w:eastAsiaTheme="majorEastAsia" w:cstheme="majorBidi"/>
      <w:b/>
      <w:spacing w:val="5"/>
      <w:kern w:val="28"/>
      <w:sz w:val="7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F4247"/>
    <w:rPr>
      <w:rFonts w:ascii="HelveticaNeue LT 45 Light" w:eastAsiaTheme="majorEastAsia" w:hAnsi="HelveticaNeue LT 45 Light" w:cstheme="majorBidi"/>
      <w:b/>
      <w:spacing w:val="5"/>
      <w:kern w:val="28"/>
      <w:sz w:val="72"/>
      <w:szCs w:val="52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ACE"/>
    <w:pPr>
      <w:tabs>
        <w:tab w:val="right" w:leader="dot" w:pos="9346"/>
      </w:tabs>
      <w:spacing w:before="240" w:after="0"/>
      <w:ind w:left="709" w:hanging="709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91507"/>
    <w:pPr>
      <w:tabs>
        <w:tab w:val="left" w:pos="1134"/>
        <w:tab w:val="right" w:leader="dot" w:pos="9346"/>
      </w:tabs>
      <w:spacing w:before="120" w:after="0"/>
      <w:ind w:left="1304" w:hanging="567"/>
    </w:pPr>
    <w:rPr>
      <w:sz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569A"/>
    <w:pPr>
      <w:pageBreakBefore w:val="0"/>
      <w:numPr>
        <w:numId w:val="0"/>
      </w:numPr>
      <w:spacing w:after="0"/>
      <w:outlineLvl w:val="9"/>
    </w:pPr>
    <w:rPr>
      <w:rFonts w:asciiTheme="majorHAnsi" w:hAnsiTheme="majorHAnsi"/>
      <w:color w:val="365F91" w:themeColor="accent1" w:themeShade="BF"/>
      <w:sz w:val="28"/>
      <w:lang w:eastAsia="de-CH"/>
    </w:rPr>
  </w:style>
  <w:style w:type="paragraph" w:styleId="Zitat">
    <w:name w:val="Quote"/>
    <w:basedOn w:val="Standard"/>
    <w:next w:val="Standard"/>
    <w:link w:val="ZitatZchn"/>
    <w:uiPriority w:val="29"/>
    <w:qFormat/>
    <w:rsid w:val="00910194"/>
    <w:pPr>
      <w:spacing w:before="120"/>
    </w:pPr>
    <w:rPr>
      <w:i/>
      <w:iCs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5F5"/>
    <w:pPr>
      <w:numPr>
        <w:ilvl w:val="1"/>
      </w:numPr>
    </w:pPr>
    <w:rPr>
      <w:rFonts w:eastAsiaTheme="majorEastAsia" w:cstheme="majorBidi"/>
      <w:b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5F5"/>
    <w:rPr>
      <w:rFonts w:ascii="HelveticaNeue LT 45 Light" w:eastAsiaTheme="majorEastAsia" w:hAnsi="HelveticaNeue LT 45 Light" w:cstheme="majorBidi"/>
      <w:b/>
      <w:iCs/>
      <w:spacing w:val="15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910194"/>
    <w:rPr>
      <w:rFonts w:ascii="Arial" w:hAnsi="Arial"/>
      <w:i/>
      <w:iCs/>
    </w:rPr>
  </w:style>
  <w:style w:type="paragraph" w:styleId="Verzeichnis3">
    <w:name w:val="toc 3"/>
    <w:basedOn w:val="Standard"/>
    <w:next w:val="Standard"/>
    <w:autoRedefine/>
    <w:uiPriority w:val="39"/>
    <w:unhideWhenUsed/>
    <w:rsid w:val="00291507"/>
    <w:pPr>
      <w:spacing w:before="60" w:after="0"/>
      <w:ind w:left="1758" w:hanging="624"/>
    </w:pPr>
    <w:rPr>
      <w:i/>
    </w:rPr>
  </w:style>
  <w:style w:type="character" w:styleId="Hyperlink">
    <w:name w:val="Hyperlink"/>
    <w:basedOn w:val="Absatz-Standardschriftart"/>
    <w:uiPriority w:val="99"/>
    <w:unhideWhenUsed/>
    <w:rsid w:val="006760A6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40C4"/>
    <w:rPr>
      <w:color w:val="800080" w:themeColor="followedHyperlink"/>
      <w:u w:val="single"/>
    </w:rPr>
  </w:style>
  <w:style w:type="character" w:customStyle="1" w:styleId="titel0">
    <w:name w:val="titel"/>
    <w:basedOn w:val="Absatz-Standardschriftart"/>
    <w:rsid w:val="0072435B"/>
  </w:style>
  <w:style w:type="paragraph" w:styleId="Literaturverzeichnis">
    <w:name w:val="Bibliography"/>
    <w:basedOn w:val="Standard"/>
    <w:uiPriority w:val="37"/>
    <w:qFormat/>
    <w:rsid w:val="00564F75"/>
    <w:pPr>
      <w:spacing w:line="276" w:lineRule="auto"/>
      <w:ind w:left="709" w:hanging="709"/>
      <w:jc w:val="left"/>
    </w:pPr>
  </w:style>
  <w:style w:type="table" w:styleId="Tabellenraster">
    <w:name w:val="Table Grid"/>
    <w:basedOn w:val="NormaleTabelle"/>
    <w:uiPriority w:val="59"/>
    <w:rsid w:val="00692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rsid w:val="006928EF"/>
    <w:pPr>
      <w:ind w:left="720"/>
      <w:contextualSpacing/>
    </w:pPr>
  </w:style>
  <w:style w:type="numbering" w:customStyle="1" w:styleId="Formatvorlage1">
    <w:name w:val="Formatvorlage1"/>
    <w:uiPriority w:val="99"/>
    <w:rsid w:val="00452C81"/>
    <w:pPr>
      <w:numPr>
        <w:numId w:val="29"/>
      </w:numPr>
    </w:pPr>
  </w:style>
  <w:style w:type="numbering" w:customStyle="1" w:styleId="Formatvorlage2">
    <w:name w:val="Formatvorlage2"/>
    <w:uiPriority w:val="99"/>
    <w:rsid w:val="00452C81"/>
    <w:pPr>
      <w:numPr>
        <w:numId w:val="31"/>
      </w:numPr>
    </w:pPr>
  </w:style>
  <w:style w:type="character" w:customStyle="1" w:styleId="apple-converted-space">
    <w:name w:val="apple-converted-space"/>
    <w:basedOn w:val="Absatz-Standardschriftart"/>
    <w:rsid w:val="00D652EB"/>
  </w:style>
  <w:style w:type="paragraph" w:styleId="Funotentext">
    <w:name w:val="footnote text"/>
    <w:basedOn w:val="Standard"/>
    <w:link w:val="FunotentextZchn"/>
    <w:uiPriority w:val="99"/>
    <w:semiHidden/>
    <w:unhideWhenUsed/>
    <w:rsid w:val="001F5EF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F5EF2"/>
    <w:rPr>
      <w:rFonts w:ascii="HelveticaNeue LT 45 Light" w:hAnsi="HelveticaNeue LT 45 Light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F5EF2"/>
    <w:rPr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85C8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85C8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85C87"/>
    <w:rPr>
      <w:rFonts w:ascii="HelveticaNeue LT 45 Light" w:hAnsi="HelveticaNeue LT 45 L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85C8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85C87"/>
    <w:rPr>
      <w:rFonts w:ascii="HelveticaNeue LT 45 Light" w:hAnsi="HelveticaNeue LT 45 Light"/>
      <w:b/>
      <w:bCs/>
      <w:sz w:val="20"/>
      <w:szCs w:val="20"/>
    </w:rPr>
  </w:style>
  <w:style w:type="character" w:customStyle="1" w:styleId="st">
    <w:name w:val="st"/>
    <w:basedOn w:val="Absatz-Standardschriftart"/>
    <w:rsid w:val="00180DD1"/>
  </w:style>
  <w:style w:type="character" w:styleId="Hervorhebung">
    <w:name w:val="Emphasis"/>
    <w:basedOn w:val="Absatz-Standardschriftart"/>
    <w:uiPriority w:val="20"/>
    <w:qFormat/>
    <w:rsid w:val="00180DD1"/>
    <w:rPr>
      <w:i/>
      <w:iCs/>
    </w:rPr>
  </w:style>
  <w:style w:type="paragraph" w:styleId="berarbeitung">
    <w:name w:val="Revision"/>
    <w:hidden/>
    <w:uiPriority w:val="99"/>
    <w:semiHidden/>
    <w:rsid w:val="00871799"/>
    <w:pPr>
      <w:spacing w:after="0" w:line="240" w:lineRule="auto"/>
    </w:pPr>
    <w:rPr>
      <w:rFonts w:ascii="HelveticaNeue LT 45 Light" w:hAnsi="HelveticaNeue LT 45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1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882015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23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301690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28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976479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62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63183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6865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116365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8837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7221733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7418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14654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18487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3524168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55601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9749174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550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08595263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702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4874782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891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296363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756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7370471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9039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8201479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  <w:div w:id="2062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9829813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9285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4213329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5281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2924918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1936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4588388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21250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7053397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3955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5716679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  <w:div w:id="1719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666666"/>
            <w:right w:val="none" w:sz="0" w:space="0" w:color="auto"/>
          </w:divBdr>
        </w:div>
        <w:div w:id="15619448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666666"/>
            <w:bottom w:val="single" w:sz="6" w:space="0" w:color="666666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26" Type="http://schemas.openxmlformats.org/officeDocument/2006/relationships/header" Target="header2.xml"/><Relationship Id="rId39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notes" Target="footnotes.xml"/><Relationship Id="rId34" Type="http://schemas.openxmlformats.org/officeDocument/2006/relationships/hyperlink" Target="http://git-scm.com" TargetMode="External"/><Relationship Id="rId42" Type="http://schemas.openxmlformats.org/officeDocument/2006/relationships/image" Target="media/image8.png"/><Relationship Id="rId47" Type="http://schemas.openxmlformats.org/officeDocument/2006/relationships/footer" Target="footer3.xml"/><Relationship Id="rId50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5" Type="http://schemas.openxmlformats.org/officeDocument/2006/relationships/header" Target="header1.xml"/><Relationship Id="rId33" Type="http://schemas.openxmlformats.org/officeDocument/2006/relationships/oleObject" Target="embeddings/oleObject1.bin"/><Relationship Id="rId38" Type="http://schemas.openxmlformats.org/officeDocument/2006/relationships/hyperlink" Target="https://github.com/stocyr/LaserChess/issues" TargetMode="External"/><Relationship Id="rId46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29" Type="http://schemas.openxmlformats.org/officeDocument/2006/relationships/footer" Target="footer2.xml"/><Relationship Id="rId41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yperlink" Target="http://stocyr.github.com/LaserChess/" TargetMode="External"/><Relationship Id="rId32" Type="http://schemas.openxmlformats.org/officeDocument/2006/relationships/image" Target="media/image4.emf"/><Relationship Id="rId37" Type="http://schemas.openxmlformats.org/officeDocument/2006/relationships/hyperlink" Target="https://github.com/stocyr/LaserChess" TargetMode="External"/><Relationship Id="rId40" Type="http://schemas.openxmlformats.org/officeDocument/2006/relationships/hyperlink" Target="https://github.com/stocyr/LaserChess/tree/master/src" TargetMode="External"/><Relationship Id="rId45" Type="http://schemas.openxmlformats.org/officeDocument/2006/relationships/header" Target="header5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image" Target="media/image1.png"/><Relationship Id="rId28" Type="http://schemas.openxmlformats.org/officeDocument/2006/relationships/footer" Target="footer1.xml"/><Relationship Id="rId36" Type="http://schemas.openxmlformats.org/officeDocument/2006/relationships/image" Target="media/image5.png"/><Relationship Id="rId49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31" Type="http://schemas.openxmlformats.org/officeDocument/2006/relationships/image" Target="media/image3.emf"/><Relationship Id="rId44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endnotes" Target="endnotes.xml"/><Relationship Id="rId27" Type="http://schemas.openxmlformats.org/officeDocument/2006/relationships/header" Target="header3.xml"/><Relationship Id="rId30" Type="http://schemas.openxmlformats.org/officeDocument/2006/relationships/header" Target="header4.xml"/><Relationship Id="rId35" Type="http://schemas.openxmlformats.org/officeDocument/2006/relationships/hyperlink" Target="https://github.com/" TargetMode="External"/><Relationship Id="rId43" Type="http://schemas.openxmlformats.org/officeDocument/2006/relationships/image" Target="media/image9.png"/><Relationship Id="rId48" Type="http://schemas.openxmlformats.org/officeDocument/2006/relationships/footer" Target="footer4.xml"/><Relationship Id="rId8" Type="http://schemas.openxmlformats.org/officeDocument/2006/relationships/customXml" Target="../customXml/item8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FH\Vorlagen\Bericht%20BFH-TI%20v2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Report</b:SourceType>
    <b:Guid>{F53914D5-652A-492C-9846-26C1172E475D}</b:Guid>
    <b:Author>
      <b:Author>
        <b:NameList>
          <b:Person>
            <b:Last>Modus</b:Last>
            <b:First>Ecoplan</b:First>
            <b:Middle>und</b:Middle>
          </b:Person>
        </b:NameList>
      </b:Author>
    </b:Author>
    <b:Title>Roadpricing in der Region Bern: Verkehrliche, finanzielle und rechtliche Aspekte</b:Title>
    <b:Year>2012</b:Year>
    <b:Publisher>Ecoplan/ Modus</b:Publisher>
    <b:City>Bern</b:City>
    <b:RefOrder>1</b:RefOrder>
  </b:Source>
</b:Sources>
</file>

<file path=customXml/itemProps1.xml><?xml version="1.0" encoding="utf-8"?>
<ds:datastoreItem xmlns:ds="http://schemas.openxmlformats.org/officeDocument/2006/customXml" ds:itemID="{58E564A3-6D98-4578-8F9A-8AF5B807410B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62A1C0B4-EDFA-47BD-81E4-0A706ACC52DC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38826A26-A085-4D48-BD1F-ABB1C01DAE9C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6BC38162-3329-43B8-B41B-5C282512FBA2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70C3EB5B-7C77-4E75-9381-00E1E643795C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F4A8626F-4E74-4EAF-B037-1629926BB354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FECB97C6-B6F0-4A25-A2C7-F8A92C4D92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7116A5-A88B-467F-A4EF-4C8AFF5028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D30428-5844-4B8F-B50D-A0476AF2E64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563F69-31E2-4E79-9F28-187D50EF6A5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53D6250-03D8-4DEC-A75A-BD36FA2F0AF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A117A99-7F87-44D9-9CA3-4F807CD0BC73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58900860-6A26-4035-9AA8-9B68D987C431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5DFB666F-5598-4E03-80AB-8363AC19D6FC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F25FEE76-AD6B-416D-9D0A-76C6D3C11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Bericht BFH-TI v2.dotx</Template>
  <TotalTime>0</TotalTime>
  <Pages>18</Pages>
  <Words>2355</Words>
  <Characters>14841</Characters>
  <Application>Microsoft Office Word</Application>
  <DocSecurity>0</DocSecurity>
  <Lines>123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Pesche</dc:creator>
  <cp:lastModifiedBy>Jascha</cp:lastModifiedBy>
  <cp:revision>30</cp:revision>
  <cp:lastPrinted>2012-05-02T19:19:00Z</cp:lastPrinted>
  <dcterms:created xsi:type="dcterms:W3CDTF">2012-06-15T09:33:00Z</dcterms:created>
  <dcterms:modified xsi:type="dcterms:W3CDTF">2012-06-24T18:55:00Z</dcterms:modified>
</cp:coreProperties>
</file>