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5F5" w:rsidRPr="00603701" w:rsidRDefault="00F772DE" w:rsidP="009D15F5">
      <w:r>
        <w:t xml:space="preserve">Projektarbeit </w:t>
      </w:r>
      <w:r w:rsidR="00BB5156">
        <w:t>Informatik</w:t>
      </w:r>
    </w:p>
    <w:p w:rsidR="003E3196" w:rsidRDefault="003E3196" w:rsidP="003E3196">
      <w:pPr>
        <w:pStyle w:val="Untertitel"/>
      </w:pPr>
    </w:p>
    <w:p w:rsidR="00BB5156" w:rsidRDefault="00BB5156" w:rsidP="00BB5156"/>
    <w:p w:rsidR="00BB5156" w:rsidRPr="00BB5156" w:rsidRDefault="00BB5156" w:rsidP="00BB5156"/>
    <w:p w:rsidR="00000A62" w:rsidRPr="00000A62" w:rsidRDefault="00000A62" w:rsidP="00000A62"/>
    <w:p w:rsidR="009D15F5" w:rsidRPr="00603701" w:rsidRDefault="00A702A7" w:rsidP="00BB5156">
      <w:pPr>
        <w:pStyle w:val="Titel"/>
        <w:jc w:val="left"/>
      </w:pPr>
      <w:r>
        <w:rPr>
          <w:rFonts w:ascii="HelveticaNeue LT 65 Medium" w:hAnsi="HelveticaNeue LT 65 Medium"/>
          <w:sz w:val="56"/>
        </w:rPr>
        <w:t xml:space="preserve">Projektdokumentation </w:t>
      </w:r>
      <w:r>
        <w:rPr>
          <w:rFonts w:ascii="HelveticaNeue LT 65 Medium" w:hAnsi="HelveticaNeue LT 65 Medium"/>
          <w:sz w:val="56"/>
        </w:rPr>
        <w:br/>
      </w:r>
      <w:r w:rsidR="00BB5156">
        <w:rPr>
          <w:rFonts w:ascii="HelveticaNeue LT 65 Medium" w:hAnsi="HelveticaNeue LT 65 Medium"/>
          <w:sz w:val="56"/>
        </w:rPr>
        <w:t>LaserChess</w:t>
      </w:r>
      <w:r w:rsidR="00D247C0">
        <w:rPr>
          <w:rFonts w:ascii="HelveticaNeue LT 65 Medium" w:hAnsi="HelveticaNeue LT 65 Medium"/>
          <w:sz w:val="56"/>
        </w:rPr>
        <w:t xml:space="preserve"> V2.0</w:t>
      </w:r>
      <w:r w:rsidR="00230FD5">
        <w:rPr>
          <w:rFonts w:ascii="HelveticaNeue LT 65 Medium" w:hAnsi="HelveticaNeue LT 65 Medium"/>
          <w:sz w:val="56"/>
        </w:rPr>
        <w:t xml:space="preserve"> </w:t>
      </w:r>
    </w:p>
    <w:p w:rsidR="009D15F5" w:rsidRPr="00603701" w:rsidRDefault="00BB5156" w:rsidP="009D15F5">
      <w:r>
        <w:rPr>
          <w:noProof/>
          <w:lang w:eastAsia="de-CH"/>
        </w:rPr>
        <w:drawing>
          <wp:inline distT="0" distB="0" distL="0" distR="0">
            <wp:extent cx="5619750" cy="439102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156" w:rsidRDefault="0034521F" w:rsidP="009D15F5">
      <w:r>
        <w:t>Anderes Bild???</w:t>
      </w:r>
    </w:p>
    <w:p w:rsidR="00BB5156" w:rsidRPr="00603701" w:rsidRDefault="00BB5156" w:rsidP="009D15F5"/>
    <w:p w:rsidR="009D15F5" w:rsidRPr="00603701" w:rsidRDefault="009D15F5" w:rsidP="009D15F5">
      <w:r w:rsidRPr="00603701">
        <w:t xml:space="preserve">Dozent: </w:t>
      </w:r>
      <w:r w:rsidR="00BB5156">
        <w:t>Ivo Oesch</w:t>
      </w:r>
    </w:p>
    <w:p w:rsidR="009D15F5" w:rsidRPr="00603701" w:rsidRDefault="009D15F5" w:rsidP="009D15F5"/>
    <w:p w:rsidR="009D15F5" w:rsidRPr="00603701" w:rsidRDefault="009D15F5" w:rsidP="009D15F5">
      <w:r w:rsidRPr="00603701">
        <w:t>Autoren:</w:t>
      </w:r>
      <w:r w:rsidR="00F772DE">
        <w:t xml:space="preserve"> </w:t>
      </w:r>
      <w:r w:rsidR="00BB5156">
        <w:t>Marcel Bärtschi</w:t>
      </w:r>
      <w:r w:rsidR="009A4F6F">
        <w:t>, Jascha Haldemann, Nicola Käser</w:t>
      </w:r>
      <w:r w:rsidR="00BB5156">
        <w:t>, Cyril Stoller</w:t>
      </w:r>
    </w:p>
    <w:p w:rsidR="00B6011A" w:rsidRPr="00603701" w:rsidRDefault="00BB5156" w:rsidP="00B6011A">
      <w:r>
        <w:lastRenderedPageBreak/>
        <w:t>2 Semester</w:t>
      </w:r>
      <w:r w:rsidR="009D15F5" w:rsidRPr="00603701">
        <w:t xml:space="preserve"> 2012</w:t>
      </w:r>
      <w:r w:rsidR="00B6011A" w:rsidRPr="00603701">
        <w:br w:type="page"/>
      </w:r>
    </w:p>
    <w:p w:rsidR="002530E5" w:rsidRPr="00603701" w:rsidRDefault="002530E5" w:rsidP="00B6011A"/>
    <w:p w:rsidR="002530E5" w:rsidRPr="00603701" w:rsidRDefault="002530E5" w:rsidP="00B6011A">
      <w:pPr>
        <w:sectPr w:rsidR="002530E5" w:rsidRPr="00603701" w:rsidSect="00364F61">
          <w:headerReference w:type="default" r:id="rId17"/>
          <w:headerReference w:type="first" r:id="rId18"/>
          <w:pgSz w:w="11906" w:h="16838"/>
          <w:pgMar w:top="1669" w:right="1133" w:bottom="1276" w:left="1417" w:header="708" w:footer="708" w:gutter="0"/>
          <w:cols w:space="708"/>
          <w:titlePg/>
          <w:docGrid w:linePitch="360"/>
        </w:sectPr>
      </w:pPr>
    </w:p>
    <w:p w:rsidR="00603701" w:rsidRDefault="00603701" w:rsidP="00603701">
      <w:pPr>
        <w:jc w:val="center"/>
        <w:rPr>
          <w:b/>
          <w:sz w:val="48"/>
        </w:rPr>
      </w:pPr>
      <w:r w:rsidRPr="00603701">
        <w:rPr>
          <w:b/>
          <w:sz w:val="48"/>
        </w:rPr>
        <w:lastRenderedPageBreak/>
        <w:t>Zusammenfassung</w:t>
      </w:r>
    </w:p>
    <w:p w:rsidR="00D247C0" w:rsidRDefault="00D247C0" w:rsidP="00603701"/>
    <w:p w:rsidR="00D247C0" w:rsidRDefault="00D247C0" w:rsidP="00603701"/>
    <w:p w:rsidR="00364F61" w:rsidRPr="00603701" w:rsidRDefault="00364F61" w:rsidP="00603701">
      <w:pPr>
        <w:rPr>
          <w:b/>
        </w:rPr>
      </w:pPr>
      <w:r w:rsidRPr="00603701">
        <w:rPr>
          <w:b/>
        </w:rPr>
        <w:br w:type="page"/>
      </w:r>
    </w:p>
    <w:p w:rsidR="00603701" w:rsidRDefault="00603701" w:rsidP="00603701">
      <w:pPr>
        <w:jc w:val="center"/>
        <w:rPr>
          <w:b/>
          <w:sz w:val="48"/>
        </w:rPr>
      </w:pPr>
      <w:r>
        <w:rPr>
          <w:b/>
          <w:sz w:val="48"/>
        </w:rPr>
        <w:lastRenderedPageBreak/>
        <w:t>Inhaltsverzeichnis</w:t>
      </w:r>
    </w:p>
    <w:p w:rsidR="00230FD5" w:rsidRDefault="007931DA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fldChar w:fldCharType="begin"/>
      </w:r>
      <w:r w:rsidR="000A527C">
        <w:instrText xml:space="preserve"> TOC \o "1-3" \u </w:instrText>
      </w:r>
      <w:r>
        <w:fldChar w:fldCharType="separate"/>
      </w:r>
      <w:r w:rsidR="00230FD5">
        <w:rPr>
          <w:noProof/>
        </w:rPr>
        <w:t>1</w:t>
      </w:r>
      <w:r w:rsidR="00230FD5"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 w:rsidR="00230FD5">
        <w:rPr>
          <w:noProof/>
        </w:rPr>
        <w:t>Einleitung</w:t>
      </w:r>
      <w:r w:rsidR="00230FD5">
        <w:rPr>
          <w:noProof/>
        </w:rPr>
        <w:tab/>
      </w:r>
      <w:r>
        <w:rPr>
          <w:noProof/>
        </w:rPr>
        <w:fldChar w:fldCharType="begin"/>
      </w:r>
      <w:r w:rsidR="00230FD5">
        <w:rPr>
          <w:noProof/>
        </w:rPr>
        <w:instrText xml:space="preserve"> PAGEREF _Toc326304814 \h </w:instrText>
      </w:r>
      <w:r>
        <w:rPr>
          <w:noProof/>
        </w:rPr>
      </w:r>
      <w:r>
        <w:rPr>
          <w:noProof/>
        </w:rPr>
        <w:fldChar w:fldCharType="separate"/>
      </w:r>
      <w:r w:rsidR="00230FD5">
        <w:rPr>
          <w:noProof/>
        </w:rPr>
        <w:t>1-1</w:t>
      </w:r>
      <w:r>
        <w:rPr>
          <w:noProof/>
        </w:rPr>
        <w:fldChar w:fldCharType="end"/>
      </w:r>
    </w:p>
    <w:p w:rsidR="00230FD5" w:rsidRDefault="00230FD5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Planungsvorgehen</w:t>
      </w:r>
      <w:r>
        <w:rPr>
          <w:noProof/>
        </w:rPr>
        <w:tab/>
      </w:r>
      <w:r w:rsidR="007931DA">
        <w:rPr>
          <w:noProof/>
        </w:rPr>
        <w:fldChar w:fldCharType="begin"/>
      </w:r>
      <w:r>
        <w:rPr>
          <w:noProof/>
        </w:rPr>
        <w:instrText xml:space="preserve"> PAGEREF _Toc326304815 \h </w:instrText>
      </w:r>
      <w:r w:rsidR="007931DA">
        <w:rPr>
          <w:noProof/>
        </w:rPr>
      </w:r>
      <w:r w:rsidR="007931DA">
        <w:rPr>
          <w:noProof/>
        </w:rPr>
        <w:fldChar w:fldCharType="separate"/>
      </w:r>
      <w:r>
        <w:rPr>
          <w:noProof/>
        </w:rPr>
        <w:t>2-2</w:t>
      </w:r>
      <w:r w:rsidR="007931DA">
        <w:rPr>
          <w:noProof/>
        </w:rPr>
        <w:fldChar w:fldCharType="end"/>
      </w:r>
    </w:p>
    <w:p w:rsidR="00230FD5" w:rsidRDefault="00230FD5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Realisation</w:t>
      </w:r>
      <w:r>
        <w:rPr>
          <w:noProof/>
        </w:rPr>
        <w:tab/>
      </w:r>
      <w:r w:rsidR="007931DA">
        <w:rPr>
          <w:noProof/>
        </w:rPr>
        <w:fldChar w:fldCharType="begin"/>
      </w:r>
      <w:r>
        <w:rPr>
          <w:noProof/>
        </w:rPr>
        <w:instrText xml:space="preserve"> PAGEREF _Toc326304816 \h </w:instrText>
      </w:r>
      <w:r w:rsidR="007931DA">
        <w:rPr>
          <w:noProof/>
        </w:rPr>
      </w:r>
      <w:r w:rsidR="007931DA">
        <w:rPr>
          <w:noProof/>
        </w:rPr>
        <w:fldChar w:fldCharType="separate"/>
      </w:r>
      <w:r>
        <w:rPr>
          <w:noProof/>
        </w:rPr>
        <w:t>3-3</w:t>
      </w:r>
      <w:r w:rsidR="007931DA">
        <w:rPr>
          <w:noProof/>
        </w:rPr>
        <w:fldChar w:fldCharType="end"/>
      </w:r>
    </w:p>
    <w:p w:rsidR="00230FD5" w:rsidRDefault="00230FD5">
      <w:pPr>
        <w:pStyle w:val="Verzeichnis2"/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3.1</w:t>
      </w:r>
      <w:r>
        <w:rPr>
          <w:rFonts w:asciiTheme="minorHAnsi" w:eastAsiaTheme="minorEastAsia" w:hAnsiTheme="minorHAnsi"/>
          <w:noProof/>
          <w:sz w:val="22"/>
          <w:lang w:eastAsia="de-CH"/>
        </w:rPr>
        <w:tab/>
      </w:r>
      <w:r>
        <w:rPr>
          <w:noProof/>
        </w:rPr>
        <w:t>Main</w:t>
      </w:r>
      <w:r>
        <w:rPr>
          <w:noProof/>
        </w:rPr>
        <w:tab/>
      </w:r>
      <w:r w:rsidR="007931DA">
        <w:rPr>
          <w:noProof/>
        </w:rPr>
        <w:fldChar w:fldCharType="begin"/>
      </w:r>
      <w:r>
        <w:rPr>
          <w:noProof/>
        </w:rPr>
        <w:instrText xml:space="preserve"> PAGEREF _Toc326304817 \h </w:instrText>
      </w:r>
      <w:r w:rsidR="007931DA">
        <w:rPr>
          <w:noProof/>
        </w:rPr>
      </w:r>
      <w:r w:rsidR="007931DA">
        <w:rPr>
          <w:noProof/>
        </w:rPr>
        <w:fldChar w:fldCharType="separate"/>
      </w:r>
      <w:r>
        <w:rPr>
          <w:noProof/>
        </w:rPr>
        <w:t>3-3</w:t>
      </w:r>
      <w:r w:rsidR="007931DA">
        <w:rPr>
          <w:noProof/>
        </w:rPr>
        <w:fldChar w:fldCharType="end"/>
      </w:r>
    </w:p>
    <w:p w:rsidR="00230FD5" w:rsidRDefault="00230FD5">
      <w:pPr>
        <w:pStyle w:val="Verzeichnis2"/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3.2</w:t>
      </w:r>
      <w:r>
        <w:rPr>
          <w:rFonts w:asciiTheme="minorHAnsi" w:eastAsiaTheme="minorEastAsia" w:hAnsiTheme="minorHAnsi"/>
          <w:noProof/>
          <w:sz w:val="22"/>
          <w:lang w:eastAsia="de-CH"/>
        </w:rPr>
        <w:tab/>
      </w:r>
      <w:r>
        <w:rPr>
          <w:noProof/>
        </w:rPr>
        <w:t>Spiel</w:t>
      </w:r>
      <w:r>
        <w:rPr>
          <w:noProof/>
        </w:rPr>
        <w:tab/>
      </w:r>
      <w:r w:rsidR="007931DA">
        <w:rPr>
          <w:noProof/>
        </w:rPr>
        <w:fldChar w:fldCharType="begin"/>
      </w:r>
      <w:r>
        <w:rPr>
          <w:noProof/>
        </w:rPr>
        <w:instrText xml:space="preserve"> PAGEREF _Toc326304818 \h </w:instrText>
      </w:r>
      <w:r w:rsidR="007931DA">
        <w:rPr>
          <w:noProof/>
        </w:rPr>
      </w:r>
      <w:r w:rsidR="007931DA">
        <w:rPr>
          <w:noProof/>
        </w:rPr>
        <w:fldChar w:fldCharType="separate"/>
      </w:r>
      <w:r>
        <w:rPr>
          <w:noProof/>
        </w:rPr>
        <w:t>3-3</w:t>
      </w:r>
      <w:r w:rsidR="007931DA">
        <w:rPr>
          <w:noProof/>
        </w:rPr>
        <w:fldChar w:fldCharType="end"/>
      </w:r>
    </w:p>
    <w:p w:rsidR="00230FD5" w:rsidRDefault="00230FD5">
      <w:pPr>
        <w:pStyle w:val="Verzeichnis2"/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3.3</w:t>
      </w:r>
      <w:r>
        <w:rPr>
          <w:rFonts w:asciiTheme="minorHAnsi" w:eastAsiaTheme="minorEastAsia" w:hAnsiTheme="minorHAnsi"/>
          <w:noProof/>
          <w:sz w:val="22"/>
          <w:lang w:eastAsia="de-CH"/>
        </w:rPr>
        <w:tab/>
      </w:r>
      <w:r>
        <w:rPr>
          <w:noProof/>
        </w:rPr>
        <w:t>Logik</w:t>
      </w:r>
      <w:r>
        <w:rPr>
          <w:noProof/>
        </w:rPr>
        <w:tab/>
      </w:r>
      <w:r w:rsidR="007931DA">
        <w:rPr>
          <w:noProof/>
        </w:rPr>
        <w:fldChar w:fldCharType="begin"/>
      </w:r>
      <w:r>
        <w:rPr>
          <w:noProof/>
        </w:rPr>
        <w:instrText xml:space="preserve"> PAGEREF _Toc326304819 \h </w:instrText>
      </w:r>
      <w:r w:rsidR="007931DA">
        <w:rPr>
          <w:noProof/>
        </w:rPr>
      </w:r>
      <w:r w:rsidR="007931DA">
        <w:rPr>
          <w:noProof/>
        </w:rPr>
        <w:fldChar w:fldCharType="separate"/>
      </w:r>
      <w:r>
        <w:rPr>
          <w:noProof/>
        </w:rPr>
        <w:t>3-3</w:t>
      </w:r>
      <w:r w:rsidR="007931DA">
        <w:rPr>
          <w:noProof/>
        </w:rPr>
        <w:fldChar w:fldCharType="end"/>
      </w:r>
    </w:p>
    <w:p w:rsidR="00230FD5" w:rsidRDefault="00230FD5">
      <w:pPr>
        <w:pStyle w:val="Verzeichnis2"/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3.4</w:t>
      </w:r>
      <w:r>
        <w:rPr>
          <w:rFonts w:asciiTheme="minorHAnsi" w:eastAsiaTheme="minorEastAsia" w:hAnsiTheme="minorHAnsi"/>
          <w:noProof/>
          <w:sz w:val="22"/>
          <w:lang w:eastAsia="de-CH"/>
        </w:rPr>
        <w:tab/>
      </w:r>
      <w:r>
        <w:rPr>
          <w:noProof/>
        </w:rPr>
        <w:t>Grafik</w:t>
      </w:r>
      <w:r>
        <w:rPr>
          <w:noProof/>
        </w:rPr>
        <w:tab/>
      </w:r>
      <w:r w:rsidR="007931DA">
        <w:rPr>
          <w:noProof/>
        </w:rPr>
        <w:fldChar w:fldCharType="begin"/>
      </w:r>
      <w:r>
        <w:rPr>
          <w:noProof/>
        </w:rPr>
        <w:instrText xml:space="preserve"> PAGEREF _Toc326304820 \h </w:instrText>
      </w:r>
      <w:r w:rsidR="007931DA">
        <w:rPr>
          <w:noProof/>
        </w:rPr>
      </w:r>
      <w:r w:rsidR="007931DA">
        <w:rPr>
          <w:noProof/>
        </w:rPr>
        <w:fldChar w:fldCharType="separate"/>
      </w:r>
      <w:r>
        <w:rPr>
          <w:noProof/>
        </w:rPr>
        <w:t>3-3</w:t>
      </w:r>
      <w:r w:rsidR="007931DA">
        <w:rPr>
          <w:noProof/>
        </w:rPr>
        <w:fldChar w:fldCharType="end"/>
      </w:r>
    </w:p>
    <w:p w:rsidR="00230FD5" w:rsidRDefault="00230FD5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4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Testvorgehen</w:t>
      </w:r>
      <w:r>
        <w:rPr>
          <w:noProof/>
        </w:rPr>
        <w:tab/>
      </w:r>
      <w:r w:rsidR="007931DA">
        <w:rPr>
          <w:noProof/>
        </w:rPr>
        <w:fldChar w:fldCharType="begin"/>
      </w:r>
      <w:r>
        <w:rPr>
          <w:noProof/>
        </w:rPr>
        <w:instrText xml:space="preserve"> PAGEREF _Toc326304821 \h </w:instrText>
      </w:r>
      <w:r w:rsidR="007931DA">
        <w:rPr>
          <w:noProof/>
        </w:rPr>
      </w:r>
      <w:r w:rsidR="007931DA">
        <w:rPr>
          <w:noProof/>
        </w:rPr>
        <w:fldChar w:fldCharType="separate"/>
      </w:r>
      <w:r>
        <w:rPr>
          <w:noProof/>
        </w:rPr>
        <w:t>4-4</w:t>
      </w:r>
      <w:r w:rsidR="007931DA">
        <w:rPr>
          <w:noProof/>
        </w:rPr>
        <w:fldChar w:fldCharType="end"/>
      </w:r>
    </w:p>
    <w:p w:rsidR="00230FD5" w:rsidRDefault="00230FD5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5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Verbesserungen/Zukunft oder so…</w:t>
      </w:r>
      <w:r>
        <w:rPr>
          <w:noProof/>
        </w:rPr>
        <w:tab/>
      </w:r>
      <w:r w:rsidR="007931DA">
        <w:rPr>
          <w:noProof/>
        </w:rPr>
        <w:fldChar w:fldCharType="begin"/>
      </w:r>
      <w:r>
        <w:rPr>
          <w:noProof/>
        </w:rPr>
        <w:instrText xml:space="preserve"> PAGEREF _Toc326304822 \h </w:instrText>
      </w:r>
      <w:r w:rsidR="007931DA">
        <w:rPr>
          <w:noProof/>
        </w:rPr>
      </w:r>
      <w:r w:rsidR="007931DA">
        <w:rPr>
          <w:noProof/>
        </w:rPr>
        <w:fldChar w:fldCharType="separate"/>
      </w:r>
      <w:r>
        <w:rPr>
          <w:noProof/>
        </w:rPr>
        <w:t>5-5</w:t>
      </w:r>
      <w:r w:rsidR="007931DA">
        <w:rPr>
          <w:noProof/>
        </w:rPr>
        <w:fldChar w:fldCharType="end"/>
      </w:r>
    </w:p>
    <w:p w:rsidR="00230FD5" w:rsidRDefault="00230FD5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6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Dokumentationsvorgehen</w:t>
      </w:r>
      <w:r>
        <w:rPr>
          <w:noProof/>
        </w:rPr>
        <w:tab/>
      </w:r>
      <w:r w:rsidR="007931DA">
        <w:rPr>
          <w:noProof/>
        </w:rPr>
        <w:fldChar w:fldCharType="begin"/>
      </w:r>
      <w:r>
        <w:rPr>
          <w:noProof/>
        </w:rPr>
        <w:instrText xml:space="preserve"> PAGEREF _Toc326304823 \h </w:instrText>
      </w:r>
      <w:r w:rsidR="007931DA">
        <w:rPr>
          <w:noProof/>
        </w:rPr>
      </w:r>
      <w:r w:rsidR="007931DA">
        <w:rPr>
          <w:noProof/>
        </w:rPr>
        <w:fldChar w:fldCharType="separate"/>
      </w:r>
      <w:r>
        <w:rPr>
          <w:noProof/>
        </w:rPr>
        <w:t>6-6</w:t>
      </w:r>
      <w:r w:rsidR="007931DA">
        <w:rPr>
          <w:noProof/>
        </w:rPr>
        <w:fldChar w:fldCharType="end"/>
      </w:r>
    </w:p>
    <w:p w:rsidR="00230FD5" w:rsidRDefault="00230FD5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7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Spielanleitung</w:t>
      </w:r>
      <w:r>
        <w:rPr>
          <w:noProof/>
        </w:rPr>
        <w:tab/>
      </w:r>
      <w:r w:rsidR="007931DA">
        <w:rPr>
          <w:noProof/>
        </w:rPr>
        <w:fldChar w:fldCharType="begin"/>
      </w:r>
      <w:r>
        <w:rPr>
          <w:noProof/>
        </w:rPr>
        <w:instrText xml:space="preserve"> PAGEREF _Toc326304824 \h </w:instrText>
      </w:r>
      <w:r w:rsidR="007931DA">
        <w:rPr>
          <w:noProof/>
        </w:rPr>
      </w:r>
      <w:r w:rsidR="007931DA">
        <w:rPr>
          <w:noProof/>
        </w:rPr>
        <w:fldChar w:fldCharType="separate"/>
      </w:r>
      <w:r>
        <w:rPr>
          <w:noProof/>
        </w:rPr>
        <w:t>7-7</w:t>
      </w:r>
      <w:r w:rsidR="007931DA">
        <w:rPr>
          <w:noProof/>
        </w:rPr>
        <w:fldChar w:fldCharType="end"/>
      </w:r>
    </w:p>
    <w:p w:rsidR="00230FD5" w:rsidRDefault="00230FD5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8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Schlusswort</w:t>
      </w:r>
      <w:r>
        <w:rPr>
          <w:noProof/>
        </w:rPr>
        <w:tab/>
      </w:r>
      <w:r w:rsidR="007931DA">
        <w:rPr>
          <w:noProof/>
        </w:rPr>
        <w:fldChar w:fldCharType="begin"/>
      </w:r>
      <w:r>
        <w:rPr>
          <w:noProof/>
        </w:rPr>
        <w:instrText xml:space="preserve"> PAGEREF _Toc326304825 \h </w:instrText>
      </w:r>
      <w:r w:rsidR="007931DA">
        <w:rPr>
          <w:noProof/>
        </w:rPr>
      </w:r>
      <w:r w:rsidR="007931DA">
        <w:rPr>
          <w:noProof/>
        </w:rPr>
        <w:fldChar w:fldCharType="separate"/>
      </w:r>
      <w:r>
        <w:rPr>
          <w:noProof/>
        </w:rPr>
        <w:t>8-8</w:t>
      </w:r>
      <w:r w:rsidR="007931DA">
        <w:rPr>
          <w:noProof/>
        </w:rPr>
        <w:fldChar w:fldCharType="end"/>
      </w:r>
    </w:p>
    <w:p w:rsidR="00230FD5" w:rsidRDefault="00230FD5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Anhang</w:t>
      </w:r>
      <w:r>
        <w:rPr>
          <w:noProof/>
        </w:rPr>
        <w:tab/>
      </w:r>
      <w:r w:rsidR="007931DA">
        <w:rPr>
          <w:noProof/>
        </w:rPr>
        <w:fldChar w:fldCharType="begin"/>
      </w:r>
      <w:r>
        <w:rPr>
          <w:noProof/>
        </w:rPr>
        <w:instrText xml:space="preserve"> PAGEREF _Toc326304826 \h </w:instrText>
      </w:r>
      <w:r w:rsidR="007931DA">
        <w:rPr>
          <w:noProof/>
        </w:rPr>
      </w:r>
      <w:r w:rsidR="007931DA">
        <w:rPr>
          <w:noProof/>
        </w:rPr>
        <w:fldChar w:fldCharType="separate"/>
      </w:r>
      <w:r>
        <w:rPr>
          <w:noProof/>
        </w:rPr>
        <w:t>8-9</w:t>
      </w:r>
      <w:r w:rsidR="007931DA">
        <w:rPr>
          <w:noProof/>
        </w:rPr>
        <w:fldChar w:fldCharType="end"/>
      </w:r>
    </w:p>
    <w:p w:rsidR="00910194" w:rsidRPr="00603701" w:rsidRDefault="007931DA" w:rsidP="00B6011A">
      <w:pPr>
        <w:sectPr w:rsidR="00910194" w:rsidRPr="00603701" w:rsidSect="00603701">
          <w:headerReference w:type="even" r:id="rId19"/>
          <w:headerReference w:type="first" r:id="rId20"/>
          <w:pgSz w:w="11906" w:h="16838"/>
          <w:pgMar w:top="1669" w:right="1133" w:bottom="1276" w:left="1417" w:header="708" w:footer="708" w:gutter="0"/>
          <w:pgNumType w:fmt="upperRoman" w:start="1"/>
          <w:cols w:space="708"/>
          <w:docGrid w:linePitch="360"/>
        </w:sectPr>
      </w:pPr>
      <w:r>
        <w:rPr>
          <w:sz w:val="26"/>
        </w:rPr>
        <w:fldChar w:fldCharType="end"/>
      </w:r>
    </w:p>
    <w:p w:rsidR="002530E5" w:rsidRDefault="0095341A" w:rsidP="001F180A">
      <w:pPr>
        <w:pStyle w:val="berschrift1"/>
      </w:pPr>
      <w:bookmarkStart w:id="0" w:name="_Toc323386627"/>
      <w:bookmarkStart w:id="1" w:name="_Toc323387046"/>
      <w:bookmarkStart w:id="2" w:name="_Ref323469823"/>
      <w:bookmarkStart w:id="3" w:name="_Toc323474566"/>
      <w:bookmarkStart w:id="4" w:name="_Toc323474727"/>
      <w:bookmarkStart w:id="5" w:name="_Toc323756481"/>
      <w:bookmarkStart w:id="6" w:name="_Toc326304814"/>
      <w:r w:rsidRPr="001F180A">
        <w:lastRenderedPageBreak/>
        <w:t>Einleitung</w:t>
      </w:r>
      <w:bookmarkEnd w:id="0"/>
      <w:bookmarkEnd w:id="1"/>
      <w:bookmarkEnd w:id="2"/>
      <w:bookmarkEnd w:id="3"/>
      <w:bookmarkEnd w:id="4"/>
      <w:bookmarkEnd w:id="5"/>
      <w:bookmarkEnd w:id="6"/>
    </w:p>
    <w:p w:rsidR="00D247C0" w:rsidRDefault="00E502F3" w:rsidP="00D247C0">
      <w:r>
        <w:t>Infoprojekt…</w:t>
      </w:r>
    </w:p>
    <w:p w:rsidR="006E0926" w:rsidRDefault="006E0926" w:rsidP="00D247C0">
      <w:r>
        <w:t xml:space="preserve">Die Idee LaserChess </w:t>
      </w:r>
      <w:r w:rsidR="00E502F3">
        <w:t>entstand ursprünglich von dem Brettspiel KETH 2.0 (Abbildung 1). Wir haben aber lediglich das Spielprinzip übernommen. Die Regeln, sowie Grundaufstellungen und Figuren passten wir unseren Bedürfnissen an.</w:t>
      </w:r>
    </w:p>
    <w:p w:rsidR="00E502F3" w:rsidRDefault="00E502F3" w:rsidP="00D247C0">
      <w:r>
        <w:t>In dieser Dokumentation gehen wir näher auf die Entwicklung von LaserChess ein. Wir betrachten die einzelnen Planungs</w:t>
      </w:r>
      <w:r w:rsidR="005F5143">
        <w:t>-und Realisations</w:t>
      </w:r>
      <w:r>
        <w:t>schritte</w:t>
      </w:r>
      <w:r w:rsidR="005F5143">
        <w:t>, sowie</w:t>
      </w:r>
      <w:r>
        <w:t xml:space="preserve"> </w:t>
      </w:r>
      <w:r w:rsidR="005F5143">
        <w:t xml:space="preserve">die </w:t>
      </w:r>
      <w:r>
        <w:t>Resultate</w:t>
      </w:r>
      <w:r w:rsidR="005F5143">
        <w:t>.</w:t>
      </w:r>
    </w:p>
    <w:p w:rsidR="005F5143" w:rsidRPr="00D247C0" w:rsidRDefault="005F5143" w:rsidP="00D247C0"/>
    <w:p w:rsidR="005F5143" w:rsidRDefault="005F5143" w:rsidP="005F5143">
      <w:pPr>
        <w:spacing w:after="200" w:line="276" w:lineRule="auto"/>
        <w:jc w:val="center"/>
      </w:pPr>
      <w:bookmarkStart w:id="7" w:name="_Toc323756496"/>
      <w:r>
        <w:rPr>
          <w:noProof/>
          <w:lang w:eastAsia="de-CH"/>
        </w:rPr>
        <w:drawing>
          <wp:inline distT="0" distB="0" distL="0" distR="0">
            <wp:extent cx="4164941" cy="294322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41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AF5" w:rsidRDefault="005F5143" w:rsidP="005F5143">
      <w:pPr>
        <w:spacing w:after="200" w:line="276" w:lineRule="auto"/>
        <w:jc w:val="center"/>
      </w:pPr>
      <w:r>
        <w:t>Abbildung 1: KETH 2.0</w:t>
      </w:r>
    </w:p>
    <w:p w:rsidR="00D247C0" w:rsidRDefault="00D247C0" w:rsidP="005F5143">
      <w:pPr>
        <w:spacing w:after="200" w:line="276" w:lineRule="auto"/>
        <w:jc w:val="center"/>
        <w:rPr>
          <w:rFonts w:eastAsiaTheme="majorEastAsia" w:cstheme="majorBidi"/>
          <w:b/>
          <w:bCs/>
          <w:sz w:val="48"/>
          <w:szCs w:val="28"/>
        </w:rPr>
      </w:pPr>
      <w:r>
        <w:br w:type="page"/>
      </w:r>
    </w:p>
    <w:p w:rsidR="00E502F3" w:rsidRDefault="005F5143" w:rsidP="005F5143">
      <w:pPr>
        <w:pStyle w:val="berschrift1"/>
      </w:pPr>
      <w:bookmarkStart w:id="8" w:name="_Toc326304815"/>
      <w:r>
        <w:lastRenderedPageBreak/>
        <w:t>Planungsvorgehen</w:t>
      </w:r>
      <w:bookmarkEnd w:id="8"/>
    </w:p>
    <w:p w:rsidR="00D50AF5" w:rsidRDefault="005F5143" w:rsidP="00D50AF5">
      <w:r>
        <w:t>Als die Spielidee nach einer erstaunlich kurzen Suche gefunden war, und das Spielprinzip von KETH verinnerlicht wurde, machten wir uns als erstes ans Pflichtenheft (Anhang 1) ran.</w:t>
      </w:r>
      <w:r w:rsidR="00E97BB7">
        <w:t xml:space="preserve"> Im Pflic</w:t>
      </w:r>
      <w:r w:rsidR="00E97BB7">
        <w:t>h</w:t>
      </w:r>
      <w:r w:rsidR="00E97BB7">
        <w:t>tenheft definierten wir unsere Spielregeln, die Spielumgebung, der Spielablauf und der Grafiku</w:t>
      </w:r>
      <w:r w:rsidR="00E97BB7">
        <w:t>m</w:t>
      </w:r>
      <w:r w:rsidR="00E97BB7">
        <w:t xml:space="preserve">fang der Beta-Version. </w:t>
      </w:r>
      <w:r w:rsidR="00AF4DBB">
        <w:t xml:space="preserve">Mit diesem Pflichtenheft konnten wir eine ungefähre Zeitplanung </w:t>
      </w:r>
      <w:r w:rsidR="00897F3C">
        <w:t xml:space="preserve">(Anhang 2) </w:t>
      </w:r>
      <w:r w:rsidR="00AF4DBB">
        <w:t xml:space="preserve">erstellen. Dann folgte die erste Softwareanalyse. Um uns einen Überblick </w:t>
      </w:r>
      <w:r w:rsidR="003A221F">
        <w:t>über den Spieleablauf</w:t>
      </w:r>
      <w:r w:rsidR="00AF4DBB">
        <w:t xml:space="preserve"> zu schaffen, erstell</w:t>
      </w:r>
      <w:r w:rsidR="003A221F">
        <w:t>t</w:t>
      </w:r>
      <w:r w:rsidR="00AF4DBB">
        <w:t xml:space="preserve">en wir ein </w:t>
      </w:r>
      <w:proofErr w:type="spellStart"/>
      <w:r w:rsidR="00AF4DBB">
        <w:t>Flowchart</w:t>
      </w:r>
      <w:proofErr w:type="spellEnd"/>
      <w:r w:rsidR="00897F3C">
        <w:t xml:space="preserve"> (</w:t>
      </w:r>
      <w:r w:rsidR="00C00E21">
        <w:t>Abbildung 2</w:t>
      </w:r>
      <w:r w:rsidR="00897F3C">
        <w:t>)</w:t>
      </w:r>
      <w:r w:rsidR="00AF4DBB">
        <w:t xml:space="preserve">. Aus diesem eine Grobe Modulaufteilung und zwar in: Grafik, Spiel, Logik und </w:t>
      </w:r>
      <w:proofErr w:type="spellStart"/>
      <w:r w:rsidR="00AF4DBB">
        <w:t>main</w:t>
      </w:r>
      <w:proofErr w:type="spellEnd"/>
      <w:r w:rsidR="00AF4DBB">
        <w:t xml:space="preserve"> (LaserChess).</w:t>
      </w:r>
      <w:r w:rsidR="00D50AF5">
        <w:t xml:space="preserve"> Um die Module dann in seine Funktionen au</w:t>
      </w:r>
      <w:r w:rsidR="00D50AF5">
        <w:t>f</w:t>
      </w:r>
      <w:r w:rsidR="00D50AF5">
        <w:t>zuspalten und diese unter uns aufzuteilen, verwendeten wir das Prinzip mit den CRC</w:t>
      </w:r>
      <w:r w:rsidR="00897F3C">
        <w:t xml:space="preserve"> </w:t>
      </w:r>
      <w:r w:rsidR="003A221F">
        <w:t xml:space="preserve">und erstellten daraus ein ‘Structured Designe‘ </w:t>
      </w:r>
      <w:r w:rsidR="00897F3C">
        <w:t xml:space="preserve">(Anhang </w:t>
      </w:r>
      <w:r w:rsidR="00C00E21">
        <w:t>3</w:t>
      </w:r>
      <w:r w:rsidR="00897F3C">
        <w:t>)</w:t>
      </w:r>
      <w:r w:rsidR="00D50AF5">
        <w:t>. Wider Erwarten, funktionierte das Prinzip ausserg</w:t>
      </w:r>
      <w:r w:rsidR="00D50AF5">
        <w:t>e</w:t>
      </w:r>
      <w:r w:rsidR="00D50AF5">
        <w:t>wöhnlich gut. Innerhalb von 1 oder 2 Lektionen hatte jeder von uns mehrere Kärtchen mit schnit</w:t>
      </w:r>
      <w:r w:rsidR="00D50AF5">
        <w:t>t</w:t>
      </w:r>
      <w:r w:rsidR="00D50AF5">
        <w:t>stellendefinie</w:t>
      </w:r>
      <w:r w:rsidR="00D50AF5">
        <w:t>r</w:t>
      </w:r>
      <w:r w:rsidR="00D50AF5">
        <w:t>ten Funktionen in den Händen, welche man individuell bearbeiten konnte.</w:t>
      </w:r>
      <w:r w:rsidR="00AF4DBB">
        <w:t xml:space="preserve"> </w:t>
      </w:r>
      <w:r w:rsidR="00897F3C">
        <w:t>Als unser Spiel mit der Planung erstmals vorstellbar wurde, bemerkten wir auch diverse Kleinigkeiten, welche wir im Pflic</w:t>
      </w:r>
      <w:r w:rsidR="00897F3C">
        <w:t>h</w:t>
      </w:r>
      <w:r w:rsidR="00897F3C">
        <w:t xml:space="preserve">tenheft ergänzen mussten. </w:t>
      </w:r>
      <w:r w:rsidR="00E97BB7">
        <w:t>Etwas verspätet</w:t>
      </w:r>
      <w:r w:rsidR="00AF4DBB">
        <w:t>, aber zum Glück nicht vergessen,</w:t>
      </w:r>
      <w:r w:rsidR="00E97BB7">
        <w:t xml:space="preserve"> haben wir </w:t>
      </w:r>
      <w:r w:rsidR="00AF4DBB">
        <w:t xml:space="preserve">dann </w:t>
      </w:r>
      <w:r w:rsidR="00E97BB7">
        <w:t>d</w:t>
      </w:r>
      <w:r w:rsidR="003A221F">
        <w:t>ie</w:t>
      </w:r>
      <w:r w:rsidR="00E97BB7">
        <w:t xml:space="preserve"> </w:t>
      </w:r>
      <w:proofErr w:type="spellStart"/>
      <w:r w:rsidR="00E97BB7">
        <w:t>Styl</w:t>
      </w:r>
      <w:r w:rsidR="00E97BB7">
        <w:t>e</w:t>
      </w:r>
      <w:r w:rsidR="00E97BB7">
        <w:t>guideline</w:t>
      </w:r>
      <w:proofErr w:type="spellEnd"/>
      <w:r w:rsidR="00897F3C">
        <w:t xml:space="preserve"> (Anhang </w:t>
      </w:r>
      <w:r w:rsidR="00C00E21">
        <w:t>4</w:t>
      </w:r>
      <w:r w:rsidR="00897F3C">
        <w:t>)</w:t>
      </w:r>
      <w:r w:rsidR="00AF4DBB">
        <w:t xml:space="preserve"> definiert.</w:t>
      </w:r>
    </w:p>
    <w:p w:rsidR="00D50AF5" w:rsidRDefault="003A221F" w:rsidP="00C00E21">
      <w:pPr>
        <w:jc w:val="center"/>
      </w:pPr>
      <w:r>
        <w:object w:dxaOrig="12353" w:dyaOrig="95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75pt;height:381pt" o:ole="">
            <v:imagedata r:id="rId22" o:title=""/>
          </v:shape>
          <o:OLEObject Type="Embed" ProgID="Visio.Drawing.11" ShapeID="_x0000_i1025" DrawAspect="Content" ObjectID="_1401264303" r:id="rId23"/>
        </w:object>
      </w:r>
      <w:r w:rsidR="00C00E21">
        <w:t xml:space="preserve">Abbildung 2: </w:t>
      </w:r>
      <w:proofErr w:type="spellStart"/>
      <w:r w:rsidR="00C00E21">
        <w:t>Flowchart</w:t>
      </w:r>
      <w:proofErr w:type="spellEnd"/>
    </w:p>
    <w:p w:rsidR="00D50AF5" w:rsidRDefault="00D50AF5" w:rsidP="00D50AF5">
      <w:pPr>
        <w:pStyle w:val="berschrift1"/>
      </w:pPr>
      <w:bookmarkStart w:id="9" w:name="_Toc326304816"/>
      <w:r>
        <w:lastRenderedPageBreak/>
        <w:t>Realisation</w:t>
      </w:r>
      <w:bookmarkEnd w:id="9"/>
    </w:p>
    <w:p w:rsidR="00897F3C" w:rsidRDefault="00897F3C" w:rsidP="00897F3C">
      <w:proofErr w:type="spellStart"/>
      <w:r>
        <w:t>Gitbash</w:t>
      </w:r>
      <w:proofErr w:type="spellEnd"/>
      <w:r>
        <w:t xml:space="preserve"> und </w:t>
      </w:r>
      <w:r w:rsidR="00230FD5">
        <w:t>Erklärung komplizierter Funktionen?</w:t>
      </w:r>
      <w:r>
        <w:t>…</w:t>
      </w:r>
    </w:p>
    <w:p w:rsidR="00897F3C" w:rsidRDefault="00897F3C" w:rsidP="00897F3C"/>
    <w:p w:rsidR="00897F3C" w:rsidRDefault="00651B55" w:rsidP="00897F3C">
      <w:pPr>
        <w:pStyle w:val="berschrift2"/>
      </w:pPr>
      <w:bookmarkStart w:id="10" w:name="_Toc326304817"/>
      <w:r>
        <w:t>Main</w:t>
      </w:r>
      <w:bookmarkEnd w:id="10"/>
    </w:p>
    <w:p w:rsidR="00651B55" w:rsidRDefault="00651B55" w:rsidP="00651B55"/>
    <w:p w:rsidR="00651B55" w:rsidRDefault="00651B55" w:rsidP="00651B55">
      <w:pPr>
        <w:pStyle w:val="berschrift2"/>
      </w:pPr>
      <w:bookmarkStart w:id="11" w:name="_Toc326304818"/>
      <w:r>
        <w:t>Spiel</w:t>
      </w:r>
      <w:bookmarkEnd w:id="11"/>
    </w:p>
    <w:p w:rsidR="00651B55" w:rsidRDefault="00651B55" w:rsidP="00651B55"/>
    <w:p w:rsidR="00651B55" w:rsidRDefault="00651B55" w:rsidP="00651B55">
      <w:pPr>
        <w:pStyle w:val="berschrift2"/>
      </w:pPr>
      <w:bookmarkStart w:id="12" w:name="_Toc326304819"/>
      <w:r>
        <w:t>Logik</w:t>
      </w:r>
      <w:bookmarkEnd w:id="12"/>
    </w:p>
    <w:p w:rsidR="00651B55" w:rsidRDefault="00651B55" w:rsidP="00651B55">
      <w:pPr>
        <w:pStyle w:val="berschrift2"/>
      </w:pPr>
      <w:bookmarkStart w:id="13" w:name="_Toc326304820"/>
      <w:r>
        <w:t>Grafik</w:t>
      </w:r>
      <w:bookmarkEnd w:id="13"/>
    </w:p>
    <w:p w:rsidR="00651B55" w:rsidRDefault="005D6AEC" w:rsidP="00651B55">
      <w:r>
        <w:t>Im Grafikmodul werden hauptsächlich alle Grafischen Elemente gezeichnet oder eingefügt (</w:t>
      </w:r>
      <w:proofErr w:type="spellStart"/>
      <w:r>
        <w:t>draw_playground</w:t>
      </w:r>
      <w:proofErr w:type="spellEnd"/>
      <w:r>
        <w:t xml:space="preserve">, </w:t>
      </w:r>
      <w:proofErr w:type="spellStart"/>
      <w:r>
        <w:t>draw_figure</w:t>
      </w:r>
      <w:proofErr w:type="spellEnd"/>
      <w:r>
        <w:t xml:space="preserve">, </w:t>
      </w:r>
      <w:proofErr w:type="spellStart"/>
      <w:r>
        <w:t>usw</w:t>
      </w:r>
      <w:proofErr w:type="spellEnd"/>
      <w:r>
        <w:t>…). Aber auch diverse Umrechnungen, welche auch andere Module benutzen wie z.B. die Umrechnung der Pixel auf unsere definierte</w:t>
      </w:r>
      <w:r w:rsidR="008B6BEF">
        <w:t>n</w:t>
      </w:r>
      <w:r>
        <w:t xml:space="preserve"> Spielfelder (</w:t>
      </w:r>
      <w:proofErr w:type="spellStart"/>
      <w:r>
        <w:t>p</w:t>
      </w:r>
      <w:r>
        <w:t>i</w:t>
      </w:r>
      <w:r>
        <w:t>xel_to_map</w:t>
      </w:r>
      <w:proofErr w:type="spellEnd"/>
      <w:r>
        <w:t>) und umgekehrt (</w:t>
      </w:r>
      <w:proofErr w:type="spellStart"/>
      <w:r>
        <w:t>map_to_pixel</w:t>
      </w:r>
      <w:proofErr w:type="spellEnd"/>
      <w:r>
        <w:t xml:space="preserve">), </w:t>
      </w:r>
      <w:r w:rsidR="008B6BEF">
        <w:t>o</w:t>
      </w:r>
      <w:r>
        <w:t>der die Initialisierung aller Bilder.</w:t>
      </w:r>
    </w:p>
    <w:p w:rsidR="00E502F3" w:rsidRDefault="00E502F3">
      <w:pPr>
        <w:spacing w:after="200" w:line="276" w:lineRule="auto"/>
        <w:jc w:val="left"/>
        <w:rPr>
          <w:rFonts w:eastAsiaTheme="majorEastAsia" w:cstheme="majorBidi"/>
          <w:b/>
          <w:bCs/>
          <w:sz w:val="48"/>
          <w:szCs w:val="28"/>
        </w:rPr>
      </w:pPr>
    </w:p>
    <w:p w:rsidR="00D247C0" w:rsidRDefault="00651B55" w:rsidP="0015137B">
      <w:pPr>
        <w:pStyle w:val="berschrift1"/>
      </w:pPr>
      <w:bookmarkStart w:id="14" w:name="_Toc326304821"/>
      <w:r>
        <w:lastRenderedPageBreak/>
        <w:t>Testvorgehen</w:t>
      </w:r>
      <w:bookmarkEnd w:id="14"/>
    </w:p>
    <w:p w:rsidR="00651B55" w:rsidRPr="00651B55" w:rsidRDefault="00651B55" w:rsidP="00651B55"/>
    <w:p w:rsidR="00D247C0" w:rsidRDefault="0001709A" w:rsidP="0001709A">
      <w:pPr>
        <w:pStyle w:val="berschrift1"/>
      </w:pPr>
      <w:bookmarkStart w:id="15" w:name="_Toc326304822"/>
      <w:r>
        <w:lastRenderedPageBreak/>
        <w:t>Verbesserungen/Zukunft oder so…</w:t>
      </w:r>
      <w:bookmarkEnd w:id="15"/>
    </w:p>
    <w:p w:rsidR="00D247C0" w:rsidRDefault="00651B55" w:rsidP="00651B55">
      <w:pPr>
        <w:pStyle w:val="berschrift1"/>
      </w:pPr>
      <w:bookmarkStart w:id="16" w:name="_Toc326304823"/>
      <w:r>
        <w:lastRenderedPageBreak/>
        <w:t>Dokumentationsvorgehen</w:t>
      </w:r>
      <w:bookmarkEnd w:id="16"/>
    </w:p>
    <w:p w:rsidR="00CD62D5" w:rsidRDefault="00CD62D5" w:rsidP="002B5D7C">
      <w:r>
        <w:t>Arbeitsjournal:</w:t>
      </w:r>
    </w:p>
    <w:p w:rsidR="002B5D7C" w:rsidRDefault="002B5D7C" w:rsidP="002B5D7C">
      <w:r>
        <w:t>Im Allgemeinen versuchten wir ein Arbeitsjournal mit den Täglichen Entscheidungen zu führen. Da wir aber vorwiegend individuell bei uns Zuhause arbeiteten, war es schnell vergessen. Wir b</w:t>
      </w:r>
      <w:r>
        <w:t>e</w:t>
      </w:r>
      <w:r>
        <w:t>schlossen daher, einfach den Verlauf unser</w:t>
      </w:r>
      <w:r w:rsidR="003A221F">
        <w:t xml:space="preserve">er </w:t>
      </w:r>
      <w:proofErr w:type="spellStart"/>
      <w:r w:rsidR="003A221F">
        <w:t>commits</w:t>
      </w:r>
      <w:proofErr w:type="spellEnd"/>
      <w:r w:rsidR="003A221F">
        <w:t xml:space="preserve"> von </w:t>
      </w:r>
      <w:proofErr w:type="spellStart"/>
      <w:r w:rsidR="003A221F">
        <w:t>Gitbash</w:t>
      </w:r>
      <w:proofErr w:type="spellEnd"/>
      <w:r w:rsidR="003A221F">
        <w:t xml:space="preserve"> zusammen</w:t>
      </w:r>
      <w:r>
        <w:t>zufassen. So gara</w:t>
      </w:r>
      <w:r>
        <w:t>n</w:t>
      </w:r>
      <w:r>
        <w:t>tieren wir auch, dass nichts vergessen wurde.</w:t>
      </w:r>
    </w:p>
    <w:p w:rsidR="00CD62D5" w:rsidRDefault="00CD62D5" w:rsidP="002B5D7C"/>
    <w:p w:rsidR="002B5D7C" w:rsidRDefault="00CD62D5" w:rsidP="002B5D7C">
      <w:r>
        <w:t>Zeitplan:</w:t>
      </w:r>
    </w:p>
    <w:p w:rsidR="00CD62D5" w:rsidRDefault="00492107" w:rsidP="002B5D7C">
      <w:r>
        <w:t>Der nach dem Pflichtenheft erstellte Zeitplan wurde Wöchentlich (jeden Freitag) während der Pr</w:t>
      </w:r>
      <w:r>
        <w:t>o</w:t>
      </w:r>
      <w:r>
        <w:t>jektphase kontinuierlich mit dem am Anfang eingeplanten Soll-Wert verglichen.</w:t>
      </w:r>
      <w:bookmarkStart w:id="17" w:name="_GoBack"/>
      <w:bookmarkEnd w:id="17"/>
    </w:p>
    <w:p w:rsidR="00230FD5" w:rsidRPr="002B5D7C" w:rsidRDefault="00230FD5" w:rsidP="00230FD5">
      <w:pPr>
        <w:pStyle w:val="berschrift1"/>
      </w:pPr>
      <w:bookmarkStart w:id="18" w:name="_Toc326304824"/>
      <w:r>
        <w:lastRenderedPageBreak/>
        <w:t>Spielanleitung</w:t>
      </w:r>
      <w:bookmarkEnd w:id="18"/>
    </w:p>
    <w:p w:rsidR="006522A5" w:rsidRDefault="006522A5" w:rsidP="0015137B">
      <w:pPr>
        <w:pStyle w:val="berschrift1"/>
      </w:pPr>
      <w:bookmarkStart w:id="19" w:name="_Toc326304825"/>
      <w:r>
        <w:lastRenderedPageBreak/>
        <w:t>Schlusswort</w:t>
      </w:r>
      <w:bookmarkEnd w:id="7"/>
      <w:bookmarkEnd w:id="19"/>
    </w:p>
    <w:p w:rsidR="00C9170F" w:rsidRDefault="002B5D7C" w:rsidP="006522A5">
      <w:r>
        <w:t xml:space="preserve">Dieses Informatikprojekt hat uns </w:t>
      </w:r>
      <w:r w:rsidR="0001709A">
        <w:t>im grossen und ganzen sehr Spass gemacht. Wir hätten nicht gedacht, dass es uns in diesem Ausmass okkupiert. Natürlich machte dann das Testen und D</w:t>
      </w:r>
      <w:r w:rsidR="0001709A">
        <w:t>o</w:t>
      </w:r>
      <w:r w:rsidR="0001709A">
        <w:t>kumentieren weniger Spass. Nichts desto trotz; war es eine gute Erfahrung. Vor allem in Bezug auf die Teamarbeit bei einer solch gr</w:t>
      </w:r>
      <w:r w:rsidR="000B051C">
        <w:t>o</w:t>
      </w:r>
      <w:r w:rsidR="0001709A">
        <w:t>ssen Arbeit.</w:t>
      </w:r>
    </w:p>
    <w:p w:rsidR="00D247C0" w:rsidRDefault="00D247C0" w:rsidP="006522A5"/>
    <w:p w:rsidR="00D247C0" w:rsidRPr="006522A5" w:rsidRDefault="0034521F" w:rsidP="006522A5">
      <w:proofErr w:type="spellStart"/>
      <w:r>
        <w:t>Blup</w:t>
      </w:r>
      <w:proofErr w:type="spellEnd"/>
      <w:r>
        <w:t>..</w:t>
      </w:r>
    </w:p>
    <w:p w:rsidR="003E1CFB" w:rsidRDefault="001E2E13" w:rsidP="003E3721">
      <w:pPr>
        <w:pStyle w:val="berschrift1"/>
        <w:numPr>
          <w:ilvl w:val="0"/>
          <w:numId w:val="0"/>
        </w:numPr>
        <w:ind w:left="567"/>
      </w:pPr>
      <w:bookmarkStart w:id="20" w:name="_Toc323386644"/>
      <w:bookmarkStart w:id="21" w:name="_Toc323387063"/>
      <w:bookmarkStart w:id="22" w:name="_Toc323756499"/>
      <w:bookmarkStart w:id="23" w:name="_Toc326304826"/>
      <w:r>
        <w:lastRenderedPageBreak/>
        <w:t>Anhang</w:t>
      </w:r>
      <w:bookmarkEnd w:id="20"/>
      <w:bookmarkEnd w:id="21"/>
      <w:bookmarkEnd w:id="22"/>
      <w:bookmarkEnd w:id="23"/>
    </w:p>
    <w:p w:rsidR="00EE3FEB" w:rsidRDefault="00897F3C" w:rsidP="003E3721">
      <w:pPr>
        <w:pStyle w:val="Listenabsatz"/>
        <w:numPr>
          <w:ilvl w:val="0"/>
          <w:numId w:val="41"/>
        </w:numPr>
      </w:pPr>
      <w:r>
        <w:t>Zeitplanung</w:t>
      </w:r>
    </w:p>
    <w:p w:rsidR="003E3721" w:rsidRDefault="003E3721" w:rsidP="003E3721">
      <w:pPr>
        <w:pStyle w:val="Listenabsatz"/>
        <w:numPr>
          <w:ilvl w:val="0"/>
          <w:numId w:val="41"/>
        </w:numPr>
      </w:pPr>
      <w:r>
        <w:t>Laborjournal</w:t>
      </w:r>
    </w:p>
    <w:p w:rsidR="003A221F" w:rsidRDefault="003A221F" w:rsidP="003E3721">
      <w:pPr>
        <w:pStyle w:val="Listenabsatz"/>
        <w:numPr>
          <w:ilvl w:val="0"/>
          <w:numId w:val="41"/>
        </w:numPr>
      </w:pPr>
      <w:r>
        <w:t>Structured Designe</w:t>
      </w:r>
    </w:p>
    <w:p w:rsidR="003A221F" w:rsidRPr="00EE3FEB" w:rsidRDefault="003A221F" w:rsidP="003E3721">
      <w:pPr>
        <w:pStyle w:val="Listenabsatz"/>
        <w:numPr>
          <w:ilvl w:val="0"/>
          <w:numId w:val="41"/>
        </w:numPr>
      </w:pPr>
      <w:proofErr w:type="spellStart"/>
      <w:r>
        <w:t>Styl</w:t>
      </w:r>
      <w:r>
        <w:t>e</w:t>
      </w:r>
      <w:r>
        <w:t>guideline</w:t>
      </w:r>
      <w:proofErr w:type="spellEnd"/>
    </w:p>
    <w:sectPr w:rsidR="003A221F" w:rsidRPr="00EE3FEB" w:rsidSect="00452C81">
      <w:headerReference w:type="even" r:id="rId24"/>
      <w:headerReference w:type="default" r:id="rId25"/>
      <w:pgSz w:w="11906" w:h="16838"/>
      <w:pgMar w:top="1669" w:right="1133" w:bottom="1276" w:left="1417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736" w:rsidRDefault="00205736" w:rsidP="00A70844">
      <w:pPr>
        <w:spacing w:after="0" w:line="240" w:lineRule="auto"/>
      </w:pPr>
      <w:r>
        <w:separator/>
      </w:r>
    </w:p>
  </w:endnote>
  <w:endnote w:type="continuationSeparator" w:id="0">
    <w:p w:rsidR="00205736" w:rsidRDefault="00205736" w:rsidP="00A70844">
      <w:pPr>
        <w:spacing w:after="0" w:line="240" w:lineRule="auto"/>
      </w:pPr>
      <w:r>
        <w:continuationSeparator/>
      </w:r>
    </w:p>
  </w:endnote>
  <w:endnote w:type="continuationNotice" w:id="1">
    <w:p w:rsidR="00205736" w:rsidRDefault="002057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 LT 45 Light">
    <w:altName w:val="Cordia New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 LT 65 Medium">
    <w:altName w:val="Rockwell Extra Bold"/>
    <w:panose1 w:val="02000903040000020004"/>
    <w:charset w:val="00"/>
    <w:family w:val="auto"/>
    <w:pitch w:val="variable"/>
    <w:sig w:usb0="80000027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736" w:rsidRDefault="00205736" w:rsidP="00A70844">
      <w:pPr>
        <w:spacing w:after="0" w:line="240" w:lineRule="auto"/>
      </w:pPr>
      <w:r>
        <w:separator/>
      </w:r>
    </w:p>
  </w:footnote>
  <w:footnote w:type="continuationSeparator" w:id="0">
    <w:p w:rsidR="00205736" w:rsidRDefault="00205736" w:rsidP="00A70844">
      <w:pPr>
        <w:spacing w:after="0" w:line="240" w:lineRule="auto"/>
      </w:pPr>
      <w:r>
        <w:continuationSeparator/>
      </w:r>
    </w:p>
  </w:footnote>
  <w:footnote w:type="continuationNotice" w:id="1">
    <w:p w:rsidR="00205736" w:rsidRDefault="0020573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68F" w:rsidRPr="002530E5" w:rsidRDefault="0082468F" w:rsidP="008C16AC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  <w:r w:rsidR="007931DA">
      <w:fldChar w:fldCharType="begin"/>
    </w:r>
    <w:r>
      <w:instrText xml:space="preserve"> PAGE  \* ROMAN  \* MERGEFORMAT </w:instrText>
    </w:r>
    <w:r w:rsidR="007931DA">
      <w:fldChar w:fldCharType="separate"/>
    </w:r>
    <w:r w:rsidR="003A221F">
      <w:rPr>
        <w:noProof/>
      </w:rPr>
      <w:t>I</w:t>
    </w:r>
    <w:r w:rsidR="007931DA">
      <w:fldChar w:fldCharType="end"/>
    </w:r>
  </w:p>
  <w:p w:rsidR="0082468F" w:rsidRDefault="0082468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68F" w:rsidRDefault="0082468F">
    <w:pPr>
      <w:pStyle w:val="Kopfzeile"/>
    </w:pPr>
    <w:r>
      <w:rPr>
        <w:noProof/>
        <w:lang w:eastAsia="de-CH"/>
      </w:rPr>
      <w:drawing>
        <wp:inline distT="0" distB="0" distL="0" distR="0">
          <wp:extent cx="3298701" cy="371475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F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5375" cy="3722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68F" w:rsidRPr="002530E5" w:rsidRDefault="007931DA" w:rsidP="008C16AC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fldChar w:fldCharType="begin"/>
    </w:r>
    <w:r w:rsidR="0082468F">
      <w:instrText xml:space="preserve"> PAGE  \* ROMAN  \* MERGEFORMAT </w:instrText>
    </w:r>
    <w:r>
      <w:fldChar w:fldCharType="separate"/>
    </w:r>
    <w:r w:rsidR="003A221F">
      <w:rPr>
        <w:noProof/>
      </w:rPr>
      <w:t>II</w:t>
    </w:r>
    <w:r>
      <w:fldChar w:fldCharType="end"/>
    </w:r>
    <w:r w:rsidR="0082468F">
      <w:tab/>
    </w:r>
    <w:r w:rsidR="0082468F">
      <w:tab/>
    </w:r>
  </w:p>
  <w:p w:rsidR="0082468F" w:rsidRDefault="0082468F">
    <w:pPr>
      <w:pStyle w:val="Kopfzeil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68F" w:rsidRPr="002530E5" w:rsidRDefault="0082468F" w:rsidP="002530E5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</w:pPr>
    <w:r>
      <w:tab/>
    </w:r>
    <w:r>
      <w:tab/>
    </w:r>
    <w:r w:rsidR="007931DA">
      <w:fldChar w:fldCharType="begin"/>
    </w:r>
    <w:r>
      <w:instrText xml:space="preserve"> PAGE  \* ROMAN  \* MERGEFORMAT </w:instrText>
    </w:r>
    <w:r w:rsidR="007931DA">
      <w:fldChar w:fldCharType="separate"/>
    </w:r>
    <w:r>
      <w:rPr>
        <w:noProof/>
      </w:rPr>
      <w:t>I</w:t>
    </w:r>
    <w:r w:rsidR="007931DA"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AAD" w:rsidRPr="002530E5" w:rsidRDefault="00E96AAD" w:rsidP="00452C81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</w:p>
  <w:p w:rsidR="00E96AAD" w:rsidRDefault="00E96AAD">
    <w:pPr>
      <w:pStyle w:val="Kopfzeile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68F" w:rsidRPr="002530E5" w:rsidRDefault="0082468F" w:rsidP="001E2E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</w:p>
  <w:p w:rsidR="0082468F" w:rsidRDefault="0082468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BFD0F94"/>
    <w:multiLevelType w:val="multilevel"/>
    <w:tmpl w:val="0807001D"/>
    <w:styleLink w:val="Formatvorlage2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BA70143"/>
    <w:multiLevelType w:val="multilevel"/>
    <w:tmpl w:val="0807001D"/>
    <w:numStyleLink w:val="Formatvorlage2"/>
  </w:abstractNum>
  <w:abstractNum w:abstractNumId="3">
    <w:nsid w:val="1ECA5845"/>
    <w:multiLevelType w:val="hybridMultilevel"/>
    <w:tmpl w:val="3308275A"/>
    <w:lvl w:ilvl="0" w:tplc="5E5A24AC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182082"/>
    <w:multiLevelType w:val="hybridMultilevel"/>
    <w:tmpl w:val="D506038E"/>
    <w:lvl w:ilvl="0" w:tplc="F9ACF5B2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A21D50"/>
    <w:multiLevelType w:val="hybridMultilevel"/>
    <w:tmpl w:val="7414B28E"/>
    <w:lvl w:ilvl="0" w:tplc="75F80F62">
      <w:numFmt w:val="bullet"/>
      <w:lvlText w:val="-"/>
      <w:lvlJc w:val="left"/>
      <w:pPr>
        <w:ind w:left="720" w:hanging="360"/>
      </w:pPr>
      <w:rPr>
        <w:rFonts w:ascii="HelveticaNeue LT 45 Light" w:eastAsiaTheme="minorHAnsi" w:hAnsi="HelveticaNeue LT 45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877A3E"/>
    <w:multiLevelType w:val="hybridMultilevel"/>
    <w:tmpl w:val="BF78F260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2756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>
    <w:nsid w:val="2CBB4FB3"/>
    <w:multiLevelType w:val="hybridMultilevel"/>
    <w:tmpl w:val="9B8859F8"/>
    <w:lvl w:ilvl="0" w:tplc="6E4A8A62">
      <w:start w:val="1"/>
      <w:numFmt w:val="decimal"/>
      <w:lvlText w:val="%1.1.1.1"/>
      <w:lvlJc w:val="left"/>
      <w:pPr>
        <w:ind w:left="21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914" w:hanging="360"/>
      </w:pPr>
    </w:lvl>
    <w:lvl w:ilvl="2" w:tplc="0807001B" w:tentative="1">
      <w:start w:val="1"/>
      <w:numFmt w:val="lowerRoman"/>
      <w:lvlText w:val="%3."/>
      <w:lvlJc w:val="right"/>
      <w:pPr>
        <w:ind w:left="3634" w:hanging="180"/>
      </w:pPr>
    </w:lvl>
    <w:lvl w:ilvl="3" w:tplc="0807000F" w:tentative="1">
      <w:start w:val="1"/>
      <w:numFmt w:val="decimal"/>
      <w:lvlText w:val="%4."/>
      <w:lvlJc w:val="left"/>
      <w:pPr>
        <w:ind w:left="4354" w:hanging="360"/>
      </w:pPr>
    </w:lvl>
    <w:lvl w:ilvl="4" w:tplc="08070019" w:tentative="1">
      <w:start w:val="1"/>
      <w:numFmt w:val="lowerLetter"/>
      <w:lvlText w:val="%5."/>
      <w:lvlJc w:val="left"/>
      <w:pPr>
        <w:ind w:left="5074" w:hanging="360"/>
      </w:pPr>
    </w:lvl>
    <w:lvl w:ilvl="5" w:tplc="0807001B" w:tentative="1">
      <w:start w:val="1"/>
      <w:numFmt w:val="lowerRoman"/>
      <w:lvlText w:val="%6."/>
      <w:lvlJc w:val="right"/>
      <w:pPr>
        <w:ind w:left="5794" w:hanging="180"/>
      </w:pPr>
    </w:lvl>
    <w:lvl w:ilvl="6" w:tplc="0807000F" w:tentative="1">
      <w:start w:val="1"/>
      <w:numFmt w:val="decimal"/>
      <w:lvlText w:val="%7."/>
      <w:lvlJc w:val="left"/>
      <w:pPr>
        <w:ind w:left="6514" w:hanging="360"/>
      </w:pPr>
    </w:lvl>
    <w:lvl w:ilvl="7" w:tplc="08070019" w:tentative="1">
      <w:start w:val="1"/>
      <w:numFmt w:val="lowerLetter"/>
      <w:lvlText w:val="%8."/>
      <w:lvlJc w:val="left"/>
      <w:pPr>
        <w:ind w:left="7234" w:hanging="360"/>
      </w:pPr>
    </w:lvl>
    <w:lvl w:ilvl="8" w:tplc="0807001B" w:tentative="1">
      <w:start w:val="1"/>
      <w:numFmt w:val="lowerRoman"/>
      <w:lvlText w:val="%9."/>
      <w:lvlJc w:val="right"/>
      <w:pPr>
        <w:ind w:left="7954" w:hanging="180"/>
      </w:pPr>
    </w:lvl>
  </w:abstractNum>
  <w:abstractNum w:abstractNumId="9">
    <w:nsid w:val="344B5B5B"/>
    <w:multiLevelType w:val="hybridMultilevel"/>
    <w:tmpl w:val="FC9E0026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D6A2E"/>
    <w:multiLevelType w:val="hybridMultilevel"/>
    <w:tmpl w:val="712E84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790B80"/>
    <w:multiLevelType w:val="hybridMultilevel"/>
    <w:tmpl w:val="6054FCBC"/>
    <w:lvl w:ilvl="0" w:tplc="A44697A0">
      <w:start w:val="50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A81755"/>
    <w:multiLevelType w:val="multilevel"/>
    <w:tmpl w:val="AD2E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4028A2"/>
    <w:multiLevelType w:val="multilevel"/>
    <w:tmpl w:val="0807001D"/>
    <w:styleLink w:val="Formatvorlag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61C764E"/>
    <w:multiLevelType w:val="multilevel"/>
    <w:tmpl w:val="A754EC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48925428"/>
    <w:multiLevelType w:val="hybridMultilevel"/>
    <w:tmpl w:val="9E409BBE"/>
    <w:lvl w:ilvl="0" w:tplc="C27EEB1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19717B"/>
    <w:multiLevelType w:val="hybridMultilevel"/>
    <w:tmpl w:val="1C1EE998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190E620">
      <w:start w:val="1"/>
      <w:numFmt w:val="bullet"/>
      <w:lvlText w:val="-"/>
      <w:lvlJc w:val="left"/>
      <w:pPr>
        <w:ind w:left="1440" w:hanging="360"/>
      </w:pPr>
      <w:rPr>
        <w:rFonts w:ascii="HelveticaNeue LT 45 Light" w:eastAsiaTheme="minorHAnsi" w:hAnsi="HelveticaNeue LT 45 Light" w:cstheme="minorBidi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B57FED"/>
    <w:multiLevelType w:val="hybridMultilevel"/>
    <w:tmpl w:val="7B607C66"/>
    <w:lvl w:ilvl="0" w:tplc="3558DC2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9C733E"/>
    <w:multiLevelType w:val="hybridMultilevel"/>
    <w:tmpl w:val="F060531E"/>
    <w:lvl w:ilvl="0" w:tplc="BA40BB46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561043"/>
    <w:multiLevelType w:val="hybridMultilevel"/>
    <w:tmpl w:val="31D63760"/>
    <w:lvl w:ilvl="0" w:tplc="6A5CE990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F24D1F"/>
    <w:multiLevelType w:val="hybridMultilevel"/>
    <w:tmpl w:val="A68A6F40"/>
    <w:lvl w:ilvl="0" w:tplc="0A2ED320">
      <w:start w:val="1"/>
      <w:numFmt w:val="ordinal"/>
      <w:lvlText w:val="%11.1"/>
      <w:lvlJc w:val="right"/>
      <w:pPr>
        <w:ind w:left="151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234" w:hanging="360"/>
      </w:pPr>
    </w:lvl>
    <w:lvl w:ilvl="2" w:tplc="0807001B" w:tentative="1">
      <w:start w:val="1"/>
      <w:numFmt w:val="lowerRoman"/>
      <w:lvlText w:val="%3."/>
      <w:lvlJc w:val="right"/>
      <w:pPr>
        <w:ind w:left="2954" w:hanging="180"/>
      </w:pPr>
    </w:lvl>
    <w:lvl w:ilvl="3" w:tplc="0807000F">
      <w:start w:val="1"/>
      <w:numFmt w:val="decimal"/>
      <w:lvlText w:val="%4."/>
      <w:lvlJc w:val="left"/>
      <w:pPr>
        <w:ind w:left="3674" w:hanging="360"/>
      </w:pPr>
    </w:lvl>
    <w:lvl w:ilvl="4" w:tplc="08070019" w:tentative="1">
      <w:start w:val="1"/>
      <w:numFmt w:val="lowerLetter"/>
      <w:lvlText w:val="%5."/>
      <w:lvlJc w:val="left"/>
      <w:pPr>
        <w:ind w:left="4394" w:hanging="360"/>
      </w:pPr>
    </w:lvl>
    <w:lvl w:ilvl="5" w:tplc="0807001B" w:tentative="1">
      <w:start w:val="1"/>
      <w:numFmt w:val="lowerRoman"/>
      <w:lvlText w:val="%6."/>
      <w:lvlJc w:val="right"/>
      <w:pPr>
        <w:ind w:left="5114" w:hanging="180"/>
      </w:pPr>
    </w:lvl>
    <w:lvl w:ilvl="6" w:tplc="0807000F" w:tentative="1">
      <w:start w:val="1"/>
      <w:numFmt w:val="decimal"/>
      <w:lvlText w:val="%7."/>
      <w:lvlJc w:val="left"/>
      <w:pPr>
        <w:ind w:left="5834" w:hanging="360"/>
      </w:pPr>
    </w:lvl>
    <w:lvl w:ilvl="7" w:tplc="08070019" w:tentative="1">
      <w:start w:val="1"/>
      <w:numFmt w:val="lowerLetter"/>
      <w:lvlText w:val="%8."/>
      <w:lvlJc w:val="left"/>
      <w:pPr>
        <w:ind w:left="6554" w:hanging="360"/>
      </w:pPr>
    </w:lvl>
    <w:lvl w:ilvl="8" w:tplc="0807001B" w:tentative="1">
      <w:start w:val="1"/>
      <w:numFmt w:val="lowerRoman"/>
      <w:lvlText w:val="%9."/>
      <w:lvlJc w:val="right"/>
      <w:pPr>
        <w:ind w:left="7274" w:hanging="180"/>
      </w:pPr>
    </w:lvl>
  </w:abstractNum>
  <w:num w:numId="1">
    <w:abstractNumId w:val="4"/>
  </w:num>
  <w:num w:numId="2">
    <w:abstractNumId w:val="19"/>
  </w:num>
  <w:num w:numId="3">
    <w:abstractNumId w:val="15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7"/>
  </w:num>
  <w:num w:numId="24">
    <w:abstractNumId w:val="17"/>
  </w:num>
  <w:num w:numId="25">
    <w:abstractNumId w:val="20"/>
  </w:num>
  <w:num w:numId="26">
    <w:abstractNumId w:val="8"/>
  </w:num>
  <w:num w:numId="27">
    <w:abstractNumId w:val="7"/>
    <w:lvlOverride w:ilvl="0">
      <w:startOverride w:val="1"/>
    </w:lvlOverride>
  </w:num>
  <w:num w:numId="28">
    <w:abstractNumId w:val="5"/>
  </w:num>
  <w:num w:numId="29">
    <w:abstractNumId w:val="13"/>
  </w:num>
  <w:num w:numId="30">
    <w:abstractNumId w:val="2"/>
  </w:num>
  <w:num w:numId="31">
    <w:abstractNumId w:val="1"/>
  </w:num>
  <w:num w:numId="32">
    <w:abstractNumId w:val="3"/>
  </w:num>
  <w:num w:numId="33">
    <w:abstractNumId w:val="18"/>
  </w:num>
  <w:num w:numId="34">
    <w:abstractNumId w:val="12"/>
  </w:num>
  <w:num w:numId="35">
    <w:abstractNumId w:val="16"/>
  </w:num>
  <w:num w:numId="36">
    <w:abstractNumId w:val="11"/>
  </w:num>
  <w:num w:numId="37">
    <w:abstractNumId w:val="9"/>
  </w:num>
  <w:num w:numId="38">
    <w:abstractNumId w:val="6"/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autoHyphenation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6AC"/>
    <w:rsid w:val="00000A62"/>
    <w:rsid w:val="000019D0"/>
    <w:rsid w:val="000037B6"/>
    <w:rsid w:val="000062E5"/>
    <w:rsid w:val="000076DF"/>
    <w:rsid w:val="00015649"/>
    <w:rsid w:val="0001709A"/>
    <w:rsid w:val="0001750A"/>
    <w:rsid w:val="000302B9"/>
    <w:rsid w:val="00047EC9"/>
    <w:rsid w:val="000827E8"/>
    <w:rsid w:val="00090278"/>
    <w:rsid w:val="000A48DC"/>
    <w:rsid w:val="000A527C"/>
    <w:rsid w:val="000B051C"/>
    <w:rsid w:val="000B38D5"/>
    <w:rsid w:val="000C0255"/>
    <w:rsid w:val="000C0489"/>
    <w:rsid w:val="000C04AC"/>
    <w:rsid w:val="000C4506"/>
    <w:rsid w:val="000C4F57"/>
    <w:rsid w:val="000D4045"/>
    <w:rsid w:val="000E1683"/>
    <w:rsid w:val="000E21B9"/>
    <w:rsid w:val="000F1B9A"/>
    <w:rsid w:val="001247E4"/>
    <w:rsid w:val="001466B0"/>
    <w:rsid w:val="00147826"/>
    <w:rsid w:val="0015137B"/>
    <w:rsid w:val="00151D52"/>
    <w:rsid w:val="00171C0A"/>
    <w:rsid w:val="0017219E"/>
    <w:rsid w:val="00180DD1"/>
    <w:rsid w:val="00194883"/>
    <w:rsid w:val="001B42C6"/>
    <w:rsid w:val="001C6080"/>
    <w:rsid w:val="001D5C96"/>
    <w:rsid w:val="001E2E13"/>
    <w:rsid w:val="001E654D"/>
    <w:rsid w:val="001F180A"/>
    <w:rsid w:val="001F33D6"/>
    <w:rsid w:val="001F5EF2"/>
    <w:rsid w:val="00201DB9"/>
    <w:rsid w:val="00205736"/>
    <w:rsid w:val="00211081"/>
    <w:rsid w:val="00216E8D"/>
    <w:rsid w:val="00221558"/>
    <w:rsid w:val="002230C0"/>
    <w:rsid w:val="00230FD5"/>
    <w:rsid w:val="0024220F"/>
    <w:rsid w:val="002456E2"/>
    <w:rsid w:val="00253002"/>
    <w:rsid w:val="00253041"/>
    <w:rsid w:val="002530E5"/>
    <w:rsid w:val="002535D0"/>
    <w:rsid w:val="002646F2"/>
    <w:rsid w:val="002724A9"/>
    <w:rsid w:val="002756F9"/>
    <w:rsid w:val="00291507"/>
    <w:rsid w:val="0029167D"/>
    <w:rsid w:val="002949F9"/>
    <w:rsid w:val="002A7B43"/>
    <w:rsid w:val="002B5D7C"/>
    <w:rsid w:val="002C7E36"/>
    <w:rsid w:val="002D6A7F"/>
    <w:rsid w:val="002E5307"/>
    <w:rsid w:val="002F1C0E"/>
    <w:rsid w:val="002F7F32"/>
    <w:rsid w:val="00322B24"/>
    <w:rsid w:val="0033274B"/>
    <w:rsid w:val="00332D04"/>
    <w:rsid w:val="003365DB"/>
    <w:rsid w:val="0034521F"/>
    <w:rsid w:val="00351005"/>
    <w:rsid w:val="003512B5"/>
    <w:rsid w:val="003577F3"/>
    <w:rsid w:val="00362971"/>
    <w:rsid w:val="00364ACE"/>
    <w:rsid w:val="00364F61"/>
    <w:rsid w:val="00370722"/>
    <w:rsid w:val="00371142"/>
    <w:rsid w:val="0038621A"/>
    <w:rsid w:val="00394BCC"/>
    <w:rsid w:val="00395C16"/>
    <w:rsid w:val="003A221F"/>
    <w:rsid w:val="003B6BE8"/>
    <w:rsid w:val="003C04F7"/>
    <w:rsid w:val="003D0C6B"/>
    <w:rsid w:val="003D212A"/>
    <w:rsid w:val="003D6147"/>
    <w:rsid w:val="003D633B"/>
    <w:rsid w:val="003E1CFB"/>
    <w:rsid w:val="003E2062"/>
    <w:rsid w:val="003E3196"/>
    <w:rsid w:val="003E3721"/>
    <w:rsid w:val="003F409D"/>
    <w:rsid w:val="003F4247"/>
    <w:rsid w:val="004013FC"/>
    <w:rsid w:val="00414C78"/>
    <w:rsid w:val="004429F1"/>
    <w:rsid w:val="004524EE"/>
    <w:rsid w:val="00452C81"/>
    <w:rsid w:val="00453761"/>
    <w:rsid w:val="004544E6"/>
    <w:rsid w:val="00466262"/>
    <w:rsid w:val="00472449"/>
    <w:rsid w:val="00477FF1"/>
    <w:rsid w:val="00481793"/>
    <w:rsid w:val="00483ECD"/>
    <w:rsid w:val="00492107"/>
    <w:rsid w:val="00493660"/>
    <w:rsid w:val="00494B6F"/>
    <w:rsid w:val="004A35D7"/>
    <w:rsid w:val="004A4961"/>
    <w:rsid w:val="004B3176"/>
    <w:rsid w:val="004B6A80"/>
    <w:rsid w:val="004C3F76"/>
    <w:rsid w:val="004C7A36"/>
    <w:rsid w:val="004D3A16"/>
    <w:rsid w:val="004D47C9"/>
    <w:rsid w:val="004D76CD"/>
    <w:rsid w:val="004E6D05"/>
    <w:rsid w:val="004F42FA"/>
    <w:rsid w:val="00502FE1"/>
    <w:rsid w:val="0051154C"/>
    <w:rsid w:val="00511C7A"/>
    <w:rsid w:val="005203B1"/>
    <w:rsid w:val="00535E3A"/>
    <w:rsid w:val="00537B16"/>
    <w:rsid w:val="00547014"/>
    <w:rsid w:val="005527EB"/>
    <w:rsid w:val="00556030"/>
    <w:rsid w:val="0056086D"/>
    <w:rsid w:val="005608DE"/>
    <w:rsid w:val="00564F75"/>
    <w:rsid w:val="00576649"/>
    <w:rsid w:val="0057788E"/>
    <w:rsid w:val="005A2CED"/>
    <w:rsid w:val="005A3BC4"/>
    <w:rsid w:val="005A720A"/>
    <w:rsid w:val="005A7B19"/>
    <w:rsid w:val="005B08E1"/>
    <w:rsid w:val="005D194D"/>
    <w:rsid w:val="005D3C1C"/>
    <w:rsid w:val="005D53AB"/>
    <w:rsid w:val="005D6AEC"/>
    <w:rsid w:val="005D73DF"/>
    <w:rsid w:val="005F022A"/>
    <w:rsid w:val="005F218E"/>
    <w:rsid w:val="005F3E8F"/>
    <w:rsid w:val="005F5143"/>
    <w:rsid w:val="00601E51"/>
    <w:rsid w:val="006025D0"/>
    <w:rsid w:val="00603701"/>
    <w:rsid w:val="00607338"/>
    <w:rsid w:val="0061413D"/>
    <w:rsid w:val="00614D4F"/>
    <w:rsid w:val="00634438"/>
    <w:rsid w:val="00636B1B"/>
    <w:rsid w:val="006379F8"/>
    <w:rsid w:val="00644397"/>
    <w:rsid w:val="00644475"/>
    <w:rsid w:val="00651B55"/>
    <w:rsid w:val="006522A5"/>
    <w:rsid w:val="00675843"/>
    <w:rsid w:val="006760A6"/>
    <w:rsid w:val="00680732"/>
    <w:rsid w:val="00684790"/>
    <w:rsid w:val="00685C87"/>
    <w:rsid w:val="006928EF"/>
    <w:rsid w:val="00696F7B"/>
    <w:rsid w:val="006A0617"/>
    <w:rsid w:val="006A3811"/>
    <w:rsid w:val="006A449A"/>
    <w:rsid w:val="006A44C9"/>
    <w:rsid w:val="006A7B42"/>
    <w:rsid w:val="006B2EF5"/>
    <w:rsid w:val="006C367D"/>
    <w:rsid w:val="006C7547"/>
    <w:rsid w:val="006E0926"/>
    <w:rsid w:val="006E2D1B"/>
    <w:rsid w:val="006E47B0"/>
    <w:rsid w:val="006E5E79"/>
    <w:rsid w:val="006E6B37"/>
    <w:rsid w:val="006E76FE"/>
    <w:rsid w:val="006F07C9"/>
    <w:rsid w:val="006F0CB1"/>
    <w:rsid w:val="006F42E2"/>
    <w:rsid w:val="006F61C8"/>
    <w:rsid w:val="0071081C"/>
    <w:rsid w:val="007168A8"/>
    <w:rsid w:val="0072435B"/>
    <w:rsid w:val="007341C9"/>
    <w:rsid w:val="00745D72"/>
    <w:rsid w:val="007808C1"/>
    <w:rsid w:val="00784589"/>
    <w:rsid w:val="0078568D"/>
    <w:rsid w:val="007931DA"/>
    <w:rsid w:val="00793724"/>
    <w:rsid w:val="00797358"/>
    <w:rsid w:val="007A2020"/>
    <w:rsid w:val="007A2A22"/>
    <w:rsid w:val="007A3785"/>
    <w:rsid w:val="007A3BC1"/>
    <w:rsid w:val="007A603F"/>
    <w:rsid w:val="007D0971"/>
    <w:rsid w:val="007E6CAD"/>
    <w:rsid w:val="007F1501"/>
    <w:rsid w:val="008046E7"/>
    <w:rsid w:val="00805ADF"/>
    <w:rsid w:val="0081655C"/>
    <w:rsid w:val="00817BF6"/>
    <w:rsid w:val="00820E03"/>
    <w:rsid w:val="00824231"/>
    <w:rsid w:val="0082468F"/>
    <w:rsid w:val="00827CD1"/>
    <w:rsid w:val="008308A3"/>
    <w:rsid w:val="00831766"/>
    <w:rsid w:val="008318F8"/>
    <w:rsid w:val="00841AA7"/>
    <w:rsid w:val="0084311F"/>
    <w:rsid w:val="008446EB"/>
    <w:rsid w:val="00847E17"/>
    <w:rsid w:val="008513E8"/>
    <w:rsid w:val="0086170B"/>
    <w:rsid w:val="00865D59"/>
    <w:rsid w:val="00867596"/>
    <w:rsid w:val="0087125E"/>
    <w:rsid w:val="00871799"/>
    <w:rsid w:val="00875E6C"/>
    <w:rsid w:val="0088421C"/>
    <w:rsid w:val="0088453D"/>
    <w:rsid w:val="008876BD"/>
    <w:rsid w:val="00897F3C"/>
    <w:rsid w:val="008B2DF3"/>
    <w:rsid w:val="008B3086"/>
    <w:rsid w:val="008B3912"/>
    <w:rsid w:val="008B6BEF"/>
    <w:rsid w:val="008C16AC"/>
    <w:rsid w:val="008D2C38"/>
    <w:rsid w:val="008D41ED"/>
    <w:rsid w:val="008D5DFF"/>
    <w:rsid w:val="008D797D"/>
    <w:rsid w:val="008D79C7"/>
    <w:rsid w:val="008F588C"/>
    <w:rsid w:val="008F7E54"/>
    <w:rsid w:val="009032FA"/>
    <w:rsid w:val="009078D0"/>
    <w:rsid w:val="00910194"/>
    <w:rsid w:val="00911DA2"/>
    <w:rsid w:val="009123BC"/>
    <w:rsid w:val="00912BA4"/>
    <w:rsid w:val="0093397B"/>
    <w:rsid w:val="009365D1"/>
    <w:rsid w:val="0093673B"/>
    <w:rsid w:val="00947FC3"/>
    <w:rsid w:val="0095267E"/>
    <w:rsid w:val="00952A03"/>
    <w:rsid w:val="0095341A"/>
    <w:rsid w:val="00955551"/>
    <w:rsid w:val="00965DD7"/>
    <w:rsid w:val="0098044A"/>
    <w:rsid w:val="00983B60"/>
    <w:rsid w:val="0098569A"/>
    <w:rsid w:val="00991488"/>
    <w:rsid w:val="00991F7F"/>
    <w:rsid w:val="009A4F6F"/>
    <w:rsid w:val="009C10DE"/>
    <w:rsid w:val="009C6CF1"/>
    <w:rsid w:val="009D15F5"/>
    <w:rsid w:val="009F0462"/>
    <w:rsid w:val="009F49DB"/>
    <w:rsid w:val="00A02795"/>
    <w:rsid w:val="00A03C6F"/>
    <w:rsid w:val="00A14158"/>
    <w:rsid w:val="00A16721"/>
    <w:rsid w:val="00A213AB"/>
    <w:rsid w:val="00A27CF8"/>
    <w:rsid w:val="00A3049B"/>
    <w:rsid w:val="00A45503"/>
    <w:rsid w:val="00A47952"/>
    <w:rsid w:val="00A50FA0"/>
    <w:rsid w:val="00A57A43"/>
    <w:rsid w:val="00A60792"/>
    <w:rsid w:val="00A635D7"/>
    <w:rsid w:val="00A665A0"/>
    <w:rsid w:val="00A702A7"/>
    <w:rsid w:val="00A70844"/>
    <w:rsid w:val="00A716D1"/>
    <w:rsid w:val="00A74CEF"/>
    <w:rsid w:val="00A77BD3"/>
    <w:rsid w:val="00A95F42"/>
    <w:rsid w:val="00AB225D"/>
    <w:rsid w:val="00AB3410"/>
    <w:rsid w:val="00AB5471"/>
    <w:rsid w:val="00AB7EAB"/>
    <w:rsid w:val="00AC0319"/>
    <w:rsid w:val="00AD2077"/>
    <w:rsid w:val="00AE4DE9"/>
    <w:rsid w:val="00AF3E3F"/>
    <w:rsid w:val="00AF4DBB"/>
    <w:rsid w:val="00B01DF8"/>
    <w:rsid w:val="00B05707"/>
    <w:rsid w:val="00B079B9"/>
    <w:rsid w:val="00B16C6E"/>
    <w:rsid w:val="00B4128E"/>
    <w:rsid w:val="00B42D60"/>
    <w:rsid w:val="00B5133A"/>
    <w:rsid w:val="00B51EE9"/>
    <w:rsid w:val="00B53999"/>
    <w:rsid w:val="00B5565B"/>
    <w:rsid w:val="00B5727A"/>
    <w:rsid w:val="00B6011A"/>
    <w:rsid w:val="00B60F97"/>
    <w:rsid w:val="00B62A6F"/>
    <w:rsid w:val="00B72DAF"/>
    <w:rsid w:val="00B72EA6"/>
    <w:rsid w:val="00B73EA5"/>
    <w:rsid w:val="00B75444"/>
    <w:rsid w:val="00B7653A"/>
    <w:rsid w:val="00B8529A"/>
    <w:rsid w:val="00B87915"/>
    <w:rsid w:val="00BA09B9"/>
    <w:rsid w:val="00BA5DA6"/>
    <w:rsid w:val="00BB2217"/>
    <w:rsid w:val="00BB5156"/>
    <w:rsid w:val="00BC3376"/>
    <w:rsid w:val="00BC562B"/>
    <w:rsid w:val="00BC6C52"/>
    <w:rsid w:val="00BC774B"/>
    <w:rsid w:val="00BD0F0A"/>
    <w:rsid w:val="00BD486B"/>
    <w:rsid w:val="00BD52ED"/>
    <w:rsid w:val="00BE07B6"/>
    <w:rsid w:val="00BE23AE"/>
    <w:rsid w:val="00BE318D"/>
    <w:rsid w:val="00BF1CD3"/>
    <w:rsid w:val="00C003B7"/>
    <w:rsid w:val="00C00E21"/>
    <w:rsid w:val="00C0388C"/>
    <w:rsid w:val="00C2020E"/>
    <w:rsid w:val="00C27CEC"/>
    <w:rsid w:val="00C40C7D"/>
    <w:rsid w:val="00C445B2"/>
    <w:rsid w:val="00C472B5"/>
    <w:rsid w:val="00C61D0F"/>
    <w:rsid w:val="00C800CD"/>
    <w:rsid w:val="00C90E1F"/>
    <w:rsid w:val="00C9170F"/>
    <w:rsid w:val="00C9739E"/>
    <w:rsid w:val="00CC4B24"/>
    <w:rsid w:val="00CD4060"/>
    <w:rsid w:val="00CD62D5"/>
    <w:rsid w:val="00CE6922"/>
    <w:rsid w:val="00CE7071"/>
    <w:rsid w:val="00D11B3D"/>
    <w:rsid w:val="00D247C0"/>
    <w:rsid w:val="00D3078E"/>
    <w:rsid w:val="00D31E16"/>
    <w:rsid w:val="00D35DFB"/>
    <w:rsid w:val="00D373E3"/>
    <w:rsid w:val="00D40E12"/>
    <w:rsid w:val="00D50AF5"/>
    <w:rsid w:val="00D5644C"/>
    <w:rsid w:val="00D652EB"/>
    <w:rsid w:val="00D86BA8"/>
    <w:rsid w:val="00D94280"/>
    <w:rsid w:val="00DB51C0"/>
    <w:rsid w:val="00DC14F0"/>
    <w:rsid w:val="00DC3A08"/>
    <w:rsid w:val="00DD093A"/>
    <w:rsid w:val="00DE2FAC"/>
    <w:rsid w:val="00DE340A"/>
    <w:rsid w:val="00DF43B6"/>
    <w:rsid w:val="00DF50E1"/>
    <w:rsid w:val="00DF7460"/>
    <w:rsid w:val="00E07331"/>
    <w:rsid w:val="00E102A5"/>
    <w:rsid w:val="00E1217A"/>
    <w:rsid w:val="00E16AF7"/>
    <w:rsid w:val="00E201CC"/>
    <w:rsid w:val="00E21397"/>
    <w:rsid w:val="00E2242F"/>
    <w:rsid w:val="00E2272A"/>
    <w:rsid w:val="00E26F70"/>
    <w:rsid w:val="00E420B1"/>
    <w:rsid w:val="00E425C4"/>
    <w:rsid w:val="00E44D95"/>
    <w:rsid w:val="00E502F3"/>
    <w:rsid w:val="00E543FB"/>
    <w:rsid w:val="00E62001"/>
    <w:rsid w:val="00E70DDA"/>
    <w:rsid w:val="00E72D01"/>
    <w:rsid w:val="00E753E3"/>
    <w:rsid w:val="00E75DA4"/>
    <w:rsid w:val="00E76F4B"/>
    <w:rsid w:val="00E808D4"/>
    <w:rsid w:val="00E87D28"/>
    <w:rsid w:val="00E90BBC"/>
    <w:rsid w:val="00E96AAD"/>
    <w:rsid w:val="00E97BB7"/>
    <w:rsid w:val="00EA0AA7"/>
    <w:rsid w:val="00EA1239"/>
    <w:rsid w:val="00EA1631"/>
    <w:rsid w:val="00EB2B6F"/>
    <w:rsid w:val="00EB3810"/>
    <w:rsid w:val="00EC1A78"/>
    <w:rsid w:val="00EC2D98"/>
    <w:rsid w:val="00EC3CF0"/>
    <w:rsid w:val="00EC720E"/>
    <w:rsid w:val="00ED2659"/>
    <w:rsid w:val="00ED3435"/>
    <w:rsid w:val="00EE0502"/>
    <w:rsid w:val="00EE3FEB"/>
    <w:rsid w:val="00EF5598"/>
    <w:rsid w:val="00F127B3"/>
    <w:rsid w:val="00F20349"/>
    <w:rsid w:val="00F21B38"/>
    <w:rsid w:val="00F30641"/>
    <w:rsid w:val="00F37403"/>
    <w:rsid w:val="00F44068"/>
    <w:rsid w:val="00F46F1E"/>
    <w:rsid w:val="00F6014B"/>
    <w:rsid w:val="00F60947"/>
    <w:rsid w:val="00F6299C"/>
    <w:rsid w:val="00F63A74"/>
    <w:rsid w:val="00F64072"/>
    <w:rsid w:val="00F73DD0"/>
    <w:rsid w:val="00F772DE"/>
    <w:rsid w:val="00F801C4"/>
    <w:rsid w:val="00F8076C"/>
    <w:rsid w:val="00F87EE1"/>
    <w:rsid w:val="00F90C3F"/>
    <w:rsid w:val="00F940C4"/>
    <w:rsid w:val="00F96C3D"/>
    <w:rsid w:val="00FA0CD9"/>
    <w:rsid w:val="00FA3A4F"/>
    <w:rsid w:val="00FA5D6A"/>
    <w:rsid w:val="00FB1BEB"/>
    <w:rsid w:val="00FB2052"/>
    <w:rsid w:val="00FC1D88"/>
    <w:rsid w:val="00FC27FA"/>
    <w:rsid w:val="00FD413F"/>
    <w:rsid w:val="00FF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2F1C0E"/>
    <w:pPr>
      <w:spacing w:after="120" w:line="312" w:lineRule="auto"/>
      <w:jc w:val="both"/>
    </w:pPr>
    <w:rPr>
      <w:rFonts w:ascii="HelveticaNeue LT 45 Light" w:hAnsi="HelveticaNeue LT 45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64ACE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364ACE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364ACE"/>
    <w:pPr>
      <w:numPr>
        <w:ilvl w:val="2"/>
      </w:numPr>
      <w:spacing w:before="360"/>
      <w:ind w:left="907" w:hanging="907"/>
      <w:outlineLvl w:val="2"/>
    </w:pPr>
    <w:rPr>
      <w:bCs/>
      <w:sz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910194"/>
    <w:pPr>
      <w:numPr>
        <w:ilvl w:val="3"/>
      </w:numPr>
      <w:spacing w:before="240"/>
      <w:outlineLvl w:val="3"/>
    </w:pPr>
    <w:rPr>
      <w:b w:val="0"/>
      <w:bCs w:val="0"/>
      <w:i/>
      <w:iCs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4ACE"/>
    <w:rPr>
      <w:rFonts w:ascii="HelveticaNeue LT 45 Light" w:eastAsiaTheme="majorEastAsia" w:hAnsi="HelveticaNeue LT 45 Light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ascii="HelveticaNeue LT 45 Light" w:eastAsiaTheme="majorEastAsia" w:hAnsi="HelveticaNeue LT 45 Light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4ACE"/>
    <w:rPr>
      <w:rFonts w:ascii="HelveticaNeue LT 45 Light" w:eastAsiaTheme="majorEastAsia" w:hAnsi="HelveticaNeue LT 45 Light" w:cstheme="majorBidi"/>
      <w:b/>
      <w:bCs/>
      <w:sz w:val="24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10194"/>
    <w:rPr>
      <w:rFonts w:ascii="HelveticaNeue LT 45 Light" w:eastAsiaTheme="majorEastAsia" w:hAnsi="HelveticaNeue LT 45 Light" w:cstheme="majorBidi"/>
      <w:i/>
      <w:iCs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tabs>
        <w:tab w:val="right" w:leader="dot" w:pos="9346"/>
      </w:tabs>
      <w:spacing w:before="240" w:after="0"/>
      <w:ind w:left="709" w:hanging="709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tabs>
        <w:tab w:val="left" w:pos="1134"/>
        <w:tab w:val="right" w:leader="dot" w:pos="9346"/>
      </w:tabs>
      <w:spacing w:before="120" w:after="0"/>
      <w:ind w:left="1304" w:hanging="567"/>
    </w:pPr>
    <w:rPr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before="60" w:after="0"/>
      <w:ind w:left="1758" w:hanging="624"/>
    </w:pPr>
    <w:rPr>
      <w:i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raster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2F1C0E"/>
    <w:pPr>
      <w:spacing w:after="120" w:line="312" w:lineRule="auto"/>
      <w:jc w:val="both"/>
    </w:pPr>
    <w:rPr>
      <w:rFonts w:ascii="HelveticaNeue LT 45 Light" w:hAnsi="HelveticaNeue LT 45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64ACE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364ACE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364ACE"/>
    <w:pPr>
      <w:numPr>
        <w:ilvl w:val="2"/>
      </w:numPr>
      <w:spacing w:before="360"/>
      <w:ind w:left="907" w:hanging="907"/>
      <w:outlineLvl w:val="2"/>
    </w:pPr>
    <w:rPr>
      <w:bCs/>
      <w:sz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910194"/>
    <w:pPr>
      <w:numPr>
        <w:ilvl w:val="3"/>
      </w:numPr>
      <w:spacing w:before="240"/>
      <w:outlineLvl w:val="3"/>
    </w:pPr>
    <w:rPr>
      <w:b w:val="0"/>
      <w:bCs w:val="0"/>
      <w:i/>
      <w:iCs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4ACE"/>
    <w:rPr>
      <w:rFonts w:ascii="HelveticaNeue LT 45 Light" w:eastAsiaTheme="majorEastAsia" w:hAnsi="HelveticaNeue LT 45 Light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ascii="HelveticaNeue LT 45 Light" w:eastAsiaTheme="majorEastAsia" w:hAnsi="HelveticaNeue LT 45 Light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4ACE"/>
    <w:rPr>
      <w:rFonts w:ascii="HelveticaNeue LT 45 Light" w:eastAsiaTheme="majorEastAsia" w:hAnsi="HelveticaNeue LT 45 Light" w:cstheme="majorBidi"/>
      <w:b/>
      <w:bCs/>
      <w:sz w:val="24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10194"/>
    <w:rPr>
      <w:rFonts w:ascii="HelveticaNeue LT 45 Light" w:eastAsiaTheme="majorEastAsia" w:hAnsi="HelveticaNeue LT 45 Light" w:cstheme="majorBidi"/>
      <w:i/>
      <w:iCs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tabs>
        <w:tab w:val="right" w:leader="dot" w:pos="9346"/>
      </w:tabs>
      <w:spacing w:before="240" w:after="0"/>
      <w:ind w:left="709" w:hanging="709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tabs>
        <w:tab w:val="left" w:pos="1134"/>
        <w:tab w:val="right" w:leader="dot" w:pos="9346"/>
      </w:tabs>
      <w:spacing w:before="120" w:after="0"/>
      <w:ind w:left="1304" w:hanging="567"/>
    </w:pPr>
    <w:rPr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before="60" w:after="0"/>
      <w:ind w:left="1758" w:hanging="624"/>
    </w:pPr>
    <w:rPr>
      <w:i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raster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7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8820156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2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3016908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284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976479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62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631832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865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116365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837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221733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7418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146540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18539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3524168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5560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9749174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550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859526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702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874782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8918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296363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756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7370471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9039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8201479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2062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982981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285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421332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5281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292491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93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4588388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21250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705339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955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71667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97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619448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header" Target="header2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3.emf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header" Target="header1.xml"/><Relationship Id="rId25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microsoft.com/office/2007/relationships/stylesWithEffects" Target="stylesWithEffects.xml"/><Relationship Id="rId24" Type="http://schemas.openxmlformats.org/officeDocument/2006/relationships/header" Target="header5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oleObject" Target="embeddings/oleObject1.bin"/><Relationship Id="rId10" Type="http://schemas.openxmlformats.org/officeDocument/2006/relationships/styles" Target="styl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footnotes" Target="footnotes.xml"/><Relationship Id="rId22" Type="http://schemas.openxmlformats.org/officeDocument/2006/relationships/image" Target="media/image4.emf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BFH\Vorlagen\Bericht%20BFH-TI%20v2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Props1.xml><?xml version="1.0" encoding="utf-8"?>
<ds:datastoreItem xmlns:ds="http://schemas.openxmlformats.org/officeDocument/2006/customXml" ds:itemID="{15595F40-DD04-44BF-A1F0-A2A4DF88AB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12D4CE-ECA5-4F7D-B796-B6CC78DF8BF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0802E4F-1EE2-4C6D-A4BD-B8A376DC002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E4257A-725B-4A23-947B-F424AEEF2F5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C6E15C3-25D5-46C3-99BB-B1651EF6182D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7A97C6D6-221C-4A32-A005-3346D6BE0313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C4F55D7D-7B4C-4238-997B-59EF616B73EB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4C07472C-B629-44CF-9016-B05ADCBD4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 BFH-TI v2.dotx</Template>
  <TotalTime>0</TotalTime>
  <Pages>15</Pages>
  <Words>569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Pesche</dc:creator>
  <cp:lastModifiedBy>Jascha</cp:lastModifiedBy>
  <cp:revision>2</cp:revision>
  <cp:lastPrinted>2012-05-02T19:19:00Z</cp:lastPrinted>
  <dcterms:created xsi:type="dcterms:W3CDTF">2012-06-15T09:19:00Z</dcterms:created>
  <dcterms:modified xsi:type="dcterms:W3CDTF">2012-06-15T09:19:00Z</dcterms:modified>
</cp:coreProperties>
</file>